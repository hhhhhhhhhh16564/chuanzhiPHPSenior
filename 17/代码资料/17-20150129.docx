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58304D" w:rsidP="0058304D">
      <w:pPr>
        <w:pStyle w:val="1"/>
      </w:pPr>
      <w:r>
        <w:rPr>
          <w:rFonts w:hint="eastAsia"/>
        </w:rPr>
        <w:t>面向对象</w:t>
      </w:r>
      <w:r>
        <w:t>是什么？</w:t>
      </w:r>
    </w:p>
    <w:p w:rsidR="0058304D" w:rsidRDefault="0058304D" w:rsidP="0058304D">
      <w:r>
        <w:rPr>
          <w:rFonts w:hint="eastAsia"/>
        </w:rPr>
        <w:t>编程思想</w:t>
      </w:r>
      <w:r>
        <w:t>。指导程序如何编写！</w:t>
      </w:r>
    </w:p>
    <w:p w:rsidR="0058304D" w:rsidRDefault="0058304D" w:rsidP="0058304D">
      <w:r>
        <w:rPr>
          <w:rFonts w:hint="eastAsia"/>
        </w:rPr>
        <w:t>思想</w:t>
      </w:r>
      <w:r>
        <w:t>指导程序，程序体现</w:t>
      </w:r>
      <w:r>
        <w:rPr>
          <w:rFonts w:hint="eastAsia"/>
        </w:rPr>
        <w:t>思想</w:t>
      </w:r>
      <w:r>
        <w:t>。</w:t>
      </w:r>
    </w:p>
    <w:p w:rsidR="0058304D" w:rsidRDefault="0058304D" w:rsidP="0058304D"/>
    <w:p w:rsidR="0058304D" w:rsidRDefault="0058304D" w:rsidP="0058304D">
      <w:r>
        <w:rPr>
          <w:rFonts w:hint="eastAsia"/>
        </w:rPr>
        <w:t>思想</w:t>
      </w:r>
      <w:r>
        <w:t>的基础：</w:t>
      </w:r>
    </w:p>
    <w:p w:rsidR="0058304D" w:rsidRDefault="0058304D" w:rsidP="0058304D"/>
    <w:p w:rsidR="0058304D" w:rsidRDefault="0058304D" w:rsidP="0058304D">
      <w:r>
        <w:rPr>
          <w:rFonts w:hint="eastAsia"/>
        </w:rPr>
        <w:t>操作</w:t>
      </w:r>
      <w:r>
        <w:t>的</w:t>
      </w:r>
      <w:r>
        <w:rPr>
          <w:rFonts w:hint="eastAsia"/>
        </w:rPr>
        <w:t>支配者</w:t>
      </w:r>
    </w:p>
    <w:p w:rsidR="0058304D" w:rsidRDefault="0058304D" w:rsidP="0058304D">
      <w:r>
        <w:rPr>
          <w:rFonts w:hint="eastAsia"/>
        </w:rPr>
        <w:t>程序：</w:t>
      </w:r>
    </w:p>
    <w:p w:rsidR="0058304D" w:rsidRDefault="0058304D" w:rsidP="0058304D">
      <w:r>
        <w:rPr>
          <w:rFonts w:hint="eastAsia"/>
        </w:rPr>
        <w:t>方法</w:t>
      </w:r>
      <w:r>
        <w:t>的</w:t>
      </w:r>
      <w:r w:rsidRPr="0058304D">
        <w:rPr>
          <w:highlight w:val="yellow"/>
        </w:rPr>
        <w:t>对象</w:t>
      </w:r>
      <w:r>
        <w:rPr>
          <w:rFonts w:hint="eastAsia"/>
        </w:rPr>
        <w:t>。</w:t>
      </w:r>
    </w:p>
    <w:p w:rsidR="0058304D" w:rsidRDefault="0058304D" w:rsidP="0058304D">
      <w:r>
        <w:rPr>
          <w:rFonts w:hint="eastAsia"/>
        </w:rPr>
        <w:t>对象</w:t>
      </w:r>
      <w:r>
        <w:t>：具有</w:t>
      </w:r>
      <w:r>
        <w:rPr>
          <w:rFonts w:hint="eastAsia"/>
        </w:rPr>
        <w:t>功能</w:t>
      </w:r>
      <w:r>
        <w:t>和属性的，</w:t>
      </w:r>
      <w:r>
        <w:rPr>
          <w:rFonts w:hint="eastAsia"/>
        </w:rPr>
        <w:t>现实</w:t>
      </w:r>
      <w:r>
        <w:t>业务逻辑中的实体，在计算机</w:t>
      </w:r>
      <w:r>
        <w:rPr>
          <w:rFonts w:hint="eastAsia"/>
        </w:rPr>
        <w:t>程序</w:t>
      </w:r>
      <w:r>
        <w:t>中的映射！</w:t>
      </w:r>
    </w:p>
    <w:p w:rsidR="0058304D" w:rsidRDefault="0058304D" w:rsidP="0058304D"/>
    <w:p w:rsidR="0058304D" w:rsidRDefault="0058304D" w:rsidP="0058304D"/>
    <w:p w:rsidR="0058304D" w:rsidRDefault="0058304D" w:rsidP="0058304D">
      <w:r>
        <w:rPr>
          <w:rFonts w:hint="eastAsia"/>
        </w:rPr>
        <w:t>PH</w:t>
      </w:r>
      <w:r>
        <w:t>P</w:t>
      </w:r>
      <w:r>
        <w:t>程序中，对象如何产生？</w:t>
      </w:r>
    </w:p>
    <w:p w:rsidR="0058304D" w:rsidRDefault="0058304D" w:rsidP="0058304D">
      <w:r>
        <w:rPr>
          <w:rFonts w:hint="eastAsia"/>
        </w:rPr>
        <w:t>通过</w:t>
      </w:r>
      <w:r>
        <w:t>对类的实例化</w:t>
      </w:r>
      <w:r>
        <w:rPr>
          <w:rFonts w:hint="eastAsia"/>
        </w:rPr>
        <w:t>产生</w:t>
      </w:r>
      <w:r>
        <w:t>的。</w:t>
      </w:r>
    </w:p>
    <w:p w:rsidR="0058304D" w:rsidRDefault="0058304D" w:rsidP="0058304D">
      <w:r>
        <w:rPr>
          <w:rFonts w:hint="eastAsia"/>
        </w:rPr>
        <w:t>类</w:t>
      </w:r>
      <w:r>
        <w:t>：</w:t>
      </w:r>
      <w:r w:rsidR="00BF0FC1">
        <w:rPr>
          <w:rFonts w:hint="eastAsia"/>
        </w:rPr>
        <w:t>对象</w:t>
      </w:r>
      <w:r w:rsidR="00BF0FC1">
        <w:t>的设计图。（对象的属性和方法的抽象）</w:t>
      </w:r>
    </w:p>
    <w:p w:rsidR="00BF0FC1" w:rsidRDefault="00BF0FC1" w:rsidP="0058304D">
      <w:r>
        <w:rPr>
          <w:rFonts w:hint="eastAsia"/>
        </w:rPr>
        <w:t>实例化</w:t>
      </w:r>
      <w:r>
        <w:t>：通过类，得到对象！</w:t>
      </w:r>
    </w:p>
    <w:p w:rsidR="00BF0FC1" w:rsidRDefault="00BF0FC1" w:rsidP="0058304D"/>
    <w:p w:rsidR="00BF0FC1" w:rsidRDefault="00BF0FC1" w:rsidP="0058304D">
      <w:r>
        <w:t>Tip</w:t>
      </w:r>
      <w:r>
        <w:t>：只负责设计类，实例化的工作，</w:t>
      </w:r>
      <w:r>
        <w:t xml:space="preserve">new 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t>核心程序）</w:t>
      </w:r>
      <w:r>
        <w:rPr>
          <w:rFonts w:hint="eastAsia"/>
        </w:rPr>
        <w:t>自己</w:t>
      </w:r>
      <w:r>
        <w:t>完成。</w:t>
      </w:r>
    </w:p>
    <w:p w:rsidR="00BF0FC1" w:rsidRDefault="00BF0FC1" w:rsidP="0058304D"/>
    <w:p w:rsidR="00BF0FC1" w:rsidRDefault="00BF0FC1" w:rsidP="0058304D"/>
    <w:p w:rsidR="00BF0FC1" w:rsidRDefault="00BF0FC1" w:rsidP="0058304D">
      <w:r>
        <w:rPr>
          <w:rFonts w:hint="eastAsia"/>
        </w:rPr>
        <w:t>类</w:t>
      </w:r>
      <w:r>
        <w:t>的声明：</w:t>
      </w:r>
    </w:p>
    <w:p w:rsidR="00BF0FC1" w:rsidRDefault="00BF0FC1" w:rsidP="0058304D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{</w:t>
      </w:r>
    </w:p>
    <w:p w:rsidR="00BF0FC1" w:rsidRDefault="00BF0FC1" w:rsidP="00BF0FC1">
      <w:pPr>
        <w:ind w:firstLine="420"/>
      </w:pP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t>constant</w:t>
      </w:r>
    </w:p>
    <w:p w:rsidR="00BF0FC1" w:rsidRDefault="00BF0FC1" w:rsidP="0058304D">
      <w:pPr>
        <w:rPr>
          <w:rFonts w:hint="eastAsia"/>
        </w:rPr>
      </w:pPr>
      <w:r>
        <w:tab/>
      </w:r>
      <w:r>
        <w:rPr>
          <w:rFonts w:hint="eastAsia"/>
        </w:rPr>
        <w:t>声明</w:t>
      </w:r>
      <w:r>
        <w:t>的成员列表</w:t>
      </w:r>
    </w:p>
    <w:p w:rsidR="00BF0FC1" w:rsidRDefault="00BF0FC1" w:rsidP="0058304D">
      <w:pPr>
        <w:rPr>
          <w:rFonts w:hint="eastAsia"/>
        </w:rPr>
      </w:pP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property</w:t>
      </w:r>
      <w:r>
        <w:t>（</w:t>
      </w:r>
      <w:r>
        <w:t>member variables</w:t>
      </w:r>
      <w:r>
        <w:rPr>
          <w:rFonts w:hint="eastAsia"/>
        </w:rPr>
        <w:t>）</w:t>
      </w:r>
    </w:p>
    <w:p w:rsidR="00BF0FC1" w:rsidRDefault="00BF0FC1" w:rsidP="00BF0FC1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method</w:t>
      </w:r>
      <w:r>
        <w:rPr>
          <w:rFonts w:hint="eastAsia"/>
        </w:rPr>
        <w:t>（</w:t>
      </w:r>
      <w:r>
        <w:rPr>
          <w:rFonts w:hint="eastAsia"/>
        </w:rPr>
        <w:t>member function</w:t>
      </w:r>
      <w:r>
        <w:rPr>
          <w:rFonts w:hint="eastAsia"/>
        </w:rPr>
        <w:t>）</w:t>
      </w:r>
    </w:p>
    <w:p w:rsidR="00BF0FC1" w:rsidRDefault="00BF0FC1" w:rsidP="0058304D">
      <w:r>
        <w:t>}</w:t>
      </w:r>
    </w:p>
    <w:p w:rsidR="00BF0FC1" w:rsidRDefault="00BF0FC1" w:rsidP="0058304D"/>
    <w:p w:rsidR="00BF0FC1" w:rsidRDefault="00BF0FC1" w:rsidP="00BF0FC1">
      <w:pPr>
        <w:rPr>
          <w:rFonts w:hint="eastAsia"/>
        </w:rPr>
      </w:pPr>
      <w:r>
        <w:rPr>
          <w:rFonts w:hint="eastAsia"/>
        </w:rPr>
        <w:t>对象</w:t>
      </w:r>
      <w:r>
        <w:t>标志符</w:t>
      </w:r>
      <w:r>
        <w:rPr>
          <w:rFonts w:hint="eastAsia"/>
        </w:rPr>
        <w:t xml:space="preserve"> </w:t>
      </w:r>
      <w:r>
        <w:t xml:space="preserve">= New 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构造</w:t>
      </w:r>
      <w:r>
        <w:t>方法</w:t>
      </w:r>
      <w:r>
        <w:rPr>
          <w:rFonts w:hint="eastAsia"/>
        </w:rPr>
        <w:t>实参</w:t>
      </w:r>
      <w:r>
        <w:t>列表</w:t>
      </w:r>
      <w:r>
        <w:rPr>
          <w:rFonts w:hint="eastAsia"/>
        </w:rPr>
        <w:t>)</w:t>
      </w:r>
    </w:p>
    <w:p w:rsidR="00BF0FC1" w:rsidRDefault="00BF0FC1" w:rsidP="0058304D">
      <w:r>
        <w:rPr>
          <w:rFonts w:hint="eastAsia"/>
        </w:rPr>
        <w:t>对象</w:t>
      </w:r>
      <w:r>
        <w:t>标识符通常存储于变量中！</w:t>
      </w:r>
    </w:p>
    <w:p w:rsidR="00EE75A6" w:rsidRDefault="00EE75A6" w:rsidP="0058304D"/>
    <w:p w:rsidR="00EE75A6" w:rsidRDefault="00EE75A6" w:rsidP="0058304D"/>
    <w:p w:rsidR="00EE75A6" w:rsidRDefault="00EE75A6" w:rsidP="004861BC">
      <w:pPr>
        <w:pStyle w:val="2"/>
      </w:pPr>
      <w:r w:rsidRPr="00EE75A6">
        <w:rPr>
          <w:rStyle w:val="2Char"/>
          <w:rFonts w:hint="eastAsia"/>
        </w:rPr>
        <w:t>模拟</w:t>
      </w:r>
      <w:r w:rsidRPr="00EE75A6">
        <w:rPr>
          <w:rStyle w:val="2Char"/>
        </w:rPr>
        <w:t>声明类，实例化的过程</w:t>
      </w:r>
    </w:p>
    <w:p w:rsidR="00EE75A6" w:rsidRDefault="00EE75A6" w:rsidP="0058304D">
      <w:r>
        <w:t>PHP</w:t>
      </w:r>
      <w:r>
        <w:t>源代码，存储于</w:t>
      </w:r>
      <w:r>
        <w:t>PHP</w:t>
      </w:r>
      <w:r>
        <w:t>文件，而</w:t>
      </w:r>
      <w:r w:rsidRPr="00EE75A6">
        <w:rPr>
          <w:color w:val="FF0000"/>
        </w:rPr>
        <w:t>运行于内存中</w:t>
      </w:r>
      <w:r>
        <w:t>。</w:t>
      </w:r>
    </w:p>
    <w:p w:rsidR="00EE75A6" w:rsidRPr="00EE75A6" w:rsidRDefault="00EE75A6" w:rsidP="0058304D">
      <w:pPr>
        <w:rPr>
          <w:rFonts w:hint="eastAsia"/>
        </w:rPr>
      </w:pPr>
      <w:r>
        <w:rPr>
          <w:rFonts w:hint="eastAsia"/>
        </w:rPr>
        <w:t>PHP</w:t>
      </w:r>
      <w:r>
        <w:t>核</w:t>
      </w:r>
      <w:r>
        <w:rPr>
          <w:rFonts w:hint="eastAsia"/>
        </w:rPr>
        <w:t>心</w:t>
      </w:r>
      <w:r>
        <w:t>程序</w:t>
      </w:r>
      <w:r>
        <w:rPr>
          <w:rFonts w:hint="eastAsia"/>
        </w:rPr>
        <w:t>，</w:t>
      </w:r>
      <w:r>
        <w:t>找到相应的</w:t>
      </w:r>
      <w:r>
        <w:t>PHP</w:t>
      </w:r>
      <w:r>
        <w:t>文件，获取内部</w:t>
      </w:r>
      <w:r>
        <w:t>PHP</w:t>
      </w:r>
      <w:r>
        <w:t>代码，载入内存，编译，执行！</w:t>
      </w:r>
    </w:p>
    <w:p w:rsidR="00EE75A6" w:rsidRDefault="00EE75A6" w:rsidP="0058304D"/>
    <w:p w:rsidR="00EE75A6" w:rsidRDefault="00EE75A6" w:rsidP="0058304D">
      <w:r>
        <w:rPr>
          <w:rFonts w:hint="eastAsia"/>
        </w:rPr>
        <w:t>将内存</w:t>
      </w:r>
      <w:r>
        <w:t>分成两个逻辑区域：</w:t>
      </w:r>
    </w:p>
    <w:p w:rsidR="00EE75A6" w:rsidRDefault="00EE75A6" w:rsidP="0058304D">
      <w:r>
        <w:rPr>
          <w:rFonts w:hint="eastAsia"/>
        </w:rPr>
        <w:t>代码区</w:t>
      </w:r>
      <w:r>
        <w:t>，数据区。</w:t>
      </w:r>
    </w:p>
    <w:p w:rsidR="00EE75A6" w:rsidRDefault="00EE75A6" w:rsidP="0058304D"/>
    <w:p w:rsidR="00EE75A6" w:rsidRDefault="00EE75A6" w:rsidP="0058304D"/>
    <w:p w:rsidR="004861BC" w:rsidRDefault="004861BC" w:rsidP="0058304D"/>
    <w:p w:rsidR="004861BC" w:rsidRDefault="004861BC" w:rsidP="004861BC">
      <w:pPr>
        <w:pStyle w:val="2"/>
      </w:pPr>
      <w:r>
        <w:rPr>
          <w:rFonts w:hint="eastAsia"/>
        </w:rPr>
        <w:t>静态成员</w:t>
      </w:r>
    </w:p>
    <w:p w:rsidR="004861BC" w:rsidRDefault="004861BC" w:rsidP="004861BC"/>
    <w:p w:rsidR="002C3F80" w:rsidRDefault="002C3F80" w:rsidP="004861BC">
      <w:r>
        <w:rPr>
          <w:rFonts w:hint="eastAsia"/>
        </w:rPr>
        <w:t>注意静态</w:t>
      </w:r>
      <w:r>
        <w:t>方法：</w:t>
      </w:r>
    </w:p>
    <w:p w:rsidR="002C3F80" w:rsidRDefault="002C3F80" w:rsidP="004861BC">
      <w:r>
        <w:rPr>
          <w:noProof/>
        </w:rPr>
        <w:drawing>
          <wp:inline distT="0" distB="0" distL="0" distR="0" wp14:anchorId="5F64187A" wp14:editId="51817498">
            <wp:extent cx="5274310" cy="2707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80" w:rsidRDefault="002C3F80" w:rsidP="004861BC">
      <w:r>
        <w:rPr>
          <w:rFonts w:hint="eastAsia"/>
        </w:rPr>
        <w:t>都可以</w:t>
      </w:r>
      <w:r>
        <w:t>在语法</w:t>
      </w:r>
      <w:r>
        <w:rPr>
          <w:rFonts w:hint="eastAsia"/>
        </w:rPr>
        <w:t>在</w:t>
      </w:r>
      <w:r>
        <w:t>调用：</w:t>
      </w:r>
    </w:p>
    <w:p w:rsidR="002C3F80" w:rsidRDefault="00352504" w:rsidP="004861BC">
      <w:r>
        <w:rPr>
          <w:rFonts w:hint="eastAsia"/>
        </w:rPr>
        <w:t>逻辑上</w:t>
      </w:r>
      <w:r>
        <w:t>：静态为</w:t>
      </w:r>
      <w:r>
        <w:rPr>
          <w:rFonts w:hint="eastAsia"/>
        </w:rPr>
        <w:t>所有</w:t>
      </w:r>
      <w:r>
        <w:t>对象共享（属于类），非静态方法为每个对象所独有（属于对象）</w:t>
      </w:r>
    </w:p>
    <w:p w:rsidR="00352504" w:rsidRDefault="00352504" w:rsidP="004861BC">
      <w:r>
        <w:rPr>
          <w:rFonts w:hint="eastAsia"/>
        </w:rPr>
        <w:t>语法上</w:t>
      </w:r>
      <w:r>
        <w:t>：</w:t>
      </w:r>
      <w:r>
        <w:rPr>
          <w:rFonts w:hint="eastAsia"/>
        </w:rPr>
        <w:t>静态</w:t>
      </w:r>
      <w:r>
        <w:t>方法没有当前对象的概念。</w:t>
      </w:r>
      <w:r>
        <w:rPr>
          <w:rFonts w:hint="eastAsia"/>
        </w:rPr>
        <w:t>非静态方法</w:t>
      </w:r>
      <w:r>
        <w:t>，在使用对象的调用过程中，可以确定当前对象。</w:t>
      </w:r>
    </w:p>
    <w:p w:rsidR="00352504" w:rsidRDefault="00352504" w:rsidP="004861BC"/>
    <w:p w:rsidR="00352504" w:rsidRDefault="00352504" w:rsidP="004861BC">
      <w:r>
        <w:rPr>
          <w:rFonts w:hint="eastAsia"/>
        </w:rPr>
        <w:t>强烈建议</w:t>
      </w:r>
      <w:r>
        <w:t>：</w:t>
      </w:r>
    </w:p>
    <w:p w:rsidR="00352504" w:rsidRDefault="00352504" w:rsidP="004861BC">
      <w:r>
        <w:rPr>
          <w:rFonts w:hint="eastAsia"/>
        </w:rPr>
        <w:t>类</w:t>
      </w:r>
      <w:r>
        <w:t>静态调用静态方法</w:t>
      </w:r>
    </w:p>
    <w:p w:rsidR="00352504" w:rsidRDefault="00352504" w:rsidP="004861BC">
      <w:r>
        <w:rPr>
          <w:rFonts w:hint="eastAsia"/>
        </w:rPr>
        <w:t>对象</w:t>
      </w:r>
      <w:r>
        <w:t>调用非静态方法（对象方法）</w:t>
      </w:r>
    </w:p>
    <w:p w:rsidR="00352504" w:rsidRDefault="00352504" w:rsidP="004861BC"/>
    <w:p w:rsidR="00352504" w:rsidRDefault="00352504" w:rsidP="004861BC"/>
    <w:p w:rsidR="00352504" w:rsidRDefault="00352504" w:rsidP="00352504">
      <w:pPr>
        <w:pStyle w:val="1"/>
      </w:pPr>
      <w:r>
        <w:rPr>
          <w:rFonts w:hint="eastAsia"/>
        </w:rPr>
        <w:t>继承</w:t>
      </w:r>
    </w:p>
    <w:p w:rsidR="00EA14D5" w:rsidRDefault="00EA14D5" w:rsidP="00EA14D5">
      <w:r>
        <w:rPr>
          <w:rFonts w:hint="eastAsia"/>
        </w:rPr>
        <w:t>一个</w:t>
      </w:r>
      <w:r>
        <w:t>对象如果使用另一个对象的成员，则称之为继承自另一个</w:t>
      </w:r>
      <w:r>
        <w:rPr>
          <w:rFonts w:hint="eastAsia"/>
        </w:rPr>
        <w:t>对象</w:t>
      </w:r>
      <w:r>
        <w:t>。</w:t>
      </w:r>
    </w:p>
    <w:p w:rsidR="00EA14D5" w:rsidRPr="00EA14D5" w:rsidRDefault="00EA14D5" w:rsidP="00EA14D5">
      <w:pPr>
        <w:rPr>
          <w:rFonts w:hint="eastAsia"/>
        </w:rPr>
      </w:pPr>
    </w:p>
    <w:p w:rsidR="00352504" w:rsidRDefault="00352504" w:rsidP="00352504">
      <w:r>
        <w:rPr>
          <w:rFonts w:hint="eastAsia"/>
        </w:rPr>
        <w:t>子类</w:t>
      </w:r>
      <w:r>
        <w:t>继承父类。</w:t>
      </w:r>
    </w:p>
    <w:p w:rsidR="00EA14D5" w:rsidRDefault="00F50F0B" w:rsidP="00352504">
      <w:r>
        <w:rPr>
          <w:noProof/>
        </w:rPr>
        <w:lastRenderedPageBreak/>
        <w:drawing>
          <wp:inline distT="0" distB="0" distL="0" distR="0" wp14:anchorId="05FA3177" wp14:editId="5476A8B8">
            <wp:extent cx="3981450" cy="3000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D5" w:rsidRDefault="00EA14D5" w:rsidP="00352504"/>
    <w:p w:rsidR="00EA14D5" w:rsidRDefault="00EA14D5" w:rsidP="00352504">
      <w:r>
        <w:rPr>
          <w:rFonts w:hint="eastAsia"/>
        </w:rPr>
        <w:t>问</w:t>
      </w:r>
      <w:r>
        <w:t>：</w:t>
      </w:r>
      <w:r>
        <w:t>Book</w:t>
      </w:r>
      <w:r>
        <w:t>类与</w:t>
      </w:r>
      <w:r>
        <w:t>Phone</w:t>
      </w:r>
      <w:r>
        <w:t>类在成员结构上是否有变化？</w:t>
      </w:r>
    </w:p>
    <w:p w:rsidR="00EA14D5" w:rsidRDefault="00EA14D5" w:rsidP="00352504">
      <w:r w:rsidRPr="00EA14D5">
        <w:rPr>
          <w:rFonts w:hint="eastAsia"/>
          <w:highlight w:val="yellow"/>
        </w:rPr>
        <w:t>不会</w:t>
      </w:r>
      <w:r w:rsidRPr="00EA14D5">
        <w:rPr>
          <w:highlight w:val="yellow"/>
        </w:rPr>
        <w:t>！</w:t>
      </w:r>
      <w:r w:rsidR="00BC4B58">
        <w:rPr>
          <w:rFonts w:hint="eastAsia"/>
        </w:rPr>
        <w:t>仅仅</w:t>
      </w:r>
      <w:r w:rsidR="00BC4B58">
        <w:t>是在类之间建立关联。无论</w:t>
      </w:r>
      <w:r w:rsidR="00BC4B58">
        <w:rPr>
          <w:rFonts w:hint="eastAsia"/>
        </w:rPr>
        <w:t>做什么操作</w:t>
      </w:r>
      <w:r w:rsidR="00BC4B58">
        <w:t>，都是利用关联相互查找的。</w:t>
      </w:r>
    </w:p>
    <w:p w:rsidR="006F4346" w:rsidRDefault="006F4346" w:rsidP="00352504"/>
    <w:p w:rsidR="006F4346" w:rsidRDefault="006F4346" w:rsidP="00352504">
      <w:r>
        <w:rPr>
          <w:rFonts w:hint="eastAsia"/>
        </w:rPr>
        <w:t>注意</w:t>
      </w:r>
      <w:r>
        <w:t>$this</w:t>
      </w:r>
      <w:r>
        <w:rPr>
          <w:rFonts w:hint="eastAsia"/>
        </w:rPr>
        <w:t>，</w:t>
      </w:r>
      <w:r>
        <w:t>在子类对象调用</w:t>
      </w:r>
      <w:r>
        <w:rPr>
          <w:rFonts w:hint="eastAsia"/>
        </w:rPr>
        <w:t>继承自</w:t>
      </w:r>
      <w:r>
        <w:t>父类的方法</w:t>
      </w:r>
      <w:r>
        <w:rPr>
          <w:rFonts w:hint="eastAsia"/>
        </w:rPr>
        <w:t>时</w:t>
      </w:r>
      <w:r>
        <w:t>，方法中的</w:t>
      </w:r>
      <w:r>
        <w:rPr>
          <w:rFonts w:hint="eastAsia"/>
        </w:rPr>
        <w:t>$t</w:t>
      </w:r>
      <w:r>
        <w:t>his</w:t>
      </w:r>
      <w:r>
        <w:t>是子类（调用方法类）的</w:t>
      </w:r>
      <w:r>
        <w:rPr>
          <w:rFonts w:hint="eastAsia"/>
        </w:rPr>
        <w:t>对象</w:t>
      </w:r>
      <w:r>
        <w:t>。</w:t>
      </w:r>
    </w:p>
    <w:p w:rsidR="00C073CB" w:rsidRDefault="00C073CB" w:rsidP="00352504"/>
    <w:p w:rsidR="00C073CB" w:rsidRDefault="00C073CB" w:rsidP="00352504">
      <w:r>
        <w:rPr>
          <w:rFonts w:hint="eastAsia"/>
        </w:rPr>
        <w:t>重写</w:t>
      </w:r>
      <w:r>
        <w:t>：不是重</w:t>
      </w:r>
      <w:r>
        <w:rPr>
          <w:rFonts w:hint="eastAsia"/>
        </w:rPr>
        <w:t>新</w:t>
      </w:r>
      <w:r>
        <w:t>定义，而是沿着继承链，查找，先找到的是要使用的。</w:t>
      </w:r>
    </w:p>
    <w:p w:rsidR="00C073CB" w:rsidRDefault="00C073CB" w:rsidP="00352504"/>
    <w:p w:rsidR="00C073CB" w:rsidRDefault="00C073CB" w:rsidP="00352504"/>
    <w:p w:rsidR="00C073CB" w:rsidRDefault="00C073CB" w:rsidP="00352504">
      <w:r w:rsidRPr="00C122BB">
        <w:rPr>
          <w:rFonts w:hint="eastAsia"/>
          <w:highlight w:val="yellow"/>
        </w:rPr>
        <w:t>静态</w:t>
      </w:r>
      <w:r w:rsidRPr="00C122BB">
        <w:rPr>
          <w:highlight w:val="yellow"/>
        </w:rPr>
        <w:t>成员的继承</w:t>
      </w:r>
      <w:r>
        <w:t>：</w:t>
      </w:r>
    </w:p>
    <w:p w:rsidR="00C073CB" w:rsidRDefault="00C073CB" w:rsidP="00352504"/>
    <w:p w:rsidR="00C122BB" w:rsidRDefault="00C122BB" w:rsidP="00352504"/>
    <w:p w:rsidR="00C122BB" w:rsidRDefault="00C122BB" w:rsidP="00C122BB">
      <w:pPr>
        <w:pStyle w:val="1"/>
      </w:pPr>
      <w:r>
        <w:rPr>
          <w:rFonts w:hint="eastAsia"/>
        </w:rPr>
        <w:t>访问</w:t>
      </w:r>
      <w:r>
        <w:t>修饰</w:t>
      </w:r>
    </w:p>
    <w:p w:rsidR="00C122BB" w:rsidRDefault="00C122BB" w:rsidP="00C122BB">
      <w:r>
        <w:t>P</w:t>
      </w:r>
      <w:r>
        <w:rPr>
          <w:rFonts w:hint="eastAsia"/>
        </w:rPr>
        <w:t>ublic,</w:t>
      </w:r>
      <w:r>
        <w:t xml:space="preserve"> protected, private</w:t>
      </w:r>
    </w:p>
    <w:p w:rsidR="00C122BB" w:rsidRDefault="00C122BB" w:rsidP="00C122BB">
      <w:r>
        <w:rPr>
          <w:rFonts w:hint="eastAsia"/>
        </w:rPr>
        <w:t>用来</w:t>
      </w:r>
      <w:r>
        <w:t>描述：</w:t>
      </w:r>
    </w:p>
    <w:p w:rsidR="00C122BB" w:rsidRDefault="00C122BB" w:rsidP="00C122BB">
      <w:r>
        <w:rPr>
          <w:rFonts w:hint="eastAsia"/>
        </w:rPr>
        <w:t>成员</w:t>
      </w:r>
      <w:r>
        <w:t>，在源代码中的</w:t>
      </w:r>
      <w:r>
        <w:rPr>
          <w:rFonts w:hint="eastAsia"/>
        </w:rPr>
        <w:t>哪些</w:t>
      </w:r>
      <w:r>
        <w:t>位置可以访问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45FC" w:rsidRDefault="00E545FC" w:rsidP="00C122BB">
      <w:r>
        <w:t>P</w:t>
      </w:r>
      <w:r>
        <w:rPr>
          <w:rFonts w:hint="eastAsia"/>
        </w:rPr>
        <w:t>ublic</w:t>
      </w:r>
      <w:r>
        <w:t>：公共的：类内，类外，继承链类内</w:t>
      </w:r>
    </w:p>
    <w:p w:rsidR="00E545FC" w:rsidRDefault="00E545FC" w:rsidP="00C122BB">
      <w:r>
        <w:t xml:space="preserve">Protected: </w:t>
      </w:r>
      <w:r>
        <w:rPr>
          <w:rFonts w:hint="eastAsia"/>
        </w:rPr>
        <w:t>类内</w:t>
      </w:r>
      <w:r>
        <w:t>，继承链类内。</w:t>
      </w:r>
    </w:p>
    <w:p w:rsidR="00E545FC" w:rsidRDefault="00E545FC" w:rsidP="00C122BB">
      <w:r>
        <w:t>P</w:t>
      </w:r>
      <w:r>
        <w:rPr>
          <w:rFonts w:hint="eastAsia"/>
        </w:rPr>
        <w:t>rivate</w:t>
      </w:r>
      <w:r>
        <w:t>：</w:t>
      </w:r>
      <w:r>
        <w:rPr>
          <w:rFonts w:hint="eastAsia"/>
        </w:rPr>
        <w:t>本类内。</w:t>
      </w:r>
    </w:p>
    <w:p w:rsidR="00E545FC" w:rsidRDefault="00E545FC" w:rsidP="00C122BB"/>
    <w:p w:rsidR="00E545FC" w:rsidRDefault="00E545FC" w:rsidP="00C122BB">
      <w:r>
        <w:rPr>
          <w:rFonts w:hint="eastAsia"/>
        </w:rPr>
        <w:t>访问</w:t>
      </w:r>
      <w:r>
        <w:t>限制：</w:t>
      </w:r>
    </w:p>
    <w:p w:rsidR="00E545FC" w:rsidRDefault="00E545FC" w:rsidP="00C122BB">
      <w:r>
        <w:rPr>
          <w:rFonts w:hint="eastAsia"/>
        </w:rPr>
        <w:t>依赖于</w:t>
      </w:r>
      <w:r w:rsidRPr="00B76BE9">
        <w:rPr>
          <w:color w:val="FF0000"/>
        </w:rPr>
        <w:t>源代码结构</w:t>
      </w:r>
      <w:r>
        <w:t>的。</w:t>
      </w:r>
    </w:p>
    <w:p w:rsidR="00E545FC" w:rsidRDefault="00E545FC" w:rsidP="00C122BB">
      <w:r>
        <w:rPr>
          <w:rFonts w:hint="eastAsia"/>
        </w:rPr>
        <w:t>而不是</w:t>
      </w:r>
      <w:r>
        <w:t>依赖于</w:t>
      </w:r>
      <w:r>
        <w:rPr>
          <w:rFonts w:hint="eastAsia"/>
        </w:rPr>
        <w:t>对象</w:t>
      </w:r>
      <w:r>
        <w:t>。</w:t>
      </w:r>
    </w:p>
    <w:p w:rsidR="00B76BE9" w:rsidRDefault="00B76BE9" w:rsidP="00C122BB"/>
    <w:p w:rsidR="00B76BE9" w:rsidRDefault="00B76BE9" w:rsidP="00C122BB">
      <w:r>
        <w:rPr>
          <w:rFonts w:hint="eastAsia"/>
        </w:rPr>
        <w:lastRenderedPageBreak/>
        <w:t>注意</w:t>
      </w:r>
      <w:r>
        <w:t>：</w:t>
      </w:r>
    </w:p>
    <w:p w:rsidR="00B76BE9" w:rsidRDefault="00B76BE9" w:rsidP="00C122BB">
      <w:r>
        <w:rPr>
          <w:rFonts w:hint="eastAsia"/>
        </w:rPr>
        <w:t>继承</w:t>
      </w:r>
      <w:r>
        <w:t>和访问的关系。不是</w:t>
      </w:r>
      <w:r>
        <w:rPr>
          <w:rFonts w:hint="eastAsia"/>
        </w:rPr>
        <w:t>一件事</w:t>
      </w:r>
      <w:r>
        <w:t>。</w:t>
      </w:r>
    </w:p>
    <w:p w:rsidR="00B76BE9" w:rsidRDefault="00B76BE9" w:rsidP="00C122BB"/>
    <w:p w:rsidR="00B76BE9" w:rsidRDefault="00B76BE9" w:rsidP="00C122BB">
      <w:r>
        <w:rPr>
          <w:rFonts w:hint="eastAsia"/>
        </w:rPr>
        <w:t>私有</w:t>
      </w:r>
      <w:r>
        <w:t>成员可以被继承</w:t>
      </w:r>
      <w:r>
        <w:rPr>
          <w:rFonts w:hint="eastAsia"/>
        </w:rPr>
        <w:t>。</w:t>
      </w:r>
    </w:p>
    <w:p w:rsidR="00B76BE9" w:rsidRDefault="00B76BE9" w:rsidP="00C122BB">
      <w:r>
        <w:rPr>
          <w:noProof/>
        </w:rPr>
        <w:drawing>
          <wp:inline distT="0" distB="0" distL="0" distR="0" wp14:anchorId="75077915" wp14:editId="13E0C547">
            <wp:extent cx="29908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9" w:rsidRDefault="00B76BE9" w:rsidP="00C122BB"/>
    <w:p w:rsidR="00B76BE9" w:rsidRDefault="00B76BE9" w:rsidP="00C122BB">
      <w:r>
        <w:rPr>
          <w:rFonts w:hint="eastAsia"/>
        </w:rPr>
        <w:t>如果</w:t>
      </w:r>
      <w:r>
        <w:t>是静态成员，则父类</w:t>
      </w:r>
      <w:r w:rsidR="00D904C0">
        <w:rPr>
          <w:rFonts w:hint="eastAsia"/>
        </w:rPr>
        <w:t>不能</w:t>
      </w:r>
      <w:r w:rsidR="00D904C0">
        <w:t>访问子类定义的静态成员。</w:t>
      </w:r>
    </w:p>
    <w:p w:rsidR="00D904C0" w:rsidRDefault="00D904C0" w:rsidP="00C122BB"/>
    <w:p w:rsidR="00D904C0" w:rsidRDefault="00D904C0" w:rsidP="00C122BB">
      <w:r>
        <w:rPr>
          <w:rFonts w:hint="eastAsia"/>
        </w:rPr>
        <w:t>注意</w:t>
      </w:r>
      <w:r>
        <w:t>：继承是单向的，向上继承。</w:t>
      </w:r>
    </w:p>
    <w:p w:rsidR="00214A8C" w:rsidRDefault="00214A8C" w:rsidP="00C122BB">
      <w:r>
        <w:rPr>
          <w:noProof/>
        </w:rPr>
        <w:drawing>
          <wp:inline distT="0" distB="0" distL="0" distR="0" wp14:anchorId="2C986706" wp14:editId="58A715A5">
            <wp:extent cx="5274310" cy="316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8C" w:rsidRDefault="00CB4778" w:rsidP="00C122BB">
      <w:pPr>
        <w:rPr>
          <w:rFonts w:hint="eastAsia"/>
        </w:rPr>
      </w:pPr>
      <w:r>
        <w:rPr>
          <w:noProof/>
        </w:rPr>
        <w:drawing>
          <wp:inline distT="0" distB="0" distL="0" distR="0" wp14:anchorId="470E82F5" wp14:editId="697E27D9">
            <wp:extent cx="39719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0" w:rsidRDefault="00D904C0" w:rsidP="00C122BB">
      <w:r>
        <w:rPr>
          <w:rFonts w:hint="eastAsia"/>
        </w:rPr>
        <w:t>对象</w:t>
      </w:r>
      <w:r>
        <w:t>是否可以访问成员，的前提是对象是否具有该成员，才能去思考是否可以访问。</w:t>
      </w:r>
    </w:p>
    <w:p w:rsidR="00613CE1" w:rsidRDefault="00613CE1" w:rsidP="00C122BB"/>
    <w:p w:rsidR="00613CE1" w:rsidRDefault="00613CE1" w:rsidP="00C122BB"/>
    <w:p w:rsidR="00613CE1" w:rsidRDefault="00613CE1" w:rsidP="00613CE1">
      <w:pPr>
        <w:pStyle w:val="1"/>
      </w:pPr>
      <w:r>
        <w:rPr>
          <w:rFonts w:hint="eastAsia"/>
        </w:rPr>
        <w:t>抽象</w:t>
      </w:r>
      <w:r>
        <w:rPr>
          <w:rFonts w:hint="eastAsia"/>
        </w:rPr>
        <w:t>abstract</w:t>
      </w:r>
      <w:r>
        <w:t>，终极</w:t>
      </w:r>
      <w:r>
        <w:rPr>
          <w:rFonts w:hint="eastAsia"/>
        </w:rPr>
        <w:t>final</w:t>
      </w:r>
    </w:p>
    <w:p w:rsidR="00613CE1" w:rsidRDefault="00613CE1" w:rsidP="00613CE1">
      <w:r>
        <w:rPr>
          <w:rFonts w:hint="eastAsia"/>
        </w:rPr>
        <w:t>可以</w:t>
      </w:r>
      <w:r>
        <w:t>用来修饰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，及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t>。</w:t>
      </w:r>
    </w:p>
    <w:p w:rsidR="00613CE1" w:rsidRDefault="00613CE1" w:rsidP="00613CE1">
      <w:pPr>
        <w:pStyle w:val="2"/>
      </w:pPr>
      <w:r>
        <w:t>A</w:t>
      </w:r>
      <w:r>
        <w:rPr>
          <w:rFonts w:hint="eastAsia"/>
        </w:rPr>
        <w:t>bstract</w:t>
      </w:r>
    </w:p>
    <w:p w:rsidR="00613CE1" w:rsidRDefault="00613CE1" w:rsidP="00613CE1">
      <w:r>
        <w:tab/>
      </w:r>
      <w:r>
        <w:rPr>
          <w:rFonts w:hint="eastAsia"/>
        </w:rPr>
        <w:t>抽象类</w:t>
      </w:r>
      <w:r>
        <w:t>：</w:t>
      </w:r>
    </w:p>
    <w:p w:rsidR="00613CE1" w:rsidRDefault="00613CE1" w:rsidP="00613CE1">
      <w:r>
        <w:tab/>
      </w:r>
      <w:r>
        <w:tab/>
      </w:r>
      <w:r>
        <w:rPr>
          <w:rFonts w:hint="eastAsia"/>
        </w:rPr>
        <w:t>不能实例化</w:t>
      </w:r>
      <w:r>
        <w:t>，可以被继承。</w:t>
      </w:r>
    </w:p>
    <w:p w:rsidR="00613CE1" w:rsidRDefault="00613CE1" w:rsidP="00613CE1">
      <w:r>
        <w:lastRenderedPageBreak/>
        <w:tab/>
      </w:r>
      <w:r>
        <w:rPr>
          <w:rFonts w:hint="eastAsia"/>
        </w:rPr>
        <w:t>抽象</w:t>
      </w:r>
      <w:r>
        <w:t>方法：</w:t>
      </w:r>
    </w:p>
    <w:p w:rsidR="00613CE1" w:rsidRDefault="00613CE1" w:rsidP="00613CE1">
      <w:pPr>
        <w:ind w:left="420" w:firstLine="420"/>
      </w:pPr>
      <w:r>
        <w:rPr>
          <w:rFonts w:hint="eastAsia"/>
        </w:rPr>
        <w:t>包含于</w:t>
      </w:r>
      <w:r>
        <w:t>抽象类中，</w:t>
      </w:r>
      <w:r>
        <w:rPr>
          <w:rFonts w:hint="eastAsia"/>
        </w:rPr>
        <w:t>继承</w:t>
      </w:r>
      <w:r>
        <w:t>抽象类的子类，必须要重写实现父类抽象类中的抽象方法。</w:t>
      </w:r>
    </w:p>
    <w:p w:rsidR="00613CE1" w:rsidRDefault="00613CE1" w:rsidP="00613CE1">
      <w:r>
        <w:tab/>
      </w:r>
      <w:r>
        <w:tab/>
      </w:r>
      <w:r>
        <w:rPr>
          <w:rFonts w:hint="eastAsia"/>
        </w:rPr>
        <w:t>可以</w:t>
      </w:r>
      <w:r>
        <w:t>限制子类子类中一定存在，但是实现可以不同的方法！</w:t>
      </w:r>
    </w:p>
    <w:p w:rsidR="004A4113" w:rsidRDefault="004A4113" w:rsidP="00613C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通常</w:t>
      </w:r>
      <w:r>
        <w:t>在，子类的实现过程中，大多数都是不同的实现。</w:t>
      </w:r>
      <w:r w:rsidR="002A1AE3">
        <w:rPr>
          <w:rFonts w:hint="eastAsia"/>
        </w:rPr>
        <w:t>（</w:t>
      </w:r>
      <w:r w:rsidR="002A1AE3">
        <w:t>10</w:t>
      </w:r>
      <w:r w:rsidR="002A1AE3">
        <w:t>中有</w:t>
      </w:r>
      <w:r w:rsidR="002A1AE3">
        <w:t>8</w:t>
      </w:r>
      <w:r w:rsidR="002A1AE3">
        <w:rPr>
          <w:rFonts w:hint="eastAsia"/>
        </w:rPr>
        <w:t>种</w:t>
      </w:r>
      <w:r w:rsidR="002A1AE3">
        <w:t>实现）</w:t>
      </w:r>
    </w:p>
    <w:p w:rsidR="002A1AE3" w:rsidRDefault="002A1AE3" w:rsidP="00613C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t>如果子类中的实现，大多数为相同的，仅仅存在少数不同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中有</w:t>
      </w:r>
      <w:r>
        <w:t>2</w:t>
      </w:r>
      <w:r>
        <w:t>个实现不同）</w:t>
      </w:r>
      <w:r>
        <w:rPr>
          <w:rFonts w:hint="eastAsia"/>
        </w:rPr>
        <w:t>，应该</w:t>
      </w:r>
      <w:r>
        <w:t>父类定义，而不同的重写）</w:t>
      </w:r>
    </w:p>
    <w:p w:rsidR="00613CE1" w:rsidRDefault="00613CE1" w:rsidP="00613CE1">
      <w:r>
        <w:tab/>
      </w:r>
    </w:p>
    <w:p w:rsidR="002A1AE3" w:rsidRDefault="002A1AE3" w:rsidP="002A1AE3">
      <w:pPr>
        <w:pStyle w:val="2"/>
      </w:pPr>
      <w:r>
        <w:t>Final</w:t>
      </w:r>
    </w:p>
    <w:p w:rsidR="002A1AE3" w:rsidRDefault="002A1AE3" w:rsidP="002A1AE3">
      <w:r>
        <w:tab/>
      </w:r>
      <w:r>
        <w:rPr>
          <w:rFonts w:hint="eastAsia"/>
        </w:rPr>
        <w:t>终极</w:t>
      </w:r>
      <w:r>
        <w:t>类</w:t>
      </w:r>
      <w:r>
        <w:rPr>
          <w:rFonts w:hint="eastAsia"/>
        </w:rPr>
        <w:t>：</w:t>
      </w:r>
    </w:p>
    <w:p w:rsidR="002A1AE3" w:rsidRDefault="002A1AE3" w:rsidP="002A1AE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限制</w:t>
      </w:r>
      <w:r>
        <w:t>类不能被继承。</w:t>
      </w:r>
    </w:p>
    <w:p w:rsidR="002A1AE3" w:rsidRDefault="002A1AE3" w:rsidP="002A1AE3">
      <w:r>
        <w:tab/>
      </w:r>
      <w:r>
        <w:rPr>
          <w:rFonts w:hint="eastAsia"/>
        </w:rPr>
        <w:t>终极</w:t>
      </w:r>
      <w:r>
        <w:t>方法：</w:t>
      </w:r>
    </w:p>
    <w:p w:rsidR="002A1AE3" w:rsidRDefault="002A1AE3" w:rsidP="002A1AE3">
      <w:r>
        <w:tab/>
      </w:r>
      <w:r>
        <w:tab/>
      </w:r>
      <w:r>
        <w:rPr>
          <w:rFonts w:hint="eastAsia"/>
        </w:rPr>
        <w:t>限制</w:t>
      </w:r>
      <w:r>
        <w:t>方法所属的类如果被继承，该方法不能被重写。</w:t>
      </w:r>
    </w:p>
    <w:p w:rsidR="002A1AE3" w:rsidRDefault="002A1AE3" w:rsidP="002A1AE3"/>
    <w:p w:rsidR="002A1AE3" w:rsidRDefault="002A1AE3" w:rsidP="002A1AE3">
      <w:r>
        <w:rPr>
          <w:noProof/>
        </w:rPr>
        <w:drawing>
          <wp:inline distT="0" distB="0" distL="0" distR="0" wp14:anchorId="448DCD01" wp14:editId="7409D51D">
            <wp:extent cx="5274310" cy="3990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77" w:rsidRDefault="00963177" w:rsidP="002A1AE3"/>
    <w:p w:rsidR="00963177" w:rsidRDefault="00963177" w:rsidP="002A1AE3">
      <w:r>
        <w:rPr>
          <w:rFonts w:hint="eastAsia"/>
        </w:rPr>
        <w:t>设计类</w:t>
      </w:r>
      <w:r>
        <w:t>，当需要某种限定时，使用抽象，或者</w:t>
      </w:r>
      <w:r>
        <w:rPr>
          <w:rFonts w:hint="eastAsia"/>
        </w:rPr>
        <w:t xml:space="preserve"> </w:t>
      </w:r>
      <w:r>
        <w:rPr>
          <w:rFonts w:hint="eastAsia"/>
        </w:rPr>
        <w:t>终极</w:t>
      </w:r>
      <w:r>
        <w:t>。</w:t>
      </w:r>
    </w:p>
    <w:p w:rsidR="00963177" w:rsidRDefault="00963177" w:rsidP="002A1AE3"/>
    <w:p w:rsidR="00963177" w:rsidRDefault="00963177" w:rsidP="002A1AE3"/>
    <w:p w:rsidR="00963177" w:rsidRPr="002A1AE3" w:rsidRDefault="00963177" w:rsidP="00963177">
      <w:pPr>
        <w:pStyle w:val="1"/>
        <w:rPr>
          <w:rFonts w:hint="eastAsia"/>
        </w:rPr>
      </w:pPr>
      <w:r>
        <w:rPr>
          <w:rFonts w:hint="eastAsia"/>
        </w:rPr>
        <w:lastRenderedPageBreak/>
        <w:t>接口结构</w:t>
      </w:r>
      <w:r>
        <w:rPr>
          <w:rFonts w:hint="eastAsia"/>
        </w:rPr>
        <w:t>interface</w:t>
      </w:r>
    </w:p>
    <w:p w:rsidR="00613CE1" w:rsidRDefault="00963177" w:rsidP="00613CE1">
      <w:pPr>
        <w:rPr>
          <w:rFonts w:hint="eastAsia"/>
        </w:rPr>
      </w:pPr>
      <w:r>
        <w:rPr>
          <w:rFonts w:hint="eastAsia"/>
        </w:rPr>
        <w:t>接口</w:t>
      </w:r>
      <w:r>
        <w:t>：</w:t>
      </w:r>
      <w:r>
        <w:t>interface</w:t>
      </w:r>
      <w:r>
        <w:t>：对外的操作，都称之为</w:t>
      </w:r>
      <w:r>
        <w:rPr>
          <w:rFonts w:hint="eastAsia"/>
        </w:rPr>
        <w:t>接口</w:t>
      </w:r>
      <w:r>
        <w:t>。</w:t>
      </w:r>
      <w:r w:rsidR="00BD2184">
        <w:rPr>
          <w:rFonts w:hint="eastAsia"/>
        </w:rPr>
        <w:t>语法</w:t>
      </w:r>
      <w:r w:rsidR="00BD2184">
        <w:t>上，只有公共的操作才是接口方法。</w:t>
      </w:r>
    </w:p>
    <w:p w:rsidR="00963177" w:rsidRDefault="00963177" w:rsidP="00613CE1"/>
    <w:p w:rsidR="00963177" w:rsidRDefault="00963177" w:rsidP="00613CE1">
      <w:r>
        <w:rPr>
          <w:rFonts w:hint="eastAsia"/>
        </w:rPr>
        <w:t>对象</w:t>
      </w:r>
      <w:r>
        <w:t>（实体）：满足封装性</w:t>
      </w:r>
      <w:r>
        <w:rPr>
          <w:rFonts w:hint="eastAsia"/>
        </w:rPr>
        <w:t>：</w:t>
      </w:r>
      <w:r>
        <w:t>隐藏内部实现，开放外部操作。</w:t>
      </w:r>
    </w:p>
    <w:p w:rsidR="00E4576C" w:rsidRDefault="00E4576C" w:rsidP="00613CE1">
      <w:pPr>
        <w:rPr>
          <w:rFonts w:hint="eastAsia"/>
        </w:rPr>
      </w:pPr>
      <w:r>
        <w:rPr>
          <w:rFonts w:hint="eastAsia"/>
        </w:rPr>
        <w:t>开发者</w:t>
      </w:r>
      <w:r>
        <w:t>：</w:t>
      </w:r>
      <w:r>
        <w:rPr>
          <w:rFonts w:hint="eastAsia"/>
        </w:rPr>
        <w:t>不想</w:t>
      </w:r>
      <w:r>
        <w:t>（不需要）告知用户</w:t>
      </w:r>
      <w:r>
        <w:rPr>
          <w:rFonts w:hint="eastAsia"/>
        </w:rPr>
        <w:t>对象</w:t>
      </w:r>
      <w:r>
        <w:t>（实体）的实现原理（实现步骤）</w:t>
      </w:r>
    </w:p>
    <w:p w:rsidR="00E4576C" w:rsidRDefault="00E4576C" w:rsidP="00613CE1">
      <w:r>
        <w:rPr>
          <w:rFonts w:hint="eastAsia"/>
        </w:rPr>
        <w:t>使用</w:t>
      </w:r>
      <w:r>
        <w:t>者：</w:t>
      </w:r>
      <w:r>
        <w:rPr>
          <w:rFonts w:hint="eastAsia"/>
        </w:rPr>
        <w:t>不想</w:t>
      </w:r>
      <w:r>
        <w:t>（不需要）</w:t>
      </w:r>
      <w:r>
        <w:rPr>
          <w:rFonts w:hint="eastAsia"/>
        </w:rPr>
        <w:t>知道</w:t>
      </w:r>
      <w:r>
        <w:t>你怎么实现，只需要知道怎么使用。</w:t>
      </w:r>
    </w:p>
    <w:p w:rsidR="00E4576C" w:rsidRDefault="00E4576C" w:rsidP="00613CE1"/>
    <w:p w:rsidR="00E4576C" w:rsidRDefault="00E4576C" w:rsidP="00613CE1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t>修饰，和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结构来完成</w:t>
      </w:r>
      <w:r>
        <w:rPr>
          <w:rFonts w:hint="eastAsia"/>
        </w:rPr>
        <w:t>封装性</w:t>
      </w:r>
      <w:r>
        <w:t>体现。</w:t>
      </w:r>
    </w:p>
    <w:p w:rsidR="00E4576C" w:rsidRDefault="00E4576C" w:rsidP="00613CE1">
      <w:r>
        <w:rPr>
          <w:rFonts w:hint="eastAsia"/>
        </w:rPr>
        <w:t>访问修饰</w:t>
      </w:r>
      <w:r>
        <w:t>：</w:t>
      </w:r>
      <w:r>
        <w:rPr>
          <w:rFonts w:hint="eastAsia"/>
        </w:rPr>
        <w:t>决定</w:t>
      </w:r>
      <w:r>
        <w:t>哪些可以被访问到（外部操作）</w:t>
      </w:r>
      <w:r>
        <w:rPr>
          <w:rFonts w:hint="eastAsia"/>
        </w:rPr>
        <w:t>，</w:t>
      </w:r>
      <w:r>
        <w:t>哪些不能被看到</w:t>
      </w:r>
      <w:r>
        <w:rPr>
          <w:rFonts w:hint="eastAsia"/>
        </w:rPr>
        <w:t>（内部</w:t>
      </w:r>
      <w:r>
        <w:t>）</w:t>
      </w:r>
    </w:p>
    <w:p w:rsidR="00E4576C" w:rsidRDefault="00E4576C" w:rsidP="00613CE1">
      <w:r>
        <w:rPr>
          <w:rFonts w:hint="eastAsia"/>
        </w:rPr>
        <w:t>接口</w:t>
      </w:r>
      <w:r>
        <w:t>结构：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说明一个类（对象）具备哪些公共</w:t>
      </w:r>
      <w:r>
        <w:rPr>
          <w:rFonts w:hint="eastAsia"/>
        </w:rPr>
        <w:t>操作</w:t>
      </w:r>
      <w:r>
        <w:t>结构。</w:t>
      </w:r>
      <w:r w:rsidR="000D477F">
        <w:rPr>
          <w:rFonts w:hint="eastAsia"/>
        </w:rPr>
        <w:t>反之</w:t>
      </w:r>
      <w:r w:rsidR="000D477F">
        <w:t>，如果接口上说明了，则类或者对象必要存在。</w:t>
      </w:r>
      <w:r>
        <w:t>（说明书）</w:t>
      </w:r>
      <w:r w:rsidR="000D477F">
        <w:rPr>
          <w:rFonts w:hint="eastAsia"/>
        </w:rPr>
        <w:t>。</w:t>
      </w:r>
    </w:p>
    <w:p w:rsidR="000D477F" w:rsidRDefault="000D477F" w:rsidP="00613CE1">
      <w:r>
        <w:rPr>
          <w:noProof/>
        </w:rPr>
        <w:drawing>
          <wp:inline distT="0" distB="0" distL="0" distR="0" wp14:anchorId="22704117" wp14:editId="41209A99">
            <wp:extent cx="5105400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84" w:rsidRDefault="00BD2184" w:rsidP="00613CE1"/>
    <w:p w:rsidR="00BD2184" w:rsidRDefault="00BD2184" w:rsidP="00613CE1"/>
    <w:p w:rsidR="00BD2184" w:rsidRDefault="00BD2184" w:rsidP="00613CE1">
      <w:r>
        <w:rPr>
          <w:rFonts w:hint="eastAsia"/>
        </w:rPr>
        <w:t>语法</w:t>
      </w:r>
      <w:r>
        <w:t>上的注意：</w:t>
      </w:r>
    </w:p>
    <w:p w:rsidR="00BD2184" w:rsidRDefault="00BD2184" w:rsidP="00613CE1">
      <w:r>
        <w:rPr>
          <w:rFonts w:hint="eastAsia"/>
        </w:rPr>
        <w:t>接口</w:t>
      </w:r>
      <w:r>
        <w:t>中仅仅可以定义抽象方法。</w:t>
      </w:r>
    </w:p>
    <w:p w:rsidR="00BD2184" w:rsidRDefault="00BD2184" w:rsidP="00613CE1"/>
    <w:p w:rsidR="00BD2184" w:rsidRDefault="00BD2184" w:rsidP="00613CE1">
      <w:r>
        <w:rPr>
          <w:rFonts w:hint="eastAsia"/>
        </w:rPr>
        <w:t>与</w:t>
      </w:r>
      <w:r>
        <w:t>抽象类的差异？</w:t>
      </w:r>
    </w:p>
    <w:p w:rsidR="00BD2184" w:rsidRDefault="00BD2184" w:rsidP="00613CE1">
      <w:r>
        <w:tab/>
      </w:r>
      <w:r>
        <w:rPr>
          <w:rFonts w:hint="eastAsia"/>
        </w:rPr>
        <w:t>抽象类</w:t>
      </w:r>
      <w:r>
        <w:t>：在一个普通类的基础上，增加一部分抽象方法。</w:t>
      </w:r>
      <w:r>
        <w:rPr>
          <w:rFonts w:hint="eastAsia"/>
        </w:rPr>
        <w:t>因此</w:t>
      </w:r>
      <w:r>
        <w:t>具备</w:t>
      </w:r>
      <w:r>
        <w:t xml:space="preserve"> </w:t>
      </w:r>
      <w:r>
        <w:rPr>
          <w:rFonts w:hint="eastAsia"/>
        </w:rPr>
        <w:t>为</w:t>
      </w:r>
      <w:r>
        <w:t>子类提供基础操作的同时对子类的结构进行限制。</w:t>
      </w:r>
    </w:p>
    <w:p w:rsidR="00BD2184" w:rsidRDefault="00BD2184" w:rsidP="00613CE1">
      <w:r>
        <w:tab/>
      </w:r>
      <w:r>
        <w:rPr>
          <w:rFonts w:hint="eastAsia"/>
        </w:rPr>
        <w:t>接口</w:t>
      </w:r>
      <w:r>
        <w:t>：仅仅说</w:t>
      </w:r>
      <w:r>
        <w:rPr>
          <w:rFonts w:hint="eastAsia"/>
        </w:rPr>
        <w:t>明</w:t>
      </w:r>
      <w:r>
        <w:t>类应该具有的操作。</w:t>
      </w:r>
    </w:p>
    <w:p w:rsidR="00BD2184" w:rsidRDefault="00BD2184" w:rsidP="00613CE1">
      <w:r>
        <w:tab/>
      </w:r>
    </w:p>
    <w:p w:rsidR="00BD2184" w:rsidRDefault="00BD2184" w:rsidP="00BD2184">
      <w:pPr>
        <w:ind w:firstLine="420"/>
        <w:rPr>
          <w:rFonts w:hint="eastAsia"/>
        </w:rPr>
      </w:pPr>
      <w:r>
        <w:rPr>
          <w:rFonts w:hint="eastAsia"/>
        </w:rPr>
        <w:t>抽象类</w:t>
      </w:r>
      <w:r>
        <w:t>：</w:t>
      </w:r>
      <w:r>
        <w:rPr>
          <w:rFonts w:hint="eastAsia"/>
        </w:rPr>
        <w:t>中</w:t>
      </w:r>
      <w:r>
        <w:t>的抽象方法，应该</w:t>
      </w:r>
      <w:r>
        <w:rPr>
          <w:rFonts w:hint="eastAsia"/>
        </w:rPr>
        <w:t>没有</w:t>
      </w:r>
      <w:r>
        <w:t>限制。</w:t>
      </w:r>
    </w:p>
    <w:p w:rsidR="00BD2184" w:rsidRDefault="00BD2184" w:rsidP="00613CE1">
      <w:r>
        <w:tab/>
      </w:r>
      <w:r>
        <w:rPr>
          <w:rFonts w:hint="eastAsia"/>
        </w:rPr>
        <w:t>接口</w:t>
      </w:r>
      <w:r>
        <w:t>：</w:t>
      </w:r>
      <w:r>
        <w:rPr>
          <w:rFonts w:hint="eastAsia"/>
        </w:rPr>
        <w:t>中</w:t>
      </w:r>
      <w:r>
        <w:t>的抽象方法，都要是</w:t>
      </w:r>
      <w:r>
        <w:t>public</w:t>
      </w:r>
      <w:r>
        <w:t>。</w:t>
      </w:r>
    </w:p>
    <w:p w:rsidR="00BD2184" w:rsidRDefault="00BD2184" w:rsidP="00613CE1"/>
    <w:p w:rsidR="00BD2184" w:rsidRDefault="00BD2184" w:rsidP="00613CE1">
      <w:r>
        <w:tab/>
      </w:r>
      <w:r>
        <w:rPr>
          <w:rFonts w:hint="eastAsia"/>
        </w:rPr>
        <w:t>抽象类</w:t>
      </w:r>
      <w:r>
        <w:t>：</w:t>
      </w:r>
      <w:r>
        <w:rPr>
          <w:rFonts w:hint="eastAsia"/>
        </w:rPr>
        <w:t>被</w:t>
      </w:r>
      <w:r>
        <w:t>子类所</w:t>
      </w:r>
      <w:r>
        <w:rPr>
          <w:rFonts w:hint="eastAsia"/>
        </w:rPr>
        <w:t>单</w:t>
      </w:r>
      <w:r>
        <w:t>继承。</w:t>
      </w:r>
    </w:p>
    <w:p w:rsidR="00BD2184" w:rsidRDefault="00BD2184" w:rsidP="00613CE1">
      <w:r>
        <w:tab/>
      </w:r>
      <w:r>
        <w:rPr>
          <w:rFonts w:hint="eastAsia"/>
        </w:rPr>
        <w:t>接口</w:t>
      </w:r>
      <w:r>
        <w:t>：可以被类多实现。</w:t>
      </w:r>
    </w:p>
    <w:p w:rsidR="00C07278" w:rsidRDefault="00C07278" w:rsidP="00613CE1"/>
    <w:p w:rsidR="00C07278" w:rsidRDefault="00C07278" w:rsidP="00613CE1"/>
    <w:p w:rsidR="00C07278" w:rsidRDefault="00C07278" w:rsidP="00C07278">
      <w:pPr>
        <w:pStyle w:val="1"/>
      </w:pPr>
      <w:r>
        <w:rPr>
          <w:rFonts w:hint="eastAsia"/>
        </w:rPr>
        <w:lastRenderedPageBreak/>
        <w:t>自动加载</w:t>
      </w:r>
    </w:p>
    <w:p w:rsidR="000B45DF" w:rsidRDefault="000B45DF" w:rsidP="000B45DF">
      <w:r>
        <w:rPr>
          <w:rFonts w:hint="eastAsia"/>
        </w:rPr>
        <w:t>管理</w:t>
      </w:r>
      <w:r>
        <w:t>类文件的方式</w:t>
      </w:r>
      <w:r>
        <w:rPr>
          <w:rFonts w:hint="eastAsia"/>
        </w:rPr>
        <w:t>：</w:t>
      </w:r>
    </w:p>
    <w:p w:rsidR="000B45DF" w:rsidRDefault="000B45DF" w:rsidP="000B45DF">
      <w:r>
        <w:rPr>
          <w:rFonts w:hint="eastAsia"/>
        </w:rPr>
        <w:t>当</w:t>
      </w:r>
      <w:r>
        <w:t>程序</w:t>
      </w:r>
      <w:r>
        <w:rPr>
          <w:rFonts w:hint="eastAsia"/>
        </w:rPr>
        <w:t>执行</w:t>
      </w:r>
      <w:r>
        <w:t>到需要一个类时，会自动触发（调用）一段代码，该段代码</w:t>
      </w:r>
      <w:r>
        <w:rPr>
          <w:rFonts w:hint="eastAsia"/>
        </w:rPr>
        <w:t>负责</w:t>
      </w:r>
      <w:r>
        <w:t>完成通过</w:t>
      </w:r>
      <w:r>
        <w:rPr>
          <w:rFonts w:hint="eastAsia"/>
        </w:rPr>
        <w:t>类名</w:t>
      </w:r>
      <w:r>
        <w:t>（接口名）找到对应的类文件，再将其载入（</w:t>
      </w:r>
      <w:r>
        <w:t>require</w:t>
      </w:r>
      <w:r>
        <w:t>）</w:t>
      </w:r>
      <w:r>
        <w:rPr>
          <w:rFonts w:hint="eastAsia"/>
        </w:rPr>
        <w:t>的</w:t>
      </w:r>
      <w:r>
        <w:t>机制。</w:t>
      </w:r>
    </w:p>
    <w:p w:rsidR="000B45DF" w:rsidRDefault="000B45DF" w:rsidP="000B45DF">
      <w:r>
        <w:rPr>
          <w:rFonts w:hint="eastAsia"/>
        </w:rPr>
        <w:t>自动</w:t>
      </w:r>
      <w:r>
        <w:t>：</w:t>
      </w:r>
      <w:r>
        <w:t>PHP</w:t>
      </w:r>
      <w:r>
        <w:rPr>
          <w:rFonts w:hint="eastAsia"/>
        </w:rPr>
        <w:t>核心</w:t>
      </w:r>
      <w:r>
        <w:t>程序，可以检测类需要但是没有定义，调用某段代码</w:t>
      </w:r>
    </w:p>
    <w:p w:rsidR="000B45DF" w:rsidRDefault="000B45DF" w:rsidP="000B45DF">
      <w:r>
        <w:rPr>
          <w:rFonts w:hint="eastAsia"/>
        </w:rPr>
        <w:t>用户</w:t>
      </w:r>
      <w:r>
        <w:t>代码：定义（实现）这段完成载入类文件的代码。</w:t>
      </w:r>
    </w:p>
    <w:p w:rsidR="000B45DF" w:rsidRDefault="000B45DF" w:rsidP="000B45DF"/>
    <w:p w:rsidR="000B45DF" w:rsidRDefault="000B45DF" w:rsidP="000B45DF">
      <w:r>
        <w:rPr>
          <w:rFonts w:hint="eastAsia"/>
        </w:rPr>
        <w:t>语法</w:t>
      </w:r>
      <w:r>
        <w:t>：</w:t>
      </w:r>
    </w:p>
    <w:p w:rsidR="000B45DF" w:rsidRDefault="000B45DF" w:rsidP="000B45DF">
      <w:r>
        <w:rPr>
          <w:rFonts w:hint="eastAsia"/>
        </w:rPr>
        <w:t>默认</w:t>
      </w:r>
      <w:r>
        <w:t>的代码，为</w:t>
      </w:r>
      <w:r>
        <w:rPr>
          <w:rFonts w:hint="eastAsia"/>
        </w:rPr>
        <w:t>__autoload()</w:t>
      </w:r>
      <w:r>
        <w:rPr>
          <w:rFonts w:hint="eastAsia"/>
        </w:rPr>
        <w:t>函数</w:t>
      </w:r>
      <w:r>
        <w:t>，参数为当</w:t>
      </w:r>
      <w:r>
        <w:rPr>
          <w:rFonts w:hint="eastAsia"/>
        </w:rPr>
        <w:t>前</w:t>
      </w:r>
      <w:r>
        <w:t>类名</w:t>
      </w:r>
      <w:r>
        <w:rPr>
          <w:rFonts w:hint="eastAsia"/>
        </w:rPr>
        <w:t>。</w:t>
      </w:r>
    </w:p>
    <w:p w:rsidR="008F0BB0" w:rsidRDefault="008F0BB0" w:rsidP="000B45DF">
      <w:r>
        <w:rPr>
          <w:noProof/>
        </w:rPr>
        <w:drawing>
          <wp:inline distT="0" distB="0" distL="0" distR="0" wp14:anchorId="759B5774" wp14:editId="568439DF">
            <wp:extent cx="5172075" cy="3600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B0" w:rsidRDefault="008F0BB0" w:rsidP="000B45DF"/>
    <w:p w:rsidR="008F0BB0" w:rsidRDefault="00C3040D" w:rsidP="000B45DF">
      <w:r>
        <w:rPr>
          <w:rFonts w:hint="eastAsia"/>
        </w:rPr>
        <w:t>前提</w:t>
      </w:r>
      <w:r>
        <w:t>：</w:t>
      </w:r>
    </w:p>
    <w:p w:rsidR="00C3040D" w:rsidRPr="000B45DF" w:rsidRDefault="00C3040D" w:rsidP="000B45DF">
      <w:pPr>
        <w:rPr>
          <w:rFonts w:hint="eastAsia"/>
        </w:rPr>
      </w:pPr>
      <w:r w:rsidRPr="00C3040D">
        <w:rPr>
          <w:rFonts w:hint="eastAsia"/>
          <w:highlight w:val="yellow"/>
        </w:rPr>
        <w:t>需要</w:t>
      </w:r>
      <w:r w:rsidRPr="00C3040D">
        <w:rPr>
          <w:highlight w:val="yellow"/>
        </w:rPr>
        <w:t>通过</w:t>
      </w:r>
      <w:r w:rsidRPr="00C3040D">
        <w:rPr>
          <w:rFonts w:hint="eastAsia"/>
          <w:highlight w:val="yellow"/>
        </w:rPr>
        <w:t>类名（</w:t>
      </w:r>
      <w:r w:rsidRPr="00C3040D">
        <w:rPr>
          <w:highlight w:val="yellow"/>
        </w:rPr>
        <w:t>接口名）能够推导出所在的文件地址！</w:t>
      </w:r>
    </w:p>
    <w:p w:rsidR="000B45DF" w:rsidRDefault="000B45DF" w:rsidP="000B45DF"/>
    <w:p w:rsidR="00C3040D" w:rsidRDefault="00C3040D" w:rsidP="000B45DF"/>
    <w:p w:rsidR="00C3040D" w:rsidRDefault="00C3040D" w:rsidP="000B45DF">
      <w:r w:rsidRPr="00C3040D">
        <w:rPr>
          <w:rFonts w:hint="eastAsia"/>
          <w:highlight w:val="yellow"/>
        </w:rPr>
        <w:t>自定义</w:t>
      </w:r>
      <w:r w:rsidRPr="00C3040D">
        <w:rPr>
          <w:highlight w:val="yellow"/>
        </w:rPr>
        <w:t>的自动加载方法（函数）</w:t>
      </w:r>
      <w:r>
        <w:t>：</w:t>
      </w:r>
    </w:p>
    <w:p w:rsidR="00C3040D" w:rsidRDefault="00C3040D" w:rsidP="000B45DF">
      <w:r>
        <w:rPr>
          <w:rFonts w:hint="eastAsia"/>
        </w:rPr>
        <w:t>__aut</w:t>
      </w:r>
      <w:r>
        <w:t>o</w:t>
      </w:r>
      <w:r>
        <w:rPr>
          <w:rFonts w:hint="eastAsia"/>
        </w:rPr>
        <w:t>load()</w:t>
      </w:r>
      <w:r>
        <w:t>:</w:t>
      </w:r>
    </w:p>
    <w:p w:rsidR="00C3040D" w:rsidRDefault="00C3040D" w:rsidP="00C3040D">
      <w:pPr>
        <w:pStyle w:val="a5"/>
        <w:numPr>
          <w:ilvl w:val="0"/>
          <w:numId w:val="1"/>
        </w:numPr>
        <w:ind w:firstLineChars="0"/>
      </w:pPr>
      <w:r>
        <w:t>如果项目中有多个模块，不能存在多个</w:t>
      </w:r>
      <w:r>
        <w:rPr>
          <w:rFonts w:hint="eastAsia"/>
        </w:rPr>
        <w:t>__aut</w:t>
      </w:r>
      <w:r>
        <w:t>o</w:t>
      </w:r>
      <w:r>
        <w:rPr>
          <w:rFonts w:hint="eastAsia"/>
        </w:rPr>
        <w:t>load()</w:t>
      </w:r>
      <w:r>
        <w:t>.(PHP</w:t>
      </w:r>
      <w:r>
        <w:rPr>
          <w:rFonts w:hint="eastAsia"/>
        </w:rPr>
        <w:t>中</w:t>
      </w:r>
      <w:r>
        <w:t>的函数名必须唯一的</w:t>
      </w:r>
      <w:r>
        <w:rPr>
          <w:rFonts w:hint="eastAsia"/>
        </w:rPr>
        <w:t>)</w:t>
      </w:r>
    </w:p>
    <w:p w:rsidR="00C3040D" w:rsidRDefault="00C3040D" w:rsidP="00C30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一旦代码</w:t>
      </w:r>
      <w:r>
        <w:t>中</w:t>
      </w:r>
      <w:r>
        <w:rPr>
          <w:rFonts w:hint="eastAsia"/>
        </w:rPr>
        <w:t>注册</w:t>
      </w:r>
      <w:r>
        <w:t>（</w:t>
      </w:r>
      <w:r>
        <w:t>spl_autoload_</w:t>
      </w:r>
      <w:r>
        <w:rPr>
          <w:rFonts w:hint="eastAsia"/>
        </w:rPr>
        <w:t>register</w:t>
      </w:r>
      <w:r>
        <w:rPr>
          <w:rFonts w:hint="eastAsia"/>
        </w:rPr>
        <w:t>）其他</w:t>
      </w:r>
      <w:r>
        <w:t>的自动加载方法，则</w:t>
      </w:r>
      <w:r>
        <w:rPr>
          <w:rFonts w:hint="eastAsia"/>
        </w:rPr>
        <w:t>__autoload()</w:t>
      </w:r>
      <w:r>
        <w:rPr>
          <w:rFonts w:hint="eastAsia"/>
        </w:rPr>
        <w:t>自动</w:t>
      </w:r>
      <w:r>
        <w:t>失效。</w:t>
      </w:r>
    </w:p>
    <w:p w:rsidR="00C3040D" w:rsidRDefault="00C3040D" w:rsidP="00C3040D"/>
    <w:p w:rsidR="00C3040D" w:rsidRDefault="00C3040D" w:rsidP="00C3040D">
      <w:r>
        <w:rPr>
          <w:rFonts w:hint="eastAsia"/>
        </w:rPr>
        <w:t>需要</w:t>
      </w:r>
      <w:r>
        <w:t>自动加</w:t>
      </w:r>
      <w:r>
        <w:rPr>
          <w:rFonts w:hint="eastAsia"/>
        </w:rPr>
        <w:t>载</w:t>
      </w:r>
      <w:r>
        <w:t>，自己注册：</w:t>
      </w:r>
    </w:p>
    <w:p w:rsidR="00C3040D" w:rsidRDefault="00314C32" w:rsidP="00C3040D">
      <w:r>
        <w:rPr>
          <w:noProof/>
        </w:rPr>
        <w:lastRenderedPageBreak/>
        <w:drawing>
          <wp:inline distT="0" distB="0" distL="0" distR="0" wp14:anchorId="60E0DA7F" wp14:editId="1BB3F7B5">
            <wp:extent cx="5274310" cy="1218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2" w:rsidRDefault="00314C32" w:rsidP="00C3040D"/>
    <w:p w:rsidR="00314C32" w:rsidRDefault="00314C32" w:rsidP="00C3040D">
      <w:r>
        <w:rPr>
          <w:rFonts w:hint="eastAsia"/>
        </w:rPr>
        <w:t>可以</w:t>
      </w:r>
      <w:r>
        <w:t>同时注册多个自动加载函数。</w:t>
      </w:r>
    </w:p>
    <w:p w:rsidR="00314C32" w:rsidRDefault="00314C32" w:rsidP="00C3040D">
      <w:r>
        <w:rPr>
          <w:rFonts w:hint="eastAsia"/>
        </w:rPr>
        <w:t>而且</w:t>
      </w:r>
      <w:r>
        <w:t>这些自动加载函数，都是可以被自动调用的。</w:t>
      </w:r>
    </w:p>
    <w:p w:rsidR="00270856" w:rsidRDefault="00270856" w:rsidP="00C3040D">
      <w:r>
        <w:rPr>
          <w:rFonts w:hint="eastAsia"/>
        </w:rPr>
        <w:t>要求</w:t>
      </w:r>
      <w:r>
        <w:t>：用户在</w:t>
      </w:r>
      <w:r>
        <w:rPr>
          <w:rFonts w:hint="eastAsia"/>
        </w:rPr>
        <w:t>定义</w:t>
      </w:r>
      <w:r>
        <w:t>自动加载函数时，必须要判断当前所加载的类，是否是当前自动加载函数，所需要处理的类。</w:t>
      </w:r>
    </w:p>
    <w:p w:rsidR="009C6C0F" w:rsidRDefault="009C6C0F" w:rsidP="00C3040D">
      <w:r>
        <w:rPr>
          <w:noProof/>
        </w:rPr>
        <w:drawing>
          <wp:inline distT="0" distB="0" distL="0" distR="0" wp14:anchorId="0F1D918D" wp14:editId="0DAC67AD">
            <wp:extent cx="5274310" cy="1581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0F" w:rsidRDefault="009C6C0F" w:rsidP="00C3040D"/>
    <w:p w:rsidR="009C6C0F" w:rsidRDefault="009C6C0F" w:rsidP="00C3040D"/>
    <w:p w:rsidR="009C6C0F" w:rsidRDefault="009C6C0F" w:rsidP="009C6C0F">
      <w:pPr>
        <w:pStyle w:val="1"/>
      </w:pPr>
      <w:r>
        <w:rPr>
          <w:rFonts w:hint="eastAsia"/>
        </w:rPr>
        <w:t>魔术</w:t>
      </w:r>
      <w:r>
        <w:t>方法</w:t>
      </w:r>
    </w:p>
    <w:p w:rsidR="009C6C0F" w:rsidRDefault="009C6C0F" w:rsidP="009C6C0F">
      <w:r>
        <w:rPr>
          <w:rFonts w:hint="eastAsia"/>
        </w:rPr>
        <w:t>特别</w:t>
      </w:r>
      <w:r>
        <w:t>的方法：</w:t>
      </w:r>
    </w:p>
    <w:p w:rsidR="009C6C0F" w:rsidRDefault="009C6C0F" w:rsidP="009C6C0F">
      <w:r>
        <w:rPr>
          <w:rFonts w:hint="eastAsia"/>
        </w:rPr>
        <w:t>在</w:t>
      </w:r>
      <w:r>
        <w:t>特定的</w:t>
      </w:r>
      <w:r>
        <w:rPr>
          <w:rFonts w:hint="eastAsia"/>
        </w:rPr>
        <w:t>时机</w:t>
      </w:r>
      <w:r>
        <w:t>，完成自动调用的一些对象方法。</w:t>
      </w:r>
    </w:p>
    <w:p w:rsidR="009C6C0F" w:rsidRDefault="009C6C0F" w:rsidP="009C6C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C0F" w:rsidTr="009C6C0F">
        <w:tc>
          <w:tcPr>
            <w:tcW w:w="2074" w:type="dxa"/>
          </w:tcPr>
          <w:p w:rsidR="009C6C0F" w:rsidRDefault="009C6C0F" w:rsidP="009C6C0F"/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常规</w:t>
            </w:r>
            <w:r>
              <w:t>目的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</w:tr>
      <w:tr w:rsidR="009C6C0F" w:rsidTr="009C6C0F"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t>__construct()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实例化</w:t>
            </w:r>
            <w:r>
              <w:t>过程中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t>对象操作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</w:tr>
      <w:tr w:rsidR="009C6C0F" w:rsidTr="009C6C0F"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__destruct()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  <w:r>
              <w:t>被销毁过程中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释放</w:t>
            </w:r>
            <w:r>
              <w:t>对象占用的额外资源，收尾性工作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</w:tr>
      <w:tr w:rsidR="009C6C0F" w:rsidTr="009C6C0F"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__clone()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克隆</w:t>
            </w:r>
            <w:r>
              <w:t>对象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重新</w:t>
            </w:r>
            <w:r>
              <w:t>初始化克隆出来的新对象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</w:tr>
      <w:tr w:rsidR="009C6C0F" w:rsidTr="009C6C0F"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__toString()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  <w:r>
              <w:t>转换成字符串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</w:tr>
      <w:tr w:rsidR="009C6C0F" w:rsidTr="009C6C0F">
        <w:tc>
          <w:tcPr>
            <w:tcW w:w="2074" w:type="dxa"/>
          </w:tcPr>
          <w:p w:rsidR="009C6C0F" w:rsidRDefault="00A040D8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__set()</w:t>
            </w:r>
          </w:p>
        </w:tc>
        <w:tc>
          <w:tcPr>
            <w:tcW w:w="2074" w:type="dxa"/>
          </w:tcPr>
          <w:p w:rsidR="009C6C0F" w:rsidRDefault="00421E93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重载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</w:tr>
      <w:tr w:rsidR="009C6C0F" w:rsidTr="009C6C0F">
        <w:tc>
          <w:tcPr>
            <w:tcW w:w="2074" w:type="dxa"/>
          </w:tcPr>
          <w:p w:rsidR="00A040D8" w:rsidRDefault="00A040D8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__get()</w:t>
            </w:r>
          </w:p>
        </w:tc>
        <w:tc>
          <w:tcPr>
            <w:tcW w:w="2074" w:type="dxa"/>
          </w:tcPr>
          <w:p w:rsidR="009C6C0F" w:rsidRDefault="00421E93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..</w:t>
            </w:r>
          </w:p>
        </w:tc>
        <w:tc>
          <w:tcPr>
            <w:tcW w:w="2074" w:type="dxa"/>
          </w:tcPr>
          <w:p w:rsidR="009C6C0F" w:rsidRDefault="009C6C0F" w:rsidP="009C6C0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040D8" w:rsidRDefault="00A040D8" w:rsidP="009C6C0F">
            <w:pPr>
              <w:rPr>
                <w:rFonts w:hint="eastAsia"/>
              </w:rPr>
            </w:pPr>
          </w:p>
        </w:tc>
      </w:tr>
      <w:tr w:rsidR="00A040D8" w:rsidTr="009C6C0F">
        <w:tc>
          <w:tcPr>
            <w:tcW w:w="2074" w:type="dxa"/>
          </w:tcPr>
          <w:p w:rsidR="00A040D8" w:rsidRDefault="00A040D8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__isset()</w:t>
            </w:r>
          </w:p>
        </w:tc>
        <w:tc>
          <w:tcPr>
            <w:tcW w:w="2074" w:type="dxa"/>
          </w:tcPr>
          <w:p w:rsidR="00A040D8" w:rsidRDefault="00421E93" w:rsidP="009C6C0F">
            <w:pPr>
              <w:rPr>
                <w:rFonts w:hint="eastAsia"/>
              </w:rPr>
            </w:pPr>
            <w:r>
              <w:rPr>
                <w:rFonts w:hint="eastAsia"/>
              </w:rPr>
              <w:t>..</w:t>
            </w:r>
          </w:p>
        </w:tc>
        <w:tc>
          <w:tcPr>
            <w:tcW w:w="2074" w:type="dxa"/>
          </w:tcPr>
          <w:p w:rsidR="00A040D8" w:rsidRDefault="00A040D8" w:rsidP="009C6C0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040D8" w:rsidRDefault="00A040D8" w:rsidP="009C6C0F">
            <w:pPr>
              <w:rPr>
                <w:rFonts w:hint="eastAsia"/>
              </w:rPr>
            </w:pPr>
          </w:p>
        </w:tc>
      </w:tr>
      <w:tr w:rsidR="00A040D8" w:rsidTr="00A040D8"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__unset()</w:t>
            </w:r>
          </w:p>
        </w:tc>
        <w:tc>
          <w:tcPr>
            <w:tcW w:w="2074" w:type="dxa"/>
          </w:tcPr>
          <w:p w:rsidR="00A040D8" w:rsidRDefault="00421E93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..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</w:tr>
      <w:tr w:rsidR="00A040D8" w:rsidTr="00A040D8"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__call()</w:t>
            </w:r>
          </w:p>
        </w:tc>
        <w:tc>
          <w:tcPr>
            <w:tcW w:w="2074" w:type="dxa"/>
          </w:tcPr>
          <w:p w:rsidR="00A040D8" w:rsidRDefault="00421E93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..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</w:tr>
      <w:tr w:rsidR="00A040D8" w:rsidTr="00A040D8"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t xml:space="preserve">Static </w:t>
            </w:r>
            <w:r>
              <w:rPr>
                <w:rFonts w:hint="eastAsia"/>
              </w:rPr>
              <w:t>__callStatic</w:t>
            </w:r>
          </w:p>
        </w:tc>
        <w:tc>
          <w:tcPr>
            <w:tcW w:w="2074" w:type="dxa"/>
          </w:tcPr>
          <w:p w:rsidR="00A040D8" w:rsidRDefault="00421E93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..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</w:tr>
      <w:tr w:rsidR="00A040D8" w:rsidTr="00A040D8"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__sleep()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序列化</w:t>
            </w:r>
            <w:r>
              <w:t>过程中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需要被序列化</w:t>
            </w:r>
            <w:r>
              <w:rPr>
                <w:rFonts w:hint="eastAsia"/>
              </w:rPr>
              <w:lastRenderedPageBreak/>
              <w:t>的对象</w:t>
            </w:r>
            <w:r>
              <w:t>属性列表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</w:tr>
      <w:tr w:rsidR="00A040D8" w:rsidTr="00A040D8"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__wakeup()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反序列化</w:t>
            </w:r>
            <w:r>
              <w:t>过程中。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苏醒</w:t>
            </w:r>
            <w:r>
              <w:t>后的第一件事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>
              <w:t>加载对象所属类，也可以自动加载</w:t>
            </w:r>
          </w:p>
        </w:tc>
      </w:tr>
      <w:tr w:rsidR="00A040D8" w:rsidTr="00A040D8"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__invoke()</w:t>
            </w: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040D8" w:rsidRDefault="00A040D8" w:rsidP="003360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21E93" w:rsidRDefault="00421E93" w:rsidP="003360E6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匿名</w:t>
            </w:r>
            <w:r>
              <w:t>函数</w:t>
            </w:r>
            <w:r>
              <w:rPr>
                <w:rFonts w:hint="eastAsia"/>
              </w:rPr>
              <w:t>的</w:t>
            </w:r>
            <w:r>
              <w:t>实现机制</w:t>
            </w:r>
          </w:p>
        </w:tc>
      </w:tr>
    </w:tbl>
    <w:p w:rsidR="009C6C0F" w:rsidRDefault="009C6C0F" w:rsidP="009C6C0F"/>
    <w:p w:rsidR="006A6B07" w:rsidRDefault="006A6B07" w:rsidP="009C6C0F"/>
    <w:p w:rsidR="006A6B07" w:rsidRDefault="006A6B07" w:rsidP="009C6C0F">
      <w:r>
        <w:t>__toString();</w:t>
      </w:r>
    </w:p>
    <w:p w:rsidR="006A6B07" w:rsidRDefault="006A6B07" w:rsidP="009C6C0F">
      <w:r>
        <w:rPr>
          <w:noProof/>
        </w:rPr>
        <w:drawing>
          <wp:inline distT="0" distB="0" distL="0" distR="0" wp14:anchorId="42EB30DA" wp14:editId="187D320D">
            <wp:extent cx="5274310" cy="2614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7" w:rsidRDefault="006A6B07" w:rsidP="009C6C0F"/>
    <w:p w:rsidR="006A6B07" w:rsidRDefault="006A6B07" w:rsidP="009C6C0F"/>
    <w:p w:rsidR="006A6B07" w:rsidRDefault="006A6B07" w:rsidP="006A6B07">
      <w:pPr>
        <w:pStyle w:val="1"/>
      </w:pPr>
      <w:r>
        <w:rPr>
          <w:rFonts w:hint="eastAsia"/>
        </w:rPr>
        <w:t>重载</w:t>
      </w:r>
    </w:p>
    <w:p w:rsidR="006A6B07" w:rsidRDefault="006A6B07" w:rsidP="006A6B07">
      <w:r>
        <w:rPr>
          <w:rFonts w:hint="eastAsia"/>
        </w:rPr>
        <w:t>重新</w:t>
      </w:r>
      <w:r>
        <w:t>加载</w:t>
      </w:r>
      <w:r>
        <w:rPr>
          <w:rFonts w:hint="eastAsia"/>
        </w:rPr>
        <w:t>，</w:t>
      </w:r>
      <w:r>
        <w:t>当操作对象的</w:t>
      </w:r>
      <w:r>
        <w:rPr>
          <w:rFonts w:hint="eastAsia"/>
        </w:rPr>
        <w:t>不可访问</w:t>
      </w:r>
      <w:r>
        <w:t>的成员时，会自动触发一些魔术方法，去处理该情况。</w:t>
      </w:r>
    </w:p>
    <w:p w:rsidR="00D14ED1" w:rsidRDefault="00D14ED1" w:rsidP="006A6B07">
      <w:r>
        <w:rPr>
          <w:rFonts w:hint="eastAsia"/>
        </w:rPr>
        <w:t>不可访问</w:t>
      </w:r>
      <w:r>
        <w:t>：</w:t>
      </w:r>
    </w:p>
    <w:p w:rsidR="00D14ED1" w:rsidRDefault="00D14ED1" w:rsidP="00D14ED1">
      <w:pPr>
        <w:pStyle w:val="a5"/>
        <w:numPr>
          <w:ilvl w:val="0"/>
          <w:numId w:val="2"/>
        </w:numPr>
        <w:ind w:firstLineChars="0"/>
      </w:pPr>
      <w:r>
        <w:t>不存在</w:t>
      </w:r>
    </w:p>
    <w:p w:rsidR="00D14ED1" w:rsidRDefault="00D14ED1" w:rsidP="00D14E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受限于</w:t>
      </w:r>
      <w:r>
        <w:t>访问修饰限定符</w:t>
      </w:r>
    </w:p>
    <w:p w:rsidR="00D14ED1" w:rsidRDefault="00F40FE7" w:rsidP="00F40FE7">
      <w:pPr>
        <w:pStyle w:val="2"/>
        <w:rPr>
          <w:rFonts w:hint="eastAsia"/>
        </w:rPr>
      </w:pPr>
      <w:r>
        <w:rPr>
          <w:rFonts w:hint="eastAsia"/>
        </w:rPr>
        <w:t>属性</w:t>
      </w:r>
      <w:r>
        <w:t>重载</w:t>
      </w:r>
    </w:p>
    <w:p w:rsidR="00D14ED1" w:rsidRDefault="00D14ED1" w:rsidP="00D14ED1"/>
    <w:p w:rsidR="00D14ED1" w:rsidRDefault="00D14ED1" w:rsidP="00D14ED1">
      <w:r>
        <w:rPr>
          <w:rFonts w:hint="eastAsia"/>
        </w:rPr>
        <w:t>重载属性</w:t>
      </w:r>
      <w:r>
        <w:t>的默认处理：</w:t>
      </w:r>
    </w:p>
    <w:p w:rsidR="00D14ED1" w:rsidRDefault="00D14ED1" w:rsidP="00D14ED1">
      <w:pPr>
        <w:pStyle w:val="a5"/>
        <w:numPr>
          <w:ilvl w:val="0"/>
          <w:numId w:val="3"/>
        </w:numPr>
        <w:ind w:firstLineChars="0"/>
      </w:pPr>
      <w:r>
        <w:t>受限的，就不能处理</w:t>
      </w:r>
    </w:p>
    <w:p w:rsidR="00D14ED1" w:rsidRDefault="00D14ED1" w:rsidP="00D14E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不存在</w:t>
      </w:r>
      <w:r>
        <w:t>的，自动增加</w:t>
      </w:r>
    </w:p>
    <w:p w:rsidR="00D14ED1" w:rsidRDefault="00D14ED1" w:rsidP="00D14ED1">
      <w:r>
        <w:rPr>
          <w:noProof/>
        </w:rPr>
        <w:lastRenderedPageBreak/>
        <w:drawing>
          <wp:inline distT="0" distB="0" distL="0" distR="0" wp14:anchorId="338D1C30" wp14:editId="49AC3CB5">
            <wp:extent cx="5274310" cy="2614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4" w:rsidRDefault="00CD1724" w:rsidP="00D14ED1"/>
    <w:p w:rsidR="00CD1724" w:rsidRDefault="00CD1724" w:rsidP="00D14ED1">
      <w:r>
        <w:rPr>
          <w:rFonts w:hint="eastAsia"/>
        </w:rPr>
        <w:t>此时</w:t>
      </w:r>
      <w:r>
        <w:t>用户，需要定制重载的操作，</w:t>
      </w:r>
      <w:r>
        <w:t>PHP</w:t>
      </w:r>
      <w:r>
        <w:t>提供魔术方法供</w:t>
      </w:r>
      <w:r>
        <w:rPr>
          <w:rFonts w:hint="eastAsia"/>
        </w:rPr>
        <w:t>使用</w:t>
      </w:r>
      <w:r>
        <w:t>。</w:t>
      </w:r>
    </w:p>
    <w:p w:rsidR="00CD1724" w:rsidRDefault="00CD1724" w:rsidP="00D14ED1"/>
    <w:p w:rsidR="00CD1724" w:rsidRDefault="00CD1724" w:rsidP="00D14ED1">
      <w:r>
        <w:rPr>
          <w:rFonts w:hint="eastAsia"/>
        </w:rPr>
        <w:t>属性</w:t>
      </w:r>
      <w:r>
        <w:t>重载：</w:t>
      </w:r>
    </w:p>
    <w:p w:rsidR="00CD1724" w:rsidRDefault="00CD1724" w:rsidP="00D14ED1">
      <w:pPr>
        <w:rPr>
          <w:rFonts w:hint="eastAsia"/>
        </w:rPr>
      </w:pPr>
      <w:r>
        <w:rPr>
          <w:rFonts w:hint="eastAsia"/>
        </w:rPr>
        <w:t>__set()</w:t>
      </w:r>
      <w:r w:rsidR="00E51C2C">
        <w:t>;</w:t>
      </w:r>
      <w:r w:rsidR="00E51C2C">
        <w:tab/>
      </w:r>
      <w:r w:rsidR="00E51C2C">
        <w:tab/>
      </w:r>
      <w:r w:rsidR="00E51C2C">
        <w:rPr>
          <w:rFonts w:hint="eastAsia"/>
        </w:rPr>
        <w:t>重载</w:t>
      </w:r>
      <w:r w:rsidR="00E51C2C">
        <w:t>属性设置，自动</w:t>
      </w:r>
      <w:r w:rsidR="00E51C2C">
        <w:rPr>
          <w:rFonts w:hint="eastAsia"/>
        </w:rPr>
        <w:t>调用</w:t>
      </w:r>
      <w:r w:rsidR="00E51C2C">
        <w:t>。</w:t>
      </w:r>
    </w:p>
    <w:p w:rsidR="00CD1724" w:rsidRDefault="00CD1724" w:rsidP="00D14ED1">
      <w:r>
        <w:t>__get();</w:t>
      </w:r>
      <w:r w:rsidR="00E51C2C">
        <w:tab/>
      </w:r>
      <w:r w:rsidR="00E51C2C">
        <w:tab/>
      </w:r>
      <w:r w:rsidR="00E51C2C">
        <w:rPr>
          <w:rFonts w:hint="eastAsia"/>
        </w:rPr>
        <w:t>重载</w:t>
      </w:r>
      <w:r w:rsidR="00E51C2C">
        <w:t>属性设置，自动</w:t>
      </w:r>
      <w:r w:rsidR="00E51C2C">
        <w:rPr>
          <w:rFonts w:hint="eastAsia"/>
        </w:rPr>
        <w:t>调用</w:t>
      </w:r>
      <w:r w:rsidR="00E51C2C">
        <w:t>。</w:t>
      </w:r>
    </w:p>
    <w:p w:rsidR="00CD1724" w:rsidRDefault="00CD1724" w:rsidP="00D14ED1">
      <w:r>
        <w:t>__isset();</w:t>
      </w:r>
      <w:r w:rsidR="00E51C2C">
        <w:tab/>
      </w:r>
      <w:r w:rsidR="00E51C2C">
        <w:tab/>
      </w:r>
      <w:r w:rsidR="00E51C2C">
        <w:rPr>
          <w:rFonts w:hint="eastAsia"/>
        </w:rPr>
        <w:t>重载</w:t>
      </w:r>
      <w:r w:rsidR="00E51C2C">
        <w:t>属性设置，自动</w:t>
      </w:r>
      <w:r w:rsidR="00E51C2C">
        <w:rPr>
          <w:rFonts w:hint="eastAsia"/>
        </w:rPr>
        <w:t>调用</w:t>
      </w:r>
      <w:r w:rsidR="00E51C2C">
        <w:t>。</w:t>
      </w:r>
    </w:p>
    <w:p w:rsidR="00CD1724" w:rsidRDefault="00CD1724" w:rsidP="00D14ED1">
      <w:r>
        <w:t>__unset();</w:t>
      </w:r>
      <w:r w:rsidR="00E51C2C">
        <w:tab/>
      </w:r>
      <w:r w:rsidR="00E51C2C">
        <w:rPr>
          <w:rFonts w:hint="eastAsia"/>
        </w:rPr>
        <w:t>重载</w:t>
      </w:r>
      <w:r w:rsidR="00E51C2C">
        <w:t>属性设置，自动</w:t>
      </w:r>
      <w:r w:rsidR="00E51C2C">
        <w:rPr>
          <w:rFonts w:hint="eastAsia"/>
        </w:rPr>
        <w:t>调用</w:t>
      </w:r>
      <w:r w:rsidR="00E51C2C">
        <w:t>。</w:t>
      </w:r>
    </w:p>
    <w:p w:rsidR="00E51C2C" w:rsidRDefault="00E51C2C" w:rsidP="00D14ED1"/>
    <w:p w:rsidR="00E51C2C" w:rsidRDefault="00E51C2C" w:rsidP="00D14ED1">
      <w:r>
        <w:rPr>
          <w:rFonts w:hint="eastAsia"/>
        </w:rPr>
        <w:t>例子一</w:t>
      </w:r>
      <w:r>
        <w:t>：</w:t>
      </w:r>
    </w:p>
    <w:p w:rsidR="00E51C2C" w:rsidRDefault="00E51C2C" w:rsidP="00D14ED1">
      <w:r>
        <w:rPr>
          <w:rFonts w:hint="eastAsia"/>
        </w:rPr>
        <w:t>不允许</w:t>
      </w:r>
      <w:r>
        <w:t>操作不存在的属性</w:t>
      </w:r>
      <w:r>
        <w:rPr>
          <w:rFonts w:hint="eastAsia"/>
        </w:rPr>
        <w:t>：</w:t>
      </w:r>
    </w:p>
    <w:p w:rsidR="00E51C2C" w:rsidRDefault="007320CB" w:rsidP="00D14ED1">
      <w:r>
        <w:rPr>
          <w:rFonts w:hint="eastAsia"/>
        </w:rPr>
        <w:t>一个</w:t>
      </w:r>
      <w:r>
        <w:t>空的</w:t>
      </w:r>
      <w:r>
        <w:rPr>
          <w:rFonts w:hint="eastAsia"/>
        </w:rPr>
        <w:t>__set():</w:t>
      </w:r>
    </w:p>
    <w:p w:rsidR="007320CB" w:rsidRDefault="007320CB" w:rsidP="00D14ED1">
      <w:r>
        <w:rPr>
          <w:noProof/>
        </w:rPr>
        <w:drawing>
          <wp:inline distT="0" distB="0" distL="0" distR="0" wp14:anchorId="66F0402D" wp14:editId="6A2F0500">
            <wp:extent cx="3990975" cy="742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CB" w:rsidRDefault="007320CB" w:rsidP="00D14ED1"/>
    <w:p w:rsidR="007320CB" w:rsidRDefault="007320CB" w:rsidP="007320CB">
      <w:r>
        <w:rPr>
          <w:rFonts w:hint="eastAsia"/>
        </w:rPr>
        <w:t>例子一</w:t>
      </w:r>
      <w:r>
        <w:t>：</w:t>
      </w:r>
    </w:p>
    <w:p w:rsidR="007320CB" w:rsidRDefault="007320CB" w:rsidP="007320CB">
      <w:r>
        <w:rPr>
          <w:rFonts w:hint="eastAsia"/>
        </w:rPr>
        <w:t>不允许</w:t>
      </w:r>
      <w:r>
        <w:t>操作不存在的属性</w:t>
      </w:r>
      <w:r>
        <w:rPr>
          <w:rFonts w:hint="eastAsia"/>
        </w:rPr>
        <w:t>，如果不可访问</w:t>
      </w:r>
      <w:r w:rsidR="00C40ADD">
        <w:t>，触发一个错误</w:t>
      </w:r>
      <w:r>
        <w:rPr>
          <w:rFonts w:hint="eastAsia"/>
        </w:rPr>
        <w:t>：</w:t>
      </w:r>
    </w:p>
    <w:p w:rsidR="00CB4B1A" w:rsidRDefault="00CB4B1A" w:rsidP="007320CB">
      <w:r>
        <w:rPr>
          <w:noProof/>
        </w:rPr>
        <w:drawing>
          <wp:inline distT="0" distB="0" distL="0" distR="0" wp14:anchorId="1277EB3B" wp14:editId="2DAC09E4">
            <wp:extent cx="5274310" cy="174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1A" w:rsidRDefault="00CB4B1A" w:rsidP="007320CB">
      <w:r>
        <w:rPr>
          <w:rFonts w:hint="eastAsia"/>
        </w:rPr>
        <w:t>例子三</w:t>
      </w:r>
      <w:r>
        <w:t>：</w:t>
      </w:r>
    </w:p>
    <w:p w:rsidR="00CB4B1A" w:rsidRDefault="00CB4B1A" w:rsidP="007320CB">
      <w:r>
        <w:rPr>
          <w:rFonts w:hint="eastAsia"/>
        </w:rPr>
        <w:t>允许</w:t>
      </w:r>
      <w:r>
        <w:t>某些属性可以</w:t>
      </w:r>
      <w:r>
        <w:rPr>
          <w:rFonts w:hint="eastAsia"/>
        </w:rPr>
        <w:t>设置</w:t>
      </w:r>
      <w:r>
        <w:t>。</w:t>
      </w:r>
    </w:p>
    <w:p w:rsidR="00CB4B1A" w:rsidRDefault="00CB4B1A" w:rsidP="007320CB">
      <w:r>
        <w:rPr>
          <w:noProof/>
        </w:rPr>
        <w:lastRenderedPageBreak/>
        <w:drawing>
          <wp:inline distT="0" distB="0" distL="0" distR="0" wp14:anchorId="65D391A7" wp14:editId="1A56841F">
            <wp:extent cx="5274310" cy="18776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1A" w:rsidRDefault="00CB4B1A" w:rsidP="007320CB"/>
    <w:p w:rsidR="00CB4B1A" w:rsidRDefault="00CB4B1A" w:rsidP="007320CB">
      <w:r>
        <w:rPr>
          <w:rFonts w:hint="eastAsia"/>
        </w:rPr>
        <w:t>例子</w:t>
      </w:r>
      <w:r>
        <w:t>四：</w:t>
      </w:r>
    </w:p>
    <w:p w:rsidR="00CB4B1A" w:rsidRDefault="00CB4B1A" w:rsidP="007320CB">
      <w:r>
        <w:rPr>
          <w:rFonts w:hint="eastAsia"/>
        </w:rPr>
        <w:t>批量</w:t>
      </w:r>
      <w:r>
        <w:t>管理</w:t>
      </w:r>
      <w:r>
        <w:rPr>
          <w:rFonts w:hint="eastAsia"/>
        </w:rPr>
        <w:t>同时</w:t>
      </w:r>
      <w:r>
        <w:t>容错：</w:t>
      </w:r>
    </w:p>
    <w:p w:rsidR="00CB4B1A" w:rsidRPr="00CB4B1A" w:rsidRDefault="007844FD" w:rsidP="007320CB">
      <w:pPr>
        <w:rPr>
          <w:rFonts w:hint="eastAsia"/>
        </w:rPr>
      </w:pPr>
      <w:r>
        <w:rPr>
          <w:noProof/>
        </w:rPr>
        <w:drawing>
          <wp:inline distT="0" distB="0" distL="0" distR="0" wp14:anchorId="2D20E614" wp14:editId="498BC7B3">
            <wp:extent cx="5274310" cy="18516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CB" w:rsidRDefault="007320CB" w:rsidP="00D14ED1"/>
    <w:p w:rsidR="00F40FE7" w:rsidRDefault="00F40FE7" w:rsidP="00D14ED1"/>
    <w:p w:rsidR="00F40FE7" w:rsidRDefault="00F40FE7" w:rsidP="00F40FE7">
      <w:pPr>
        <w:pStyle w:val="2"/>
      </w:pPr>
      <w:r>
        <w:rPr>
          <w:rFonts w:hint="eastAsia"/>
        </w:rPr>
        <w:t>方法</w:t>
      </w:r>
      <w:r>
        <w:t>重载</w:t>
      </w:r>
    </w:p>
    <w:p w:rsidR="00F40FE7" w:rsidRDefault="00F40FE7" w:rsidP="00F40FE7">
      <w:pPr>
        <w:rPr>
          <w:rFonts w:hint="eastAsia"/>
        </w:rPr>
      </w:pPr>
      <w:r>
        <w:rPr>
          <w:rFonts w:hint="eastAsia"/>
        </w:rPr>
        <w:t>__call()</w:t>
      </w:r>
    </w:p>
    <w:p w:rsidR="00F40FE7" w:rsidRDefault="00F40FE7" w:rsidP="00F40FE7">
      <w:r>
        <w:t>Static __callStatic()</w:t>
      </w:r>
    </w:p>
    <w:p w:rsidR="00F40FE7" w:rsidRDefault="00F40FE7" w:rsidP="00F40FE7"/>
    <w:p w:rsidR="00F40FE7" w:rsidRDefault="00F40FE7" w:rsidP="00F40FE7">
      <w:r>
        <w:rPr>
          <w:rFonts w:hint="eastAsia"/>
        </w:rPr>
        <w:t>实例</w:t>
      </w:r>
      <w:r>
        <w:t>一：</w:t>
      </w:r>
    </w:p>
    <w:p w:rsidR="00F40FE7" w:rsidRDefault="00F40FE7" w:rsidP="00F40FE7">
      <w:r>
        <w:rPr>
          <w:rFonts w:hint="eastAsia"/>
        </w:rPr>
        <w:t>友好</w:t>
      </w:r>
      <w:r>
        <w:t>的错误处理：</w:t>
      </w:r>
    </w:p>
    <w:p w:rsidR="00F40FE7" w:rsidRDefault="00D9120A" w:rsidP="00F40FE7">
      <w:r>
        <w:rPr>
          <w:noProof/>
        </w:rPr>
        <w:drawing>
          <wp:inline distT="0" distB="0" distL="0" distR="0" wp14:anchorId="3E07F5DD" wp14:editId="346167D8">
            <wp:extent cx="5274310" cy="6026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0A" w:rsidRDefault="00D9120A" w:rsidP="00F40FE7"/>
    <w:p w:rsidR="00D9120A" w:rsidRDefault="00D9120A" w:rsidP="00F40FE7">
      <w:r>
        <w:rPr>
          <w:rFonts w:hint="eastAsia"/>
        </w:rPr>
        <w:t>实例</w:t>
      </w:r>
      <w:r>
        <w:t>二：</w:t>
      </w:r>
    </w:p>
    <w:p w:rsidR="00D9120A" w:rsidRDefault="00D9120A" w:rsidP="00F40FE7">
      <w:r>
        <w:rPr>
          <w:rFonts w:hint="eastAsia"/>
        </w:rPr>
        <w:t>一个</w:t>
      </w:r>
      <w:r>
        <w:t>对象没有解决，另一个对象帮着解决。</w:t>
      </w:r>
    </w:p>
    <w:p w:rsidR="00943DBB" w:rsidRDefault="00943DBB" w:rsidP="00F40FE7">
      <w:r>
        <w:rPr>
          <w:noProof/>
        </w:rPr>
        <w:lastRenderedPageBreak/>
        <w:drawing>
          <wp:inline distT="0" distB="0" distL="0" distR="0" wp14:anchorId="3F8A86C7" wp14:editId="32243116">
            <wp:extent cx="5274310" cy="25654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BB" w:rsidRDefault="00943DBB" w:rsidP="00F40FE7"/>
    <w:p w:rsidR="00943DBB" w:rsidRDefault="00943DBB" w:rsidP="00F40FE7">
      <w:r>
        <w:rPr>
          <w:noProof/>
        </w:rPr>
        <w:drawing>
          <wp:inline distT="0" distB="0" distL="0" distR="0" wp14:anchorId="20C22832" wp14:editId="14FD5AA5">
            <wp:extent cx="5274310" cy="1555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BB" w:rsidRDefault="00943DBB" w:rsidP="00F40FE7"/>
    <w:p w:rsidR="00943DBB" w:rsidRDefault="00943DBB" w:rsidP="00F40FE7">
      <w:r>
        <w:rPr>
          <w:rFonts w:hint="eastAsia"/>
        </w:rPr>
        <w:t>问</w:t>
      </w:r>
      <w:r>
        <w:t>学生</w:t>
      </w:r>
      <w:r>
        <w:rPr>
          <w:rFonts w:hint="eastAsia"/>
        </w:rPr>
        <w:t>：</w:t>
      </w:r>
    </w:p>
    <w:p w:rsidR="00D628C7" w:rsidRPr="00943DBB" w:rsidRDefault="00943DBB" w:rsidP="00F40FE7">
      <w:pPr>
        <w:rPr>
          <w:rFonts w:hint="eastAsia"/>
        </w:rPr>
      </w:pPr>
      <w:r>
        <w:rPr>
          <w:noProof/>
        </w:rPr>
        <w:drawing>
          <wp:inline distT="0" distB="0" distL="0" distR="0" wp14:anchorId="72EA0D18" wp14:editId="0A4D2B44">
            <wp:extent cx="3590925" cy="6381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8C7" w:rsidRPr="00943DBB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A7F" w:rsidRDefault="00122A7F" w:rsidP="00A2271F">
      <w:r>
        <w:separator/>
      </w:r>
    </w:p>
  </w:endnote>
  <w:endnote w:type="continuationSeparator" w:id="0">
    <w:p w:rsidR="00122A7F" w:rsidRDefault="00122A7F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A7F" w:rsidRDefault="00122A7F" w:rsidP="00A2271F">
      <w:r>
        <w:separator/>
      </w:r>
    </w:p>
  </w:footnote>
  <w:footnote w:type="continuationSeparator" w:id="0">
    <w:p w:rsidR="00122A7F" w:rsidRDefault="00122A7F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565D2"/>
    <w:multiLevelType w:val="hybridMultilevel"/>
    <w:tmpl w:val="1E120BE6"/>
    <w:lvl w:ilvl="0" w:tplc="08F621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526D7"/>
    <w:multiLevelType w:val="hybridMultilevel"/>
    <w:tmpl w:val="CD222926"/>
    <w:lvl w:ilvl="0" w:tplc="90A0AC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C281A"/>
    <w:multiLevelType w:val="hybridMultilevel"/>
    <w:tmpl w:val="4AA40E1E"/>
    <w:lvl w:ilvl="0" w:tplc="5D4495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30"/>
    <w:rsid w:val="0003565D"/>
    <w:rsid w:val="000A3F7C"/>
    <w:rsid w:val="000B45DF"/>
    <w:rsid w:val="000D477F"/>
    <w:rsid w:val="00122A7F"/>
    <w:rsid w:val="00214A8C"/>
    <w:rsid w:val="002168E0"/>
    <w:rsid w:val="00270856"/>
    <w:rsid w:val="002A1AE3"/>
    <w:rsid w:val="002C3F80"/>
    <w:rsid w:val="00314C32"/>
    <w:rsid w:val="00352504"/>
    <w:rsid w:val="00421E93"/>
    <w:rsid w:val="00452F5C"/>
    <w:rsid w:val="004861BC"/>
    <w:rsid w:val="004A4113"/>
    <w:rsid w:val="0058304D"/>
    <w:rsid w:val="00613CE1"/>
    <w:rsid w:val="006A6B07"/>
    <w:rsid w:val="006F4346"/>
    <w:rsid w:val="007320CB"/>
    <w:rsid w:val="007844FD"/>
    <w:rsid w:val="00787B30"/>
    <w:rsid w:val="008F0BB0"/>
    <w:rsid w:val="00943DBB"/>
    <w:rsid w:val="00963177"/>
    <w:rsid w:val="009C6C0F"/>
    <w:rsid w:val="00A040D8"/>
    <w:rsid w:val="00A2271F"/>
    <w:rsid w:val="00B76BE9"/>
    <w:rsid w:val="00BB171C"/>
    <w:rsid w:val="00BC4B58"/>
    <w:rsid w:val="00BD2184"/>
    <w:rsid w:val="00BF0FC1"/>
    <w:rsid w:val="00C07278"/>
    <w:rsid w:val="00C073CB"/>
    <w:rsid w:val="00C122BB"/>
    <w:rsid w:val="00C3040D"/>
    <w:rsid w:val="00C40ADD"/>
    <w:rsid w:val="00CB4778"/>
    <w:rsid w:val="00CB4B1A"/>
    <w:rsid w:val="00CD1724"/>
    <w:rsid w:val="00D139F5"/>
    <w:rsid w:val="00D14ED1"/>
    <w:rsid w:val="00D628C7"/>
    <w:rsid w:val="00D904C0"/>
    <w:rsid w:val="00D9120A"/>
    <w:rsid w:val="00E4576C"/>
    <w:rsid w:val="00E51C2C"/>
    <w:rsid w:val="00E545FC"/>
    <w:rsid w:val="00EA14D5"/>
    <w:rsid w:val="00EE75A6"/>
    <w:rsid w:val="00F40FE7"/>
    <w:rsid w:val="00F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8D483-9F86-4CB3-A691-2E77CFB1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0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5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040D"/>
    <w:pPr>
      <w:ind w:firstLineChars="200" w:firstLine="420"/>
    </w:pPr>
  </w:style>
  <w:style w:type="table" w:styleId="a6">
    <w:name w:val="Table Grid"/>
    <w:basedOn w:val="a1"/>
    <w:uiPriority w:val="39"/>
    <w:rsid w:val="009C6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493</TotalTime>
  <Pages>12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35</cp:revision>
  <dcterms:created xsi:type="dcterms:W3CDTF">2015-01-29T01:10:00Z</dcterms:created>
  <dcterms:modified xsi:type="dcterms:W3CDTF">2015-01-29T09:23:00Z</dcterms:modified>
</cp:coreProperties>
</file>