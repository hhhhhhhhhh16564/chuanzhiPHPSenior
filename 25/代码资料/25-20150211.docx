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5D" w:rsidRDefault="000C0A12" w:rsidP="000C0A12">
      <w:pPr>
        <w:pStyle w:val="1"/>
      </w:pPr>
      <w:r>
        <w:rPr>
          <w:rFonts w:hint="eastAsia"/>
        </w:rPr>
        <w:t>文件</w:t>
      </w:r>
      <w:r>
        <w:t>操作</w:t>
      </w:r>
    </w:p>
    <w:p w:rsidR="004F3878" w:rsidRDefault="00177640" w:rsidP="00D11CDD">
      <w:pPr>
        <w:pStyle w:val="2"/>
      </w:pPr>
      <w:r>
        <w:rPr>
          <w:rFonts w:hint="eastAsia"/>
        </w:rPr>
        <w:t>写入</w:t>
      </w:r>
      <w:r>
        <w:t>字节数</w:t>
      </w:r>
      <w:r>
        <w:rPr>
          <w:rFonts w:hint="eastAsia"/>
        </w:rPr>
        <w:t xml:space="preserve"> </w:t>
      </w:r>
      <w:r>
        <w:t xml:space="preserve">= </w:t>
      </w:r>
      <w:proofErr w:type="spellStart"/>
      <w:r w:rsidR="004F3878">
        <w:t>F</w:t>
      </w:r>
      <w:r w:rsidR="004F3878">
        <w:rPr>
          <w:rFonts w:hint="eastAsia"/>
        </w:rPr>
        <w:t>ile_put_contents</w:t>
      </w:r>
      <w:proofErr w:type="spellEnd"/>
      <w:r w:rsidR="004F3878">
        <w:rPr>
          <w:rFonts w:hint="eastAsia"/>
        </w:rPr>
        <w:t>(</w:t>
      </w:r>
      <w:r w:rsidR="004F3878">
        <w:rPr>
          <w:rFonts w:hint="eastAsia"/>
        </w:rPr>
        <w:t>文件</w:t>
      </w:r>
      <w:r w:rsidR="004F3878">
        <w:t>地址</w:t>
      </w:r>
      <w:r w:rsidR="004F3878">
        <w:t xml:space="preserve">, </w:t>
      </w:r>
      <w:r w:rsidR="004F3878">
        <w:rPr>
          <w:rFonts w:hint="eastAsia"/>
        </w:rPr>
        <w:t>内容</w:t>
      </w:r>
      <w:r w:rsidR="004F3878">
        <w:rPr>
          <w:rFonts w:hint="eastAsia"/>
        </w:rPr>
        <w:t>)</w:t>
      </w:r>
    </w:p>
    <w:p w:rsidR="004F3878" w:rsidRDefault="004F3878" w:rsidP="004F3878">
      <w:r>
        <w:rPr>
          <w:rFonts w:hint="eastAsia"/>
        </w:rPr>
        <w:t>写</w:t>
      </w:r>
      <w:r w:rsidR="0086429E">
        <w:rPr>
          <w:rFonts w:hint="eastAsia"/>
        </w:rPr>
        <w:t>，</w:t>
      </w:r>
      <w:r w:rsidR="0086429E">
        <w:t>文件不存在，自动创建。</w:t>
      </w:r>
    </w:p>
    <w:p w:rsidR="0086429E" w:rsidRDefault="0086429E" w:rsidP="004F3878">
      <w:r>
        <w:rPr>
          <w:rFonts w:hint="eastAsia"/>
        </w:rPr>
        <w:t>默认</w:t>
      </w:r>
      <w:r>
        <w:t>为替换写：</w:t>
      </w:r>
    </w:p>
    <w:p w:rsidR="0086429E" w:rsidRDefault="0086429E" w:rsidP="004F3878">
      <w:r>
        <w:rPr>
          <w:noProof/>
        </w:rPr>
        <w:drawing>
          <wp:inline distT="0" distB="0" distL="0" distR="0" wp14:anchorId="1DA5FF8B" wp14:editId="64C3B47D">
            <wp:extent cx="5274310" cy="1188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E2" w:rsidRDefault="003C54E2" w:rsidP="004F3878">
      <w:r>
        <w:rPr>
          <w:rFonts w:hint="eastAsia"/>
        </w:rPr>
        <w:t>支持</w:t>
      </w:r>
      <w:r>
        <w:t>使用追加写：</w:t>
      </w:r>
    </w:p>
    <w:p w:rsidR="003C54E2" w:rsidRDefault="003C54E2" w:rsidP="004F3878">
      <w:r>
        <w:rPr>
          <w:rFonts w:hint="eastAsia"/>
        </w:rPr>
        <w:t>第三个</w:t>
      </w:r>
      <w:r>
        <w:t>参数使用</w:t>
      </w:r>
      <w:r>
        <w:t>FILE_APPEND</w:t>
      </w:r>
      <w:r>
        <w:t>常量表示：</w:t>
      </w:r>
    </w:p>
    <w:p w:rsidR="000921F1" w:rsidRDefault="000921F1" w:rsidP="004F3878">
      <w:r>
        <w:rPr>
          <w:noProof/>
        </w:rPr>
        <w:drawing>
          <wp:inline distT="0" distB="0" distL="0" distR="0" wp14:anchorId="6DF547CC" wp14:editId="35A76642">
            <wp:extent cx="5274310" cy="461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78" w:rsidRDefault="004F3878" w:rsidP="00D11CDD">
      <w:pPr>
        <w:pStyle w:val="2"/>
      </w:pPr>
      <w:proofErr w:type="spellStart"/>
      <w:r>
        <w:t>File_get_contents</w:t>
      </w:r>
      <w:proofErr w:type="spellEnd"/>
      <w:r>
        <w:t>(</w:t>
      </w:r>
      <w:r>
        <w:rPr>
          <w:rFonts w:hint="eastAsia"/>
        </w:rPr>
        <w:t>文件</w:t>
      </w:r>
      <w:r>
        <w:t>地址</w:t>
      </w:r>
      <w:r>
        <w:t>)</w:t>
      </w:r>
    </w:p>
    <w:p w:rsidR="004F3878" w:rsidRDefault="004F3878" w:rsidP="004F3878">
      <w:r>
        <w:rPr>
          <w:rFonts w:hint="eastAsia"/>
        </w:rPr>
        <w:t>读</w:t>
      </w:r>
    </w:p>
    <w:p w:rsidR="00C8188D" w:rsidRDefault="00C8188D" w:rsidP="004F3878"/>
    <w:p w:rsidR="00C8188D" w:rsidRDefault="00C8188D" w:rsidP="004F3878">
      <w:r>
        <w:rPr>
          <w:rFonts w:hint="eastAsia"/>
        </w:rPr>
        <w:t>当</w:t>
      </w:r>
      <w:r>
        <w:t>操作的文件过大时？</w:t>
      </w:r>
    </w:p>
    <w:p w:rsidR="00C8188D" w:rsidRDefault="00C8188D" w:rsidP="004F3878">
      <w:r>
        <w:rPr>
          <w:rFonts w:hint="eastAsia"/>
        </w:rPr>
        <w:t>不能</w:t>
      </w:r>
      <w:r>
        <w:t>一次性操作全部文件内容。</w:t>
      </w:r>
      <w:r>
        <w:rPr>
          <w:rFonts w:hint="eastAsia"/>
        </w:rPr>
        <w:t>上面</w:t>
      </w:r>
      <w:r>
        <w:t>的函数不适用！</w:t>
      </w:r>
    </w:p>
    <w:p w:rsidR="00C8188D" w:rsidRDefault="00C8188D" w:rsidP="004F3878">
      <w:r>
        <w:rPr>
          <w:rFonts w:hint="eastAsia"/>
        </w:rPr>
        <w:t>使用</w:t>
      </w:r>
      <w:r>
        <w:t>下面的函数完成处理</w:t>
      </w:r>
      <w:r w:rsidR="00E33A04">
        <w:rPr>
          <w:rFonts w:hint="eastAsia"/>
        </w:rPr>
        <w:t>：</w:t>
      </w:r>
    </w:p>
    <w:p w:rsidR="00E33A04" w:rsidRDefault="00E33A04" w:rsidP="00D11CDD">
      <w:pPr>
        <w:pStyle w:val="2"/>
      </w:pPr>
      <w:proofErr w:type="spellStart"/>
      <w:r>
        <w:t>Fopen</w:t>
      </w:r>
      <w:proofErr w:type="spellEnd"/>
      <w:r>
        <w:t>();</w:t>
      </w:r>
      <w:r w:rsidR="00721F68">
        <w:tab/>
      </w:r>
      <w:r w:rsidR="00721F68">
        <w:rPr>
          <w:rFonts w:hint="eastAsia"/>
        </w:rPr>
        <w:t>打开</w:t>
      </w:r>
      <w:r w:rsidR="00721F68">
        <w:t>文件句柄（</w:t>
      </w:r>
      <w:r w:rsidR="00721F68">
        <w:t>PHP</w:t>
      </w:r>
      <w:r w:rsidR="00721F68">
        <w:t>与文件间数据</w:t>
      </w:r>
      <w:r w:rsidR="00721F68">
        <w:rPr>
          <w:rFonts w:hint="eastAsia"/>
        </w:rPr>
        <w:t>流</w:t>
      </w:r>
      <w:r w:rsidR="00721F68">
        <w:t>通道）</w:t>
      </w:r>
    </w:p>
    <w:p w:rsidR="00721F68" w:rsidRDefault="00721F68" w:rsidP="004F3878">
      <w:r>
        <w:tab/>
      </w:r>
      <w:r>
        <w:rPr>
          <w:rFonts w:hint="eastAsia"/>
        </w:rPr>
        <w:t>参数</w:t>
      </w:r>
      <w:r>
        <w:t>1</w:t>
      </w:r>
      <w:r>
        <w:t>：文件地址</w:t>
      </w:r>
    </w:p>
    <w:p w:rsidR="00721F68" w:rsidRDefault="00721F68" w:rsidP="004F3878">
      <w:r>
        <w:tab/>
      </w:r>
      <w:r>
        <w:rPr>
          <w:rFonts w:hint="eastAsia"/>
        </w:rPr>
        <w:t>参数</w:t>
      </w:r>
      <w:r>
        <w:t>2</w:t>
      </w:r>
      <w:r>
        <w:t>：打开方式</w:t>
      </w:r>
      <w:r>
        <w:rPr>
          <w:rFonts w:hint="eastAsia"/>
        </w:rPr>
        <w:t>（</w:t>
      </w:r>
      <w:r>
        <w:t>模式）</w:t>
      </w:r>
      <w:r>
        <w:rPr>
          <w:rFonts w:hint="eastAsia"/>
        </w:rPr>
        <w:t>，</w:t>
      </w:r>
      <w:r>
        <w:t>打开文件后希望完成</w:t>
      </w:r>
      <w:r>
        <w:rPr>
          <w:rFonts w:hint="eastAsia"/>
        </w:rPr>
        <w:t>那种</w:t>
      </w:r>
      <w:r>
        <w:t>操作，可以在模式位置进行限制。</w:t>
      </w:r>
    </w:p>
    <w:p w:rsidR="00721F68" w:rsidRDefault="00721F68" w:rsidP="004F3878">
      <w:r>
        <w:t>PHP</w:t>
      </w:r>
      <w:r>
        <w:t>提供了如下一些的打开模式：</w:t>
      </w:r>
    </w:p>
    <w:p w:rsidR="00721F68" w:rsidRDefault="00721F68" w:rsidP="004F3878">
      <w:r>
        <w:tab/>
        <w:t>R</w:t>
      </w:r>
      <w:r>
        <w:rPr>
          <w:rFonts w:hint="eastAsia"/>
        </w:rPr>
        <w:t>（</w:t>
      </w:r>
      <w:r>
        <w:t>read</w:t>
      </w:r>
      <w:r>
        <w:t>）读模式</w:t>
      </w:r>
    </w:p>
    <w:p w:rsidR="00721F68" w:rsidRDefault="00721F68" w:rsidP="004F3878">
      <w:r>
        <w:tab/>
        <w:t>W</w:t>
      </w:r>
      <w:r>
        <w:t>（</w:t>
      </w:r>
      <w:r>
        <w:t>write</w:t>
      </w:r>
      <w:r>
        <w:t>）</w:t>
      </w:r>
      <w:r w:rsidR="009376AB">
        <w:rPr>
          <w:rFonts w:hint="eastAsia"/>
        </w:rPr>
        <w:t>替换</w:t>
      </w:r>
      <w:r>
        <w:t>写模式</w:t>
      </w:r>
      <w:r w:rsidR="009376AB">
        <w:rPr>
          <w:rFonts w:hint="eastAsia"/>
        </w:rPr>
        <w:t>，将</w:t>
      </w:r>
      <w:r w:rsidR="009376AB">
        <w:t>文件内容清零</w:t>
      </w:r>
      <w:r w:rsidR="002270C1">
        <w:rPr>
          <w:rFonts w:hint="eastAsia"/>
        </w:rPr>
        <w:t>，</w:t>
      </w:r>
      <w:r w:rsidR="002270C1">
        <w:t>自动创建</w:t>
      </w:r>
      <w:r w:rsidR="002270C1">
        <w:rPr>
          <w:rFonts w:hint="eastAsia"/>
        </w:rPr>
        <w:t>不存在</w:t>
      </w:r>
      <w:r w:rsidR="002270C1">
        <w:t>的文件。</w:t>
      </w:r>
    </w:p>
    <w:p w:rsidR="00721F68" w:rsidRDefault="00721F68" w:rsidP="004F3878">
      <w:r>
        <w:tab/>
        <w:t>A</w:t>
      </w:r>
      <w:r>
        <w:t>（</w:t>
      </w:r>
      <w:r>
        <w:t>append</w:t>
      </w:r>
      <w:r>
        <w:rPr>
          <w:rFonts w:hint="eastAsia"/>
        </w:rPr>
        <w:t>）追加</w:t>
      </w:r>
      <w:r>
        <w:t>写模式</w:t>
      </w:r>
    </w:p>
    <w:p w:rsidR="002270C1" w:rsidRDefault="002270C1" w:rsidP="004F3878">
      <w:r>
        <w:tab/>
        <w:t xml:space="preserve">X </w:t>
      </w:r>
      <w:r>
        <w:rPr>
          <w:rFonts w:hint="eastAsia"/>
        </w:rPr>
        <w:t>替换写</w:t>
      </w:r>
      <w:r>
        <w:t>，</w:t>
      </w:r>
      <w:r>
        <w:rPr>
          <w:rFonts w:hint="eastAsia"/>
        </w:rPr>
        <w:t>不会</w:t>
      </w:r>
      <w:r>
        <w:t>自动创建</w:t>
      </w:r>
      <w:r>
        <w:rPr>
          <w:rFonts w:hint="eastAsia"/>
        </w:rPr>
        <w:t>不存在</w:t>
      </w:r>
      <w:r>
        <w:t>的文件。（</w:t>
      </w:r>
      <w:r>
        <w:rPr>
          <w:rFonts w:hint="eastAsia"/>
        </w:rPr>
        <w:t>只能</w:t>
      </w:r>
      <w:r>
        <w:t>打开已经</w:t>
      </w:r>
      <w:r>
        <w:rPr>
          <w:rFonts w:hint="eastAsia"/>
        </w:rPr>
        <w:t>存在</w:t>
      </w:r>
      <w:r>
        <w:t>的</w:t>
      </w:r>
      <w:r>
        <w:rPr>
          <w:rFonts w:hint="eastAsia"/>
        </w:rPr>
        <w:t>文件</w:t>
      </w:r>
      <w:r>
        <w:t>）</w:t>
      </w:r>
    </w:p>
    <w:p w:rsidR="00721F68" w:rsidRDefault="00721F68" w:rsidP="004F3878">
      <w:r>
        <w:tab/>
        <w:t>+</w:t>
      </w:r>
      <w:r>
        <w:t>扩展，扩展了操作。</w:t>
      </w:r>
    </w:p>
    <w:p w:rsidR="00721F68" w:rsidRDefault="00721F68" w:rsidP="004F3878">
      <w:r>
        <w:tab/>
        <w:t>R+</w:t>
      </w:r>
      <w:r>
        <w:tab/>
      </w:r>
      <w:r>
        <w:rPr>
          <w:rFonts w:hint="eastAsia"/>
        </w:rPr>
        <w:t>读写</w:t>
      </w:r>
      <w:r>
        <w:t>模式</w:t>
      </w:r>
      <w:r w:rsidR="009376AB">
        <w:rPr>
          <w:rFonts w:hint="eastAsia"/>
        </w:rPr>
        <w:t>，</w:t>
      </w:r>
      <w:r w:rsidR="009376AB">
        <w:t>将文件指针放在文件开头。</w:t>
      </w:r>
    </w:p>
    <w:p w:rsidR="00721F68" w:rsidRDefault="00721F68" w:rsidP="004F3878">
      <w:r>
        <w:tab/>
        <w:t>W+</w:t>
      </w:r>
      <w:r>
        <w:tab/>
      </w:r>
      <w:r>
        <w:rPr>
          <w:rFonts w:hint="eastAsia"/>
        </w:rPr>
        <w:t>读</w:t>
      </w:r>
      <w:r w:rsidR="009376AB">
        <w:rPr>
          <w:rFonts w:hint="eastAsia"/>
        </w:rPr>
        <w:t>替换</w:t>
      </w:r>
      <w:r>
        <w:rPr>
          <w:rFonts w:hint="eastAsia"/>
        </w:rPr>
        <w:t>写</w:t>
      </w:r>
      <w:r>
        <w:t>模式</w:t>
      </w:r>
      <w:r w:rsidR="009376AB">
        <w:rPr>
          <w:rFonts w:hint="eastAsia"/>
        </w:rPr>
        <w:t>，将</w:t>
      </w:r>
      <w:r w:rsidR="009376AB">
        <w:t>文件内容清零，将文件指针放在文件开头</w:t>
      </w:r>
      <w:r w:rsidR="00567F35">
        <w:rPr>
          <w:rFonts w:hint="eastAsia"/>
        </w:rPr>
        <w:t>，</w:t>
      </w:r>
      <w:r w:rsidR="00567F35">
        <w:t>自动创建</w:t>
      </w:r>
      <w:r w:rsidR="00567F35">
        <w:rPr>
          <w:rFonts w:hint="eastAsia"/>
        </w:rPr>
        <w:t>不存在</w:t>
      </w:r>
      <w:r w:rsidR="00567F35">
        <w:t>的文</w:t>
      </w:r>
      <w:r w:rsidR="00567F35">
        <w:lastRenderedPageBreak/>
        <w:t>件</w:t>
      </w:r>
      <w:r w:rsidR="00567F35">
        <w:rPr>
          <w:rFonts w:hint="eastAsia"/>
        </w:rPr>
        <w:t>。</w:t>
      </w:r>
    </w:p>
    <w:p w:rsidR="00721F68" w:rsidRDefault="00721F68" w:rsidP="004F3878">
      <w:r>
        <w:tab/>
        <w:t>A+</w:t>
      </w:r>
      <w:r>
        <w:tab/>
      </w:r>
      <w:r>
        <w:rPr>
          <w:rFonts w:hint="eastAsia"/>
        </w:rPr>
        <w:t>读追加写</w:t>
      </w:r>
      <w:r>
        <w:t>模式</w:t>
      </w:r>
      <w:r w:rsidR="002270C1">
        <w:rPr>
          <w:rFonts w:hint="eastAsia"/>
        </w:rPr>
        <w:t>，</w:t>
      </w:r>
      <w:r w:rsidR="002270C1">
        <w:t>写操作永远在文件末尾，读操作受限于文件指针。</w:t>
      </w:r>
    </w:p>
    <w:p w:rsidR="002270C1" w:rsidRDefault="002270C1" w:rsidP="002270C1">
      <w:r>
        <w:tab/>
        <w:t>X+</w:t>
      </w:r>
      <w:r>
        <w:tab/>
      </w:r>
      <w:r>
        <w:rPr>
          <w:rFonts w:hint="eastAsia"/>
        </w:rPr>
        <w:t>读替换写模式</w:t>
      </w:r>
      <w:r>
        <w:t>，</w:t>
      </w:r>
      <w:r>
        <w:rPr>
          <w:rFonts w:hint="eastAsia"/>
        </w:rPr>
        <w:t>将</w:t>
      </w:r>
      <w:r>
        <w:t>文件内容清零，将文件指针放在文件开头</w:t>
      </w:r>
      <w:r>
        <w:rPr>
          <w:rFonts w:hint="eastAsia"/>
        </w:rPr>
        <w:t>，不会</w:t>
      </w:r>
      <w:r>
        <w:t>自动创建</w:t>
      </w:r>
      <w:r>
        <w:rPr>
          <w:rFonts w:hint="eastAsia"/>
        </w:rPr>
        <w:t>不存在</w:t>
      </w:r>
      <w:r>
        <w:t>的文件。（</w:t>
      </w:r>
      <w:r>
        <w:rPr>
          <w:rFonts w:hint="eastAsia"/>
        </w:rPr>
        <w:t>只能</w:t>
      </w:r>
      <w:r>
        <w:t>打开已经</w:t>
      </w:r>
      <w:r>
        <w:rPr>
          <w:rFonts w:hint="eastAsia"/>
        </w:rPr>
        <w:t>存在</w:t>
      </w:r>
      <w:r>
        <w:t>的</w:t>
      </w:r>
      <w:r>
        <w:rPr>
          <w:rFonts w:hint="eastAsia"/>
        </w:rPr>
        <w:t>文件</w:t>
      </w:r>
      <w:r>
        <w:t>）</w:t>
      </w:r>
    </w:p>
    <w:p w:rsidR="00B0667D" w:rsidRDefault="00B0667D" w:rsidP="002270C1">
      <w:r>
        <w:rPr>
          <w:noProof/>
        </w:rPr>
        <w:drawing>
          <wp:inline distT="0" distB="0" distL="0" distR="0" wp14:anchorId="1B7BB43A" wp14:editId="359B7151">
            <wp:extent cx="5274310" cy="868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C1" w:rsidRPr="002270C1" w:rsidRDefault="002270C1" w:rsidP="004F3878"/>
    <w:p w:rsidR="00721F68" w:rsidRDefault="00991C7A" w:rsidP="004F3878">
      <w:r>
        <w:rPr>
          <w:rFonts w:hint="eastAsia"/>
        </w:rPr>
        <w:t>在</w:t>
      </w:r>
      <w:r>
        <w:t>都可以执行读写时，差异在于，打开文件时，初始化的工作不同，针对初始化的</w:t>
      </w:r>
      <w:r>
        <w:rPr>
          <w:rFonts w:hint="eastAsia"/>
        </w:rPr>
        <w:t>文件</w:t>
      </w:r>
      <w:r>
        <w:t>指针位置</w:t>
      </w:r>
      <w:r>
        <w:rPr>
          <w:rFonts w:hint="eastAsia"/>
        </w:rPr>
        <w:t>，</w:t>
      </w:r>
      <w:r>
        <w:t>文件内容。</w:t>
      </w:r>
    </w:p>
    <w:p w:rsidR="00991C7A" w:rsidRPr="00721F68" w:rsidRDefault="00991C7A" w:rsidP="004F3878"/>
    <w:p w:rsidR="00E33A04" w:rsidRDefault="00E33A04" w:rsidP="00D11CDD">
      <w:pPr>
        <w:pStyle w:val="2"/>
      </w:pPr>
      <w:proofErr w:type="spellStart"/>
      <w:r>
        <w:t>Fread</w:t>
      </w:r>
      <w:proofErr w:type="spellEnd"/>
      <w:r>
        <w:t>(</w:t>
      </w:r>
      <w:r w:rsidR="009C56EA">
        <w:rPr>
          <w:rFonts w:hint="eastAsia"/>
        </w:rPr>
        <w:t>文件句柄</w:t>
      </w:r>
      <w:r w:rsidR="009C56EA">
        <w:t xml:space="preserve">, </w:t>
      </w:r>
      <w:r w:rsidR="009C56EA">
        <w:rPr>
          <w:rFonts w:hint="eastAsia"/>
        </w:rPr>
        <w:t>长度</w:t>
      </w:r>
      <w:r>
        <w:t>);</w:t>
      </w:r>
      <w:r w:rsidR="00721F68">
        <w:tab/>
      </w:r>
      <w:r w:rsidR="00721F68">
        <w:rPr>
          <w:rFonts w:hint="eastAsia"/>
        </w:rPr>
        <w:t>读取</w:t>
      </w:r>
      <w:r w:rsidR="009C56EA">
        <w:rPr>
          <w:rFonts w:hint="eastAsia"/>
        </w:rPr>
        <w:t>，</w:t>
      </w:r>
      <w:r w:rsidR="009C56EA">
        <w:t>读取指定长度的字符串内容（</w:t>
      </w:r>
      <w:r w:rsidR="009C56EA">
        <w:rPr>
          <w:rFonts w:hint="eastAsia"/>
        </w:rPr>
        <w:t>单位</w:t>
      </w:r>
      <w:r w:rsidR="009C56EA">
        <w:t>字节）</w:t>
      </w:r>
    </w:p>
    <w:p w:rsidR="00342EA7" w:rsidRDefault="00342EA7" w:rsidP="004F3878">
      <w:r>
        <w:rPr>
          <w:noProof/>
        </w:rPr>
        <w:drawing>
          <wp:inline distT="0" distB="0" distL="0" distR="0" wp14:anchorId="1C2279F8" wp14:editId="589AA6F9">
            <wp:extent cx="4972050" cy="1647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67" w:rsidRDefault="00590367" w:rsidP="004F3878">
      <w:r>
        <w:rPr>
          <w:noProof/>
        </w:rPr>
        <w:drawing>
          <wp:inline distT="0" distB="0" distL="0" distR="0" wp14:anchorId="0C449A9E" wp14:editId="57CAA6F8">
            <wp:extent cx="5274310" cy="1337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A7" w:rsidRDefault="00342EA7" w:rsidP="004F3878">
      <w:r>
        <w:t>Tip</w:t>
      </w:r>
      <w:r>
        <w:t>：</w:t>
      </w:r>
      <w:r>
        <w:rPr>
          <w:rFonts w:hint="eastAsia"/>
        </w:rPr>
        <w:t>长度</w:t>
      </w:r>
      <w:r>
        <w:t>是有个最大值</w:t>
      </w:r>
      <w:r>
        <w:rPr>
          <w:rFonts w:hint="eastAsia"/>
        </w:rPr>
        <w:t>。为</w:t>
      </w:r>
      <w:r>
        <w:t>8192</w:t>
      </w:r>
      <w:r>
        <w:t>个字节。</w:t>
      </w:r>
    </w:p>
    <w:p w:rsidR="00E33A04" w:rsidRDefault="00E33A04" w:rsidP="00D11CDD">
      <w:pPr>
        <w:pStyle w:val="2"/>
      </w:pPr>
      <w:proofErr w:type="spellStart"/>
      <w:r>
        <w:t>Fgets</w:t>
      </w:r>
      <w:proofErr w:type="spellEnd"/>
      <w:r>
        <w:t>(</w:t>
      </w:r>
      <w:r w:rsidR="00151165">
        <w:rPr>
          <w:rFonts w:hint="eastAsia"/>
        </w:rPr>
        <w:t>文件</w:t>
      </w:r>
      <w:r w:rsidR="00151165">
        <w:t>句柄，长度</w:t>
      </w:r>
      <w:r>
        <w:t>);</w:t>
      </w:r>
      <w:r w:rsidR="00721F68">
        <w:tab/>
      </w:r>
      <w:r w:rsidR="00721F68">
        <w:rPr>
          <w:rFonts w:hint="eastAsia"/>
        </w:rPr>
        <w:t>读取</w:t>
      </w:r>
      <w:r w:rsidR="00151165">
        <w:rPr>
          <w:rFonts w:hint="eastAsia"/>
        </w:rPr>
        <w:t>，</w:t>
      </w:r>
      <w:r w:rsidR="00151165">
        <w:t>读取指定长度的</w:t>
      </w:r>
      <w:r w:rsidR="00151165">
        <w:rPr>
          <w:rFonts w:hint="eastAsia"/>
        </w:rPr>
        <w:t>字符串</w:t>
      </w:r>
    </w:p>
    <w:p w:rsidR="0082547C" w:rsidRDefault="0082547C" w:rsidP="004F3878">
      <w:r>
        <w:rPr>
          <w:rFonts w:hint="eastAsia"/>
        </w:rPr>
        <w:t>长度</w:t>
      </w:r>
      <w:r>
        <w:t>，指的是会读取长度</w:t>
      </w:r>
      <w:r>
        <w:t>-1</w:t>
      </w:r>
      <w:r>
        <w:t>个字节。</w:t>
      </w:r>
    </w:p>
    <w:p w:rsidR="0082547C" w:rsidRDefault="0082547C" w:rsidP="004F3878">
      <w:r>
        <w:rPr>
          <w:noProof/>
        </w:rPr>
        <w:drawing>
          <wp:inline distT="0" distB="0" distL="0" distR="0" wp14:anchorId="24104CBF" wp14:editId="6AD97E99">
            <wp:extent cx="5274310" cy="770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7C" w:rsidRDefault="0082547C" w:rsidP="004F3878">
      <w:r>
        <w:rPr>
          <w:rFonts w:hint="eastAsia"/>
        </w:rPr>
        <w:lastRenderedPageBreak/>
        <w:t>除了</w:t>
      </w:r>
      <w:r>
        <w:t>长度外，行末也是该函数的终止读操作条件。取决于</w:t>
      </w:r>
      <w:r>
        <w:rPr>
          <w:rFonts w:hint="eastAsia"/>
        </w:rPr>
        <w:t>先</w:t>
      </w:r>
      <w:r>
        <w:t>满足那个条件。</w:t>
      </w:r>
    </w:p>
    <w:p w:rsidR="00AB67DA" w:rsidRDefault="00E94ADC" w:rsidP="004F3878">
      <w:r>
        <w:rPr>
          <w:noProof/>
        </w:rPr>
        <w:drawing>
          <wp:inline distT="0" distB="0" distL="0" distR="0" wp14:anchorId="34DB471B" wp14:editId="6C03C005">
            <wp:extent cx="5274310" cy="647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DC" w:rsidRDefault="00E94ADC" w:rsidP="004F3878">
      <w:r>
        <w:rPr>
          <w:rFonts w:hint="eastAsia"/>
        </w:rPr>
        <w:t>因此</w:t>
      </w:r>
      <w:r>
        <w:t>也称读行函数。最常用。</w:t>
      </w:r>
      <w:proofErr w:type="spellStart"/>
      <w:proofErr w:type="gramStart"/>
      <w:r>
        <w:rPr>
          <w:rFonts w:hint="eastAsia"/>
        </w:rPr>
        <w:t>fgetS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$handle, 1024)</w:t>
      </w:r>
    </w:p>
    <w:p w:rsidR="00E94ADC" w:rsidRDefault="00E94ADC" w:rsidP="004F3878"/>
    <w:p w:rsidR="00E33A04" w:rsidRDefault="00E33A04" w:rsidP="00D11CDD">
      <w:pPr>
        <w:pStyle w:val="2"/>
      </w:pPr>
      <w:proofErr w:type="spellStart"/>
      <w:r>
        <w:t>fgetC</w:t>
      </w:r>
      <w:proofErr w:type="spellEnd"/>
      <w:r>
        <w:t>(</w:t>
      </w:r>
      <w:r w:rsidR="00E94ADC">
        <w:rPr>
          <w:rFonts w:hint="eastAsia"/>
        </w:rPr>
        <w:t>文件句柄</w:t>
      </w:r>
      <w:r>
        <w:t>);</w:t>
      </w:r>
      <w:r w:rsidR="00721F68">
        <w:tab/>
      </w:r>
      <w:r w:rsidR="00721F68">
        <w:rPr>
          <w:rFonts w:hint="eastAsia"/>
        </w:rPr>
        <w:t>读取</w:t>
      </w:r>
      <w:r w:rsidR="00E94ADC">
        <w:rPr>
          <w:rFonts w:hint="eastAsia"/>
        </w:rPr>
        <w:t>,</w:t>
      </w:r>
      <w:r w:rsidR="00E94ADC">
        <w:rPr>
          <w:rFonts w:hint="eastAsia"/>
        </w:rPr>
        <w:t>一次</w:t>
      </w:r>
      <w:r w:rsidR="00E94ADC">
        <w:t>读取一个字节的数据</w:t>
      </w:r>
    </w:p>
    <w:p w:rsidR="009C56EA" w:rsidRPr="00205128" w:rsidRDefault="00205128" w:rsidP="004F3878">
      <w:r>
        <w:rPr>
          <w:noProof/>
        </w:rPr>
        <w:drawing>
          <wp:inline distT="0" distB="0" distL="0" distR="0" wp14:anchorId="781E5B0A" wp14:editId="7BF26242">
            <wp:extent cx="4343400" cy="790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EA" w:rsidRDefault="009C56EA" w:rsidP="004F3878">
      <w:r>
        <w:rPr>
          <w:rFonts w:hint="eastAsia"/>
        </w:rPr>
        <w:t>读取</w:t>
      </w:r>
      <w:r>
        <w:t>指针位置字符，</w:t>
      </w:r>
      <w:r>
        <w:rPr>
          <w:rFonts w:hint="eastAsia"/>
        </w:rPr>
        <w:t>操作</w:t>
      </w:r>
      <w:r>
        <w:t>时会移动指针</w:t>
      </w:r>
      <w:r>
        <w:rPr>
          <w:rFonts w:hint="eastAsia"/>
        </w:rPr>
        <w:t>。</w:t>
      </w:r>
    </w:p>
    <w:p w:rsidR="00FB02E7" w:rsidRDefault="00FB02E7" w:rsidP="004F3878"/>
    <w:p w:rsidR="00FB02E7" w:rsidRDefault="00E33A04" w:rsidP="00D11CDD">
      <w:pPr>
        <w:pStyle w:val="2"/>
      </w:pPr>
      <w:proofErr w:type="spellStart"/>
      <w:r>
        <w:t>fwrite</w:t>
      </w:r>
      <w:proofErr w:type="spellEnd"/>
      <w:r>
        <w:t>(</w:t>
      </w:r>
      <w:r w:rsidR="00BD0C90">
        <w:rPr>
          <w:rFonts w:hint="eastAsia"/>
        </w:rPr>
        <w:t>文件</w:t>
      </w:r>
      <w:r w:rsidR="00BD0C90">
        <w:t>句柄，写入内容</w:t>
      </w:r>
      <w:r>
        <w:t>);</w:t>
      </w:r>
      <w:r w:rsidR="00721F68">
        <w:tab/>
      </w:r>
      <w:r w:rsidR="00721F68">
        <w:rPr>
          <w:rFonts w:hint="eastAsia"/>
        </w:rPr>
        <w:t>写</w:t>
      </w:r>
      <w:r w:rsidR="00BD0C90">
        <w:rPr>
          <w:rFonts w:hint="eastAsia"/>
        </w:rPr>
        <w:t>，在</w:t>
      </w:r>
      <w:r w:rsidR="00BD0C90">
        <w:t>指定位置写入内容，通常由</w:t>
      </w:r>
      <w:r w:rsidR="00BD0C90">
        <w:rPr>
          <w:rFonts w:hint="eastAsia"/>
        </w:rPr>
        <w:t>文件</w:t>
      </w:r>
      <w:r w:rsidR="00BD0C90">
        <w:t>指针</w:t>
      </w:r>
      <w:r w:rsidR="00BD0C90">
        <w:rPr>
          <w:rFonts w:hint="eastAsia"/>
        </w:rPr>
        <w:t>来</w:t>
      </w:r>
      <w:r w:rsidR="00BD0C90">
        <w:t>指示</w:t>
      </w:r>
      <w:r w:rsidR="00BD0C90">
        <w:rPr>
          <w:rFonts w:hint="eastAsia"/>
        </w:rPr>
        <w:t>，</w:t>
      </w:r>
      <w:r w:rsidR="00BD0C90">
        <w:t>如果是</w:t>
      </w:r>
      <w:r w:rsidR="00BD0C90">
        <w:t>a</w:t>
      </w:r>
      <w:r w:rsidR="00BD0C90">
        <w:t>模式，不论指针在哪里，只能在末尾写。</w:t>
      </w:r>
    </w:p>
    <w:p w:rsidR="0003364A" w:rsidRDefault="00E66712" w:rsidP="004F3878">
      <w:r>
        <w:rPr>
          <w:noProof/>
        </w:rPr>
        <w:drawing>
          <wp:inline distT="0" distB="0" distL="0" distR="0" wp14:anchorId="07E682A8" wp14:editId="50BD22A3">
            <wp:extent cx="4867275" cy="1466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12" w:rsidRDefault="00E66712" w:rsidP="004F3878">
      <w:r>
        <w:rPr>
          <w:noProof/>
        </w:rPr>
        <w:drawing>
          <wp:inline distT="0" distB="0" distL="0" distR="0" wp14:anchorId="0230AFF1" wp14:editId="772D7BD7">
            <wp:extent cx="3429000" cy="1752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12" w:rsidRDefault="00E66712" w:rsidP="004F3878">
      <w:r>
        <w:rPr>
          <w:rFonts w:hint="eastAsia"/>
        </w:rPr>
        <w:t>如果</w:t>
      </w:r>
      <w:r>
        <w:t>w</w:t>
      </w:r>
      <w:r>
        <w:t>：</w:t>
      </w:r>
    </w:p>
    <w:p w:rsidR="00E66712" w:rsidRDefault="00E66712" w:rsidP="004F3878"/>
    <w:p w:rsidR="00E33A04" w:rsidRDefault="00E33A04" w:rsidP="00251158">
      <w:pPr>
        <w:pStyle w:val="2"/>
      </w:pPr>
      <w:proofErr w:type="spellStart"/>
      <w:proofErr w:type="gramStart"/>
      <w:r>
        <w:rPr>
          <w:rFonts w:hint="eastAsia"/>
        </w:rPr>
        <w:lastRenderedPageBreak/>
        <w:t>fclose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 w:rsidR="00721F68">
        <w:tab/>
      </w:r>
    </w:p>
    <w:p w:rsidR="00251158" w:rsidRPr="00251158" w:rsidRDefault="00251158" w:rsidP="00251158">
      <w:r w:rsidRPr="00251158">
        <w:rPr>
          <w:rFonts w:hint="eastAsia"/>
        </w:rPr>
        <w:t>关闭</w:t>
      </w:r>
      <w:r w:rsidRPr="00251158">
        <w:t>句柄</w:t>
      </w:r>
    </w:p>
    <w:p w:rsidR="00633CA7" w:rsidRPr="00E33A04" w:rsidRDefault="00633CA7" w:rsidP="004F3878">
      <w:r>
        <w:rPr>
          <w:noProof/>
        </w:rPr>
        <w:drawing>
          <wp:inline distT="0" distB="0" distL="0" distR="0" wp14:anchorId="7F1CAD63" wp14:editId="023BB18B">
            <wp:extent cx="3400425" cy="533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8D" w:rsidRDefault="00C8188D" w:rsidP="004F3878"/>
    <w:p w:rsidR="00684CC6" w:rsidRDefault="00684CC6" w:rsidP="004F3878"/>
    <w:p w:rsidR="00684CC6" w:rsidRDefault="00684CC6" w:rsidP="00224688">
      <w:pPr>
        <w:pStyle w:val="2"/>
      </w:pPr>
      <w:proofErr w:type="spellStart"/>
      <w:proofErr w:type="gramStart"/>
      <w:r>
        <w:t>F</w:t>
      </w:r>
      <w:r>
        <w:rPr>
          <w:rFonts w:hint="eastAsia"/>
        </w:rPr>
        <w:t>tell</w:t>
      </w:r>
      <w:proofErr w:type="spellEnd"/>
      <w:r>
        <w:rPr>
          <w:rFonts w:hint="eastAsia"/>
        </w:rPr>
        <w:t>()</w:t>
      </w:r>
      <w:proofErr w:type="gramEnd"/>
    </w:p>
    <w:p w:rsidR="00684CC6" w:rsidRDefault="00684CC6" w:rsidP="004F3878">
      <w:r>
        <w:rPr>
          <w:rFonts w:hint="eastAsia"/>
        </w:rPr>
        <w:t>获取</w:t>
      </w:r>
      <w:r>
        <w:t>指针</w:t>
      </w:r>
      <w:r>
        <w:rPr>
          <w:rFonts w:hint="eastAsia"/>
        </w:rPr>
        <w:t>位置</w:t>
      </w:r>
    </w:p>
    <w:p w:rsidR="00684CC6" w:rsidRDefault="00684CC6" w:rsidP="00224688">
      <w:pPr>
        <w:pStyle w:val="2"/>
      </w:pPr>
      <w:proofErr w:type="spellStart"/>
      <w:proofErr w:type="gramStart"/>
      <w:r>
        <w:t>F</w:t>
      </w:r>
      <w:r>
        <w:rPr>
          <w:rFonts w:hint="eastAsia"/>
        </w:rPr>
        <w:t>seek</w:t>
      </w:r>
      <w:proofErr w:type="spellEnd"/>
      <w:r>
        <w:t>()</w:t>
      </w:r>
      <w:proofErr w:type="gramEnd"/>
    </w:p>
    <w:p w:rsidR="00684CC6" w:rsidRDefault="00684CC6" w:rsidP="004F3878">
      <w:r>
        <w:rPr>
          <w:rFonts w:hint="eastAsia"/>
        </w:rPr>
        <w:t>设置</w:t>
      </w:r>
      <w:r>
        <w:t>指针位置</w:t>
      </w:r>
    </w:p>
    <w:p w:rsidR="00607523" w:rsidRDefault="00607523" w:rsidP="004F3878">
      <w:r>
        <w:rPr>
          <w:noProof/>
        </w:rPr>
        <w:drawing>
          <wp:inline distT="0" distB="0" distL="0" distR="0" wp14:anchorId="57EBB553" wp14:editId="4F6B5B98">
            <wp:extent cx="5257800" cy="95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75" w:rsidRDefault="00A72D75" w:rsidP="004F3878"/>
    <w:p w:rsidR="00A72D75" w:rsidRDefault="00A72D75" w:rsidP="004F3878">
      <w:r>
        <w:t>R+:</w:t>
      </w:r>
    </w:p>
    <w:p w:rsidR="00A72D75" w:rsidRDefault="00A72D75" w:rsidP="004F3878">
      <w:r>
        <w:rPr>
          <w:rFonts w:hint="eastAsia"/>
        </w:rPr>
        <w:t>读写</w:t>
      </w:r>
      <w:r>
        <w:t>都受指针影响</w:t>
      </w:r>
      <w:r>
        <w:rPr>
          <w:rFonts w:hint="eastAsia"/>
        </w:rPr>
        <w:t>。</w:t>
      </w:r>
      <w:r>
        <w:t>写替换掉原有字节写。</w:t>
      </w:r>
    </w:p>
    <w:p w:rsidR="0075202D" w:rsidRDefault="0075202D" w:rsidP="004F3878">
      <w:r>
        <w:t>W+:</w:t>
      </w:r>
    </w:p>
    <w:p w:rsidR="0075202D" w:rsidRDefault="0075202D" w:rsidP="004F3878">
      <w:r>
        <w:rPr>
          <w:rFonts w:hint="eastAsia"/>
        </w:rPr>
        <w:t>清空</w:t>
      </w:r>
      <w:r>
        <w:t>内容</w:t>
      </w:r>
    </w:p>
    <w:p w:rsidR="0075202D" w:rsidRDefault="0075202D" w:rsidP="004F3878">
      <w:r>
        <w:t>A</w:t>
      </w:r>
      <w:r>
        <w:rPr>
          <w:rFonts w:hint="eastAsia"/>
        </w:rPr>
        <w:t>+</w:t>
      </w:r>
      <w:r w:rsidR="00282A5E">
        <w:t>/a</w:t>
      </w:r>
      <w:r>
        <w:t>:</w:t>
      </w:r>
    </w:p>
    <w:p w:rsidR="00046AF5" w:rsidRDefault="00046AF5" w:rsidP="004F3878">
      <w:r>
        <w:rPr>
          <w:rFonts w:hint="eastAsia"/>
        </w:rPr>
        <w:t>指针</w:t>
      </w:r>
      <w:r>
        <w:t>位置具有不确定因素。</w:t>
      </w:r>
    </w:p>
    <w:p w:rsidR="00046AF5" w:rsidRDefault="00046AF5" w:rsidP="004F3878">
      <w:r>
        <w:t>A+,</w:t>
      </w:r>
      <w:r>
        <w:rPr>
          <w:rFonts w:hint="eastAsia"/>
        </w:rPr>
        <w:t>读</w:t>
      </w:r>
      <w:r>
        <w:t>受指针影响，写就是追加。</w:t>
      </w:r>
    </w:p>
    <w:p w:rsidR="00C57F64" w:rsidRDefault="00C57F64" w:rsidP="004F3878"/>
    <w:p w:rsidR="00C57F64" w:rsidRDefault="00C57F64" w:rsidP="004F3878"/>
    <w:p w:rsidR="00C57F64" w:rsidRDefault="00C57F64" w:rsidP="00C57F64">
      <w:pPr>
        <w:pStyle w:val="2"/>
      </w:pPr>
      <w:proofErr w:type="spellStart"/>
      <w:r>
        <w:t>Filemtime</w:t>
      </w:r>
      <w:proofErr w:type="spellEnd"/>
      <w:r>
        <w:t>(</w:t>
      </w:r>
      <w:r>
        <w:rPr>
          <w:rFonts w:hint="eastAsia"/>
        </w:rPr>
        <w:t>文件</w:t>
      </w:r>
      <w:r>
        <w:t>地址</w:t>
      </w:r>
      <w:r>
        <w:t>)</w:t>
      </w:r>
    </w:p>
    <w:p w:rsidR="00C57F64" w:rsidRPr="00C57F64" w:rsidRDefault="00C57F64" w:rsidP="00C57F64">
      <w:r>
        <w:rPr>
          <w:rFonts w:hint="eastAsia"/>
        </w:rPr>
        <w:t>文件</w:t>
      </w:r>
      <w:r>
        <w:t>的最后修改时间。</w:t>
      </w:r>
    </w:p>
    <w:p w:rsidR="00C57F64" w:rsidRDefault="00C57F64" w:rsidP="00C57F64">
      <w:pPr>
        <w:pStyle w:val="2"/>
      </w:pPr>
      <w:proofErr w:type="spellStart"/>
      <w:r>
        <w:t>Filesize</w:t>
      </w:r>
      <w:proofErr w:type="spellEnd"/>
      <w:r>
        <w:t>(</w:t>
      </w:r>
      <w:r>
        <w:rPr>
          <w:rFonts w:hint="eastAsia"/>
        </w:rPr>
        <w:t>文件</w:t>
      </w:r>
      <w:r>
        <w:t>地址</w:t>
      </w:r>
      <w:r>
        <w:t>)</w:t>
      </w:r>
    </w:p>
    <w:p w:rsidR="00C57F64" w:rsidRDefault="00D11CDD" w:rsidP="00C57F64">
      <w:r>
        <w:rPr>
          <w:noProof/>
        </w:rPr>
        <w:drawing>
          <wp:inline distT="0" distB="0" distL="0" distR="0" wp14:anchorId="740014E2" wp14:editId="05F8333B">
            <wp:extent cx="3609975" cy="390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DD" w:rsidRPr="00C57F64" w:rsidRDefault="00D11CDD" w:rsidP="00C57F64">
      <w:r>
        <w:rPr>
          <w:rFonts w:hint="eastAsia"/>
        </w:rPr>
        <w:lastRenderedPageBreak/>
        <w:t>统计</w:t>
      </w:r>
      <w:r>
        <w:t>目录大小。</w:t>
      </w:r>
    </w:p>
    <w:p w:rsidR="0075202D" w:rsidRDefault="0075202D" w:rsidP="004F3878"/>
    <w:p w:rsidR="00D24DB7" w:rsidRDefault="00D24DB7" w:rsidP="004F3878"/>
    <w:p w:rsidR="00D24DB7" w:rsidRDefault="00D24DB7" w:rsidP="004F3878"/>
    <w:p w:rsidR="00D24DB7" w:rsidRDefault="00D24DB7" w:rsidP="00D24DB7">
      <w:pPr>
        <w:pStyle w:val="1"/>
      </w:pPr>
      <w:r>
        <w:rPr>
          <w:rFonts w:hint="eastAsia"/>
        </w:rPr>
        <w:t>HTTP</w:t>
      </w:r>
      <w:r>
        <w:t>协议</w:t>
      </w:r>
    </w:p>
    <w:p w:rsidR="00D24DB7" w:rsidRDefault="00B77A24" w:rsidP="00D24DB7">
      <w:r>
        <w:t>超文本传输协议（</w:t>
      </w:r>
      <w:r>
        <w:rPr>
          <w:rStyle w:val="a5"/>
        </w:rPr>
        <w:t>HTTP</w:t>
      </w:r>
      <w:r>
        <w:t>，</w:t>
      </w:r>
      <w:proofErr w:type="spellStart"/>
      <w:r>
        <w:t>HyperText</w:t>
      </w:r>
      <w:proofErr w:type="spellEnd"/>
      <w:r>
        <w:t xml:space="preserve"> Transfer Protocol)</w:t>
      </w:r>
    </w:p>
    <w:p w:rsidR="00B77A24" w:rsidRDefault="00B77A24" w:rsidP="00D24DB7">
      <w:r>
        <w:rPr>
          <w:rFonts w:hint="eastAsia"/>
        </w:rPr>
        <w:t>最常见</w:t>
      </w:r>
      <w:r>
        <w:t>B/s</w:t>
      </w:r>
      <w:r>
        <w:t>架构中，</w:t>
      </w:r>
      <w:r>
        <w:rPr>
          <w:rFonts w:hint="eastAsia"/>
        </w:rPr>
        <w:t>使用</w:t>
      </w:r>
      <w:r>
        <w:t>，浏览器端与服务器端数据交互协议。</w:t>
      </w:r>
    </w:p>
    <w:p w:rsidR="00B77A24" w:rsidRDefault="00B77A24" w:rsidP="00D24DB7">
      <w:r>
        <w:rPr>
          <w:rFonts w:hint="eastAsia"/>
        </w:rPr>
        <w:t>协议</w:t>
      </w:r>
      <w:r>
        <w:t>：</w:t>
      </w:r>
      <w:r>
        <w:rPr>
          <w:rFonts w:hint="eastAsia"/>
        </w:rPr>
        <w:t>约定</w:t>
      </w:r>
      <w:r>
        <w:t>好的一套语法规则。</w:t>
      </w:r>
    </w:p>
    <w:p w:rsidR="00B77A24" w:rsidRDefault="00B77A24" w:rsidP="00D24DB7"/>
    <w:p w:rsidR="00B77A24" w:rsidRDefault="00B77A24" w:rsidP="00D24DB7">
      <w:r>
        <w:rPr>
          <w:rFonts w:hint="eastAsia"/>
        </w:rPr>
        <w:t>规定</w:t>
      </w:r>
      <w:r>
        <w:t>：请求数据格式，与响应数据</w:t>
      </w:r>
      <w:r>
        <w:rPr>
          <w:rFonts w:hint="eastAsia"/>
        </w:rPr>
        <w:t>格式</w:t>
      </w:r>
      <w:r>
        <w:t>。</w:t>
      </w:r>
    </w:p>
    <w:p w:rsidR="00B77A24" w:rsidRDefault="00B77A24" w:rsidP="00D24DB7">
      <w:r>
        <w:rPr>
          <w:rFonts w:hint="eastAsia"/>
        </w:rPr>
        <w:t>是</w:t>
      </w:r>
      <w:r>
        <w:t>应用</w:t>
      </w:r>
      <w:r>
        <w:rPr>
          <w:rFonts w:hint="eastAsia"/>
        </w:rPr>
        <w:t>层</w:t>
      </w:r>
      <w:r>
        <w:t>协议</w:t>
      </w:r>
    </w:p>
    <w:p w:rsidR="00B77A24" w:rsidRDefault="00B77A24" w:rsidP="00D24DB7">
      <w:r>
        <w:object w:dxaOrig="8281" w:dyaOrig="6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302.4pt" o:ole="">
            <v:imagedata r:id="rId19" o:title=""/>
          </v:shape>
          <o:OLEObject Type="Embed" ProgID="Visio.Drawing.15" ShapeID="_x0000_i1025" DrawAspect="Content" ObjectID="_1485179622" r:id="rId20"/>
        </w:object>
      </w:r>
    </w:p>
    <w:p w:rsidR="00B77A24" w:rsidRDefault="00B77A24" w:rsidP="00D24DB7"/>
    <w:p w:rsidR="00B77A24" w:rsidRDefault="00B77A24" w:rsidP="00B77A24">
      <w:pPr>
        <w:pStyle w:val="2"/>
      </w:pPr>
      <w:r>
        <w:rPr>
          <w:rFonts w:hint="eastAsia"/>
        </w:rPr>
        <w:t>请求</w:t>
      </w:r>
      <w:r>
        <w:t>协议</w:t>
      </w:r>
    </w:p>
    <w:p w:rsidR="00B77A24" w:rsidRDefault="005E43F2" w:rsidP="00B77A24">
      <w:r>
        <w:rPr>
          <w:rFonts w:hint="eastAsia"/>
        </w:rPr>
        <w:t>规范</w:t>
      </w:r>
      <w:r>
        <w:t>，浏览器向服务器发送数据格式</w:t>
      </w:r>
    </w:p>
    <w:p w:rsidR="005E43F2" w:rsidRDefault="00221CAB" w:rsidP="00B77A24">
      <w:r>
        <w:rPr>
          <w:noProof/>
        </w:rPr>
        <w:lastRenderedPageBreak/>
        <w:drawing>
          <wp:inline distT="0" distB="0" distL="0" distR="0" wp14:anchorId="4DA07B9E" wp14:editId="366894DB">
            <wp:extent cx="5274310" cy="15462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AB" w:rsidRDefault="00221CAB" w:rsidP="00B77A24">
      <w:r>
        <w:rPr>
          <w:rFonts w:hint="eastAsia"/>
        </w:rPr>
        <w:t>以上</w:t>
      </w:r>
      <w:r>
        <w:t>内容，就是浏览器在</w:t>
      </w:r>
      <w:r>
        <w:rPr>
          <w:rFonts w:hint="eastAsia"/>
        </w:rPr>
        <w:t>向</w:t>
      </w:r>
      <w:r>
        <w:t>服务器的</w:t>
      </w:r>
      <w:hyperlink r:id="rId22" w:history="1">
        <w:r w:rsidRPr="00B37C28">
          <w:rPr>
            <w:rStyle w:val="a6"/>
            <w:rFonts w:hint="eastAsia"/>
          </w:rPr>
          <w:t>http://shop.kang.com/index.php?p</w:t>
        </w:r>
        <w:r w:rsidRPr="00B37C28">
          <w:rPr>
            <w:rStyle w:val="a6"/>
          </w:rPr>
          <w:t>=back&amp;c=Admin&amp;a=login</w:t>
        </w:r>
      </w:hyperlink>
      <w:r>
        <w:rPr>
          <w:rFonts w:hint="eastAsia"/>
        </w:rPr>
        <w:t>请求时，</w:t>
      </w:r>
      <w:r>
        <w:t>所发送的数据。</w:t>
      </w:r>
    </w:p>
    <w:p w:rsidR="00221CAB" w:rsidRDefault="00221CAB" w:rsidP="00B77A24"/>
    <w:p w:rsidR="00221CAB" w:rsidRDefault="00221CAB" w:rsidP="00B77A24">
      <w:r>
        <w:rPr>
          <w:rFonts w:hint="eastAsia"/>
        </w:rPr>
        <w:t>请求</w:t>
      </w:r>
      <w:r>
        <w:t>数据分成三部分（</w:t>
      </w:r>
      <w:r>
        <w:rPr>
          <w:rFonts w:hint="eastAsia"/>
        </w:rPr>
        <w:t>列子</w:t>
      </w:r>
      <w:r>
        <w:t>中其实</w:t>
      </w:r>
      <w:r>
        <w:t>2</w:t>
      </w:r>
      <w:r>
        <w:t>个部分</w:t>
      </w:r>
      <w:r>
        <w:rPr>
          <w:rFonts w:hint="eastAsia"/>
        </w:rPr>
        <w:t>）</w:t>
      </w:r>
      <w:r>
        <w:t>：</w:t>
      </w:r>
    </w:p>
    <w:p w:rsidR="00221CAB" w:rsidRDefault="00221CAB" w:rsidP="00221CAB">
      <w:pPr>
        <w:pStyle w:val="3"/>
      </w:pPr>
      <w:r>
        <w:rPr>
          <w:rFonts w:hint="eastAsia"/>
        </w:rPr>
        <w:t>请求行：</w:t>
      </w:r>
      <w:proofErr w:type="spellStart"/>
      <w:r>
        <w:t>request_line</w:t>
      </w:r>
      <w:proofErr w:type="spellEnd"/>
    </w:p>
    <w:p w:rsidR="00221CAB" w:rsidRDefault="00221CAB" w:rsidP="00B77A24">
      <w:r>
        <w:rPr>
          <w:rFonts w:hint="eastAsia"/>
        </w:rPr>
        <w:t>请求</w:t>
      </w:r>
      <w:r>
        <w:t>数据的第一行</w:t>
      </w:r>
      <w:r>
        <w:rPr>
          <w:rFonts w:hint="eastAsia"/>
        </w:rPr>
        <w:t>，用来</w:t>
      </w:r>
      <w:r>
        <w:t>说明当前请求的最基本信息。</w:t>
      </w:r>
    </w:p>
    <w:p w:rsidR="00CC2C46" w:rsidRDefault="00CC2C46" w:rsidP="00B77A24">
      <w:r>
        <w:rPr>
          <w:rFonts w:hint="eastAsia"/>
        </w:rPr>
        <w:t>由</w:t>
      </w:r>
      <w:r>
        <w:t>三块组成：</w:t>
      </w:r>
    </w:p>
    <w:p w:rsidR="00CC2C46" w:rsidRDefault="00CC2C46" w:rsidP="00B77A24">
      <w:r>
        <w:rPr>
          <w:rFonts w:hint="eastAsia"/>
        </w:rPr>
        <w:t>GET</w:t>
      </w:r>
      <w:r>
        <w:tab/>
        <w:t>/</w:t>
      </w:r>
      <w:proofErr w:type="spellStart"/>
      <w:r>
        <w:t>index.php</w:t>
      </w:r>
      <w:proofErr w:type="gramStart"/>
      <w:r>
        <w:t>?p</w:t>
      </w:r>
      <w:proofErr w:type="spellEnd"/>
      <w:proofErr w:type="gramEnd"/>
      <w:r>
        <w:t>=</w:t>
      </w:r>
      <w:proofErr w:type="spellStart"/>
      <w:r>
        <w:t>back&amp;c</w:t>
      </w:r>
      <w:proofErr w:type="spellEnd"/>
      <w:r>
        <w:t>=</w:t>
      </w:r>
      <w:proofErr w:type="spellStart"/>
      <w:r>
        <w:t>Admin&amp;a</w:t>
      </w:r>
      <w:proofErr w:type="spellEnd"/>
      <w:r>
        <w:t xml:space="preserve">=login HTTP/1.1 </w:t>
      </w:r>
      <w:r>
        <w:rPr>
          <w:rFonts w:hint="eastAsia"/>
        </w:rPr>
        <w:t>换行</w:t>
      </w:r>
    </w:p>
    <w:p w:rsidR="00CC2C46" w:rsidRDefault="00CC2C46" w:rsidP="00B77A24">
      <w:r>
        <w:rPr>
          <w:rFonts w:hint="eastAsia"/>
        </w:rPr>
        <w:t>方式</w:t>
      </w:r>
      <w:r>
        <w:t xml:space="preserve"> </w:t>
      </w:r>
      <w:r>
        <w:rPr>
          <w:rFonts w:hint="eastAsia"/>
        </w:rPr>
        <w:t>资源</w:t>
      </w:r>
      <w:r>
        <w:t>地址</w:t>
      </w:r>
      <w:r>
        <w:rPr>
          <w:rFonts w:hint="eastAsia"/>
        </w:rPr>
        <w:t>（</w:t>
      </w:r>
      <w:r>
        <w:t>没有域名）</w:t>
      </w:r>
      <w:r>
        <w:rPr>
          <w:rFonts w:hint="eastAsia"/>
        </w:rPr>
        <w:t xml:space="preserve"> </w:t>
      </w:r>
      <w:r>
        <w:rPr>
          <w:rFonts w:hint="eastAsia"/>
        </w:rPr>
        <w:t>协议</w:t>
      </w:r>
      <w:r>
        <w:t>版本</w:t>
      </w:r>
      <w:r>
        <w:rPr>
          <w:rFonts w:hint="eastAsia"/>
        </w:rPr>
        <w:t xml:space="preserve"> \r\n(</w:t>
      </w:r>
      <w:r>
        <w:rPr>
          <w:rFonts w:hint="eastAsia"/>
        </w:rPr>
        <w:t>回车换行</w:t>
      </w:r>
      <w:r>
        <w:rPr>
          <w:rFonts w:hint="eastAsia"/>
        </w:rPr>
        <w:t>CRLF)</w:t>
      </w:r>
    </w:p>
    <w:p w:rsidR="00221CAB" w:rsidRDefault="00221CAB" w:rsidP="00B77A24"/>
    <w:p w:rsidR="00221CAB" w:rsidRDefault="00221CAB" w:rsidP="00CC2C46">
      <w:pPr>
        <w:pStyle w:val="3"/>
      </w:pPr>
      <w:r>
        <w:rPr>
          <w:rFonts w:hint="eastAsia"/>
        </w:rPr>
        <w:t>请求</w:t>
      </w:r>
      <w:r>
        <w:t>头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request_header</w:t>
      </w:r>
      <w:proofErr w:type="spellEnd"/>
    </w:p>
    <w:p w:rsidR="00CC2C46" w:rsidRDefault="00CC2C46" w:rsidP="00CC2C46">
      <w:r>
        <w:rPr>
          <w:rFonts w:hint="eastAsia"/>
        </w:rPr>
        <w:t>请求</w:t>
      </w:r>
      <w:r>
        <w:t>头信息，</w:t>
      </w:r>
      <w:r>
        <w:rPr>
          <w:rFonts w:hint="eastAsia"/>
        </w:rPr>
        <w:t>请求标头</w:t>
      </w:r>
    </w:p>
    <w:p w:rsidR="00CC2C46" w:rsidRDefault="00CC2C46" w:rsidP="00CC2C46">
      <w:r>
        <w:rPr>
          <w:rFonts w:hint="eastAsia"/>
        </w:rPr>
        <w:t>浏览器</w:t>
      </w:r>
      <w:r>
        <w:t>需要传输给服务器的属性数据。</w:t>
      </w:r>
    </w:p>
    <w:p w:rsidR="008C07EC" w:rsidRDefault="008C07EC" w:rsidP="008C07EC">
      <w:r>
        <w:rPr>
          <w:rFonts w:hint="eastAsia"/>
        </w:rPr>
        <w:t xml:space="preserve"># </w:t>
      </w:r>
      <w:r>
        <w:rPr>
          <w:rFonts w:hint="eastAsia"/>
        </w:rPr>
        <w:t>主机，请求的主机。用于标识一台</w:t>
      </w:r>
      <w:r>
        <w:rPr>
          <w:rFonts w:hint="eastAsia"/>
        </w:rPr>
        <w:t>web</w:t>
      </w:r>
      <w:r>
        <w:rPr>
          <w:rFonts w:hint="eastAsia"/>
        </w:rPr>
        <w:t>服务器上的其中一个虚拟主机的。</w:t>
      </w:r>
    </w:p>
    <w:p w:rsidR="008C07EC" w:rsidRDefault="008C07EC" w:rsidP="008C07EC">
      <w:r>
        <w:t>Host: shop.kang.com</w:t>
      </w:r>
    </w:p>
    <w:p w:rsidR="008C07EC" w:rsidRDefault="008C07EC" w:rsidP="008C07EC">
      <w:r>
        <w:rPr>
          <w:rFonts w:hint="eastAsia"/>
        </w:rPr>
        <w:t xml:space="preserve"># </w:t>
      </w:r>
      <w:r>
        <w:rPr>
          <w:rFonts w:hint="eastAsia"/>
        </w:rPr>
        <w:t>用户代理</w:t>
      </w:r>
      <w:r>
        <w:rPr>
          <w:rFonts w:hint="eastAsia"/>
        </w:rPr>
        <w:t>UA</w:t>
      </w:r>
      <w:r>
        <w:rPr>
          <w:rFonts w:hint="eastAsia"/>
        </w:rPr>
        <w:t>，什么发出的请求。</w:t>
      </w:r>
    </w:p>
    <w:p w:rsidR="008C07EC" w:rsidRDefault="008C07EC" w:rsidP="008C07EC">
      <w:r>
        <w:t>User-Agent: Mozilla/5.0 (Windows NT 6.1; WOW64; rv</w:t>
      </w:r>
      <w:proofErr w:type="gramStart"/>
      <w:r>
        <w:t>:35.0</w:t>
      </w:r>
      <w:proofErr w:type="gramEnd"/>
      <w:r>
        <w:t>) Gecko/20100101 Firefox/35.0</w:t>
      </w:r>
    </w:p>
    <w:p w:rsidR="008C07EC" w:rsidRDefault="008C07EC" w:rsidP="008C07EC">
      <w:r>
        <w:rPr>
          <w:rFonts w:hint="eastAsia"/>
        </w:rPr>
        <w:t xml:space="preserve"># </w:t>
      </w:r>
      <w:r>
        <w:rPr>
          <w:rFonts w:hint="eastAsia"/>
        </w:rPr>
        <w:t>可以接受的内容类型</w:t>
      </w:r>
    </w:p>
    <w:p w:rsidR="008C07EC" w:rsidRDefault="008C07EC" w:rsidP="008C07EC">
      <w:r>
        <w:t>Accept: text/</w:t>
      </w:r>
      <w:proofErr w:type="spellStart"/>
      <w:r>
        <w:t>html,application</w:t>
      </w:r>
      <w:proofErr w:type="spellEnd"/>
      <w:r>
        <w:t>/</w:t>
      </w:r>
      <w:proofErr w:type="spellStart"/>
      <w:r>
        <w:t>xhtml+xml,application</w:t>
      </w:r>
      <w:proofErr w:type="spellEnd"/>
      <w:r>
        <w:t>/</w:t>
      </w:r>
      <w:proofErr w:type="spellStart"/>
      <w:r>
        <w:t>xml;q</w:t>
      </w:r>
      <w:proofErr w:type="spellEnd"/>
      <w:r>
        <w:t>=0.9,*/*;q=0.8</w:t>
      </w:r>
    </w:p>
    <w:p w:rsidR="008C07EC" w:rsidRDefault="008C07EC" w:rsidP="008C07EC">
      <w:r>
        <w:rPr>
          <w:rFonts w:hint="eastAsia"/>
        </w:rPr>
        <w:t xml:space="preserve"># </w:t>
      </w:r>
      <w:r>
        <w:rPr>
          <w:rFonts w:hint="eastAsia"/>
        </w:rPr>
        <w:t>可以接受的语言</w:t>
      </w:r>
    </w:p>
    <w:p w:rsidR="008C07EC" w:rsidRDefault="008C07EC" w:rsidP="008C07EC">
      <w:r>
        <w:t xml:space="preserve">Accept-Language: </w:t>
      </w:r>
      <w:proofErr w:type="spellStart"/>
      <w:r>
        <w:t>zh-cn</w:t>
      </w:r>
      <w:proofErr w:type="gramStart"/>
      <w:r>
        <w:t>,zh</w:t>
      </w:r>
      <w:proofErr w:type="gramEnd"/>
      <w:r>
        <w:t>;q</w:t>
      </w:r>
      <w:proofErr w:type="spellEnd"/>
      <w:r>
        <w:t>=0.8,en-us;q=0.5,en;q=0.3</w:t>
      </w:r>
    </w:p>
    <w:p w:rsidR="008C07EC" w:rsidRDefault="008C07EC" w:rsidP="008C07EC">
      <w:r>
        <w:rPr>
          <w:rFonts w:hint="eastAsia"/>
        </w:rPr>
        <w:t xml:space="preserve"># </w:t>
      </w:r>
      <w:r>
        <w:rPr>
          <w:rFonts w:hint="eastAsia"/>
        </w:rPr>
        <w:t>可以接受的数据编码类型（压缩编码）</w:t>
      </w:r>
    </w:p>
    <w:p w:rsidR="008C07EC" w:rsidRDefault="008C07EC" w:rsidP="008C07EC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:rsidR="008C07EC" w:rsidRDefault="008C07EC" w:rsidP="008C07EC">
      <w:r>
        <w:rPr>
          <w:rFonts w:hint="eastAsia"/>
        </w:rPr>
        <w:t xml:space="preserve"># </w:t>
      </w:r>
      <w:r>
        <w:rPr>
          <w:rFonts w:hint="eastAsia"/>
        </w:rPr>
        <w:t>携带的</w:t>
      </w:r>
      <w:r>
        <w:rPr>
          <w:rFonts w:hint="eastAsia"/>
        </w:rPr>
        <w:t>cookie</w:t>
      </w:r>
      <w:r>
        <w:rPr>
          <w:rFonts w:hint="eastAsia"/>
        </w:rPr>
        <w:t>数据</w:t>
      </w:r>
    </w:p>
    <w:p w:rsidR="008C07EC" w:rsidRDefault="008C07EC" w:rsidP="008C07EC">
      <w:r>
        <w:t>Cookie: PHPSESSID=i76sa2297sp1adlfk3e4eja612</w:t>
      </w:r>
    </w:p>
    <w:p w:rsidR="008C07EC" w:rsidRDefault="008C07EC" w:rsidP="008C07EC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连接类型</w:t>
      </w:r>
      <w:r>
        <w:rPr>
          <w:rFonts w:hint="eastAsia"/>
        </w:rPr>
        <w:t xml:space="preserve"> keep-alive</w:t>
      </w:r>
      <w:r>
        <w:rPr>
          <w:rFonts w:hint="eastAsia"/>
        </w:rPr>
        <w:t>保持激活</w:t>
      </w:r>
    </w:p>
    <w:p w:rsidR="008C07EC" w:rsidRDefault="008C07EC" w:rsidP="008C07EC">
      <w:r>
        <w:t>Connection: keep-alive</w:t>
      </w:r>
    </w:p>
    <w:p w:rsidR="008C07EC" w:rsidRDefault="008C07EC" w:rsidP="008C07EC">
      <w:r>
        <w:rPr>
          <w:rFonts w:hint="eastAsia"/>
        </w:rPr>
        <w:t xml:space="preserve"># Keep-Alive: 30 </w:t>
      </w:r>
      <w:r>
        <w:rPr>
          <w:rFonts w:hint="eastAsia"/>
        </w:rPr>
        <w:t>保持连接的时间段秒</w:t>
      </w:r>
    </w:p>
    <w:p w:rsidR="008C07EC" w:rsidRDefault="008C07EC" w:rsidP="008C07EC">
      <w:r>
        <w:rPr>
          <w:rFonts w:hint="eastAsia"/>
        </w:rPr>
        <w:t xml:space="preserve"># </w:t>
      </w:r>
      <w:r>
        <w:rPr>
          <w:rFonts w:hint="eastAsia"/>
        </w:rPr>
        <w:t>缓存控制选项</w:t>
      </w:r>
    </w:p>
    <w:p w:rsidR="008C07EC" w:rsidRDefault="008C07EC" w:rsidP="008C07EC">
      <w:r>
        <w:t>Pragma: no-cache</w:t>
      </w:r>
    </w:p>
    <w:p w:rsidR="008C07EC" w:rsidRDefault="008C07EC" w:rsidP="008C07EC">
      <w:r>
        <w:t>Cache-Control: no-cache</w:t>
      </w:r>
    </w:p>
    <w:p w:rsidR="002922D9" w:rsidRDefault="002922D9" w:rsidP="008C07EC"/>
    <w:p w:rsidR="002922D9" w:rsidRDefault="002922D9" w:rsidP="008C07EC">
      <w:r>
        <w:rPr>
          <w:rFonts w:hint="eastAsia"/>
        </w:rPr>
        <w:t>注意</w:t>
      </w:r>
      <w:r>
        <w:t>语法格式：</w:t>
      </w:r>
    </w:p>
    <w:p w:rsidR="002922D9" w:rsidRDefault="002922D9" w:rsidP="008C07EC">
      <w:r>
        <w:rPr>
          <w:rFonts w:hint="eastAsia"/>
        </w:rPr>
        <w:t>头</w:t>
      </w:r>
      <w:r>
        <w:t>，由</w:t>
      </w:r>
      <w:r>
        <w:rPr>
          <w:rFonts w:hint="eastAsia"/>
        </w:rPr>
        <w:t>标识</w:t>
      </w:r>
      <w:r>
        <w:t>与内容组</w:t>
      </w:r>
      <w:r>
        <w:rPr>
          <w:rFonts w:hint="eastAsia"/>
        </w:rPr>
        <w:t>成</w:t>
      </w:r>
      <w:r>
        <w:t>，使用</w:t>
      </w:r>
      <w:r>
        <w:rPr>
          <w:rFonts w:hint="eastAsia"/>
        </w:rPr>
        <w:t>冒号</w:t>
      </w:r>
      <w:r>
        <w:t>分隔</w:t>
      </w:r>
      <w:r>
        <w:rPr>
          <w:rFonts w:hint="eastAsia"/>
        </w:rPr>
        <w:t>（</w:t>
      </w:r>
      <w:r>
        <w:t>标识与冒号</w:t>
      </w:r>
      <w:r>
        <w:rPr>
          <w:rFonts w:hint="eastAsia"/>
        </w:rPr>
        <w:t>间</w:t>
      </w:r>
      <w:r>
        <w:t>不能</w:t>
      </w:r>
      <w:r>
        <w:rPr>
          <w:rFonts w:hint="eastAsia"/>
        </w:rPr>
        <w:t>存在</w:t>
      </w:r>
      <w:r>
        <w:t>空格）</w:t>
      </w:r>
    </w:p>
    <w:p w:rsidR="003B1EC9" w:rsidRDefault="002922D9" w:rsidP="008C07EC">
      <w:r>
        <w:rPr>
          <w:rFonts w:hint="eastAsia"/>
        </w:rPr>
        <w:t>每个</w:t>
      </w:r>
      <w:r>
        <w:t>头占用一行，</w:t>
      </w:r>
      <w:r>
        <w:rPr>
          <w:rFonts w:hint="eastAsia"/>
        </w:rPr>
        <w:t>行</w:t>
      </w:r>
      <w:r>
        <w:t>结尾</w:t>
      </w:r>
      <w:r>
        <w:rPr>
          <w:rFonts w:hint="eastAsia"/>
        </w:rPr>
        <w:t>，</w:t>
      </w:r>
      <w:r>
        <w:t>使用</w:t>
      </w:r>
      <w:r>
        <w:t>CRLF</w:t>
      </w:r>
      <w:r>
        <w:t>（回车</w:t>
      </w:r>
      <w:r>
        <w:rPr>
          <w:rFonts w:hint="eastAsia"/>
        </w:rPr>
        <w:t>换行</w:t>
      </w:r>
      <w:r>
        <w:t>\r\n</w:t>
      </w:r>
      <w:r>
        <w:rPr>
          <w:rFonts w:hint="eastAsia"/>
        </w:rPr>
        <w:t>）</w:t>
      </w:r>
    </w:p>
    <w:p w:rsidR="003B1EC9" w:rsidRDefault="003B1EC9" w:rsidP="008C07EC">
      <w:r>
        <w:rPr>
          <w:rFonts w:hint="eastAsia"/>
        </w:rPr>
        <w:t>可以</w:t>
      </w:r>
      <w:r>
        <w:t>存在多个头</w:t>
      </w:r>
      <w:r>
        <w:rPr>
          <w:rFonts w:hint="eastAsia"/>
        </w:rPr>
        <w:t>。</w:t>
      </w:r>
    </w:p>
    <w:p w:rsidR="003B1EC9" w:rsidRDefault="003B1EC9" w:rsidP="008C07EC">
      <w:r>
        <w:rPr>
          <w:rFonts w:hint="eastAsia"/>
        </w:rPr>
        <w:t>头</w:t>
      </w:r>
      <w:r>
        <w:t>信息结束使用空行标志</w:t>
      </w:r>
    </w:p>
    <w:p w:rsidR="002922D9" w:rsidRPr="002922D9" w:rsidRDefault="002922D9" w:rsidP="008C07EC"/>
    <w:p w:rsidR="00CC2C46" w:rsidRDefault="00CC2C46" w:rsidP="00CC2C46"/>
    <w:p w:rsidR="00CC2C46" w:rsidRPr="00CC2C46" w:rsidRDefault="00CC2C46" w:rsidP="00CC2C46"/>
    <w:p w:rsidR="00221CAB" w:rsidRPr="00221CAB" w:rsidRDefault="00221CAB" w:rsidP="003B1EC9">
      <w:pPr>
        <w:pStyle w:val="3"/>
      </w:pPr>
      <w:r>
        <w:rPr>
          <w:rFonts w:hint="eastAsia"/>
        </w:rPr>
        <w:t>请求</w:t>
      </w:r>
      <w:r>
        <w:t>主体：</w:t>
      </w:r>
      <w:proofErr w:type="spellStart"/>
      <w:r>
        <w:rPr>
          <w:rFonts w:hint="eastAsia"/>
        </w:rPr>
        <w:t>request_content</w:t>
      </w:r>
      <w:proofErr w:type="spellEnd"/>
    </w:p>
    <w:p w:rsidR="00221CAB" w:rsidRDefault="003B1EC9" w:rsidP="00B77A24">
      <w:r>
        <w:rPr>
          <w:rFonts w:hint="eastAsia"/>
        </w:rPr>
        <w:t>请求</w:t>
      </w:r>
      <w:r>
        <w:t>的</w:t>
      </w:r>
      <w:r>
        <w:rPr>
          <w:rFonts w:hint="eastAsia"/>
        </w:rPr>
        <w:t>主要</w:t>
      </w:r>
      <w:r>
        <w:t>用户数据。</w:t>
      </w:r>
    </w:p>
    <w:p w:rsidR="003B1EC9" w:rsidRDefault="003B1EC9" w:rsidP="00B77A24">
      <w:r>
        <w:rPr>
          <w:rFonts w:hint="eastAsia"/>
        </w:rPr>
        <w:t>就是</w:t>
      </w:r>
      <w:r>
        <w:t>POST</w:t>
      </w:r>
      <w:r>
        <w:t>数据。</w:t>
      </w:r>
    </w:p>
    <w:p w:rsidR="003B1EC9" w:rsidRDefault="003B1EC9" w:rsidP="00B77A24">
      <w:r>
        <w:rPr>
          <w:rFonts w:hint="eastAsia"/>
        </w:rPr>
        <w:t>如果</w:t>
      </w:r>
      <w:r>
        <w:t>方式为</w:t>
      </w:r>
      <w:r>
        <w:t>POST</w:t>
      </w:r>
      <w:r>
        <w:t>，则需要请求</w:t>
      </w:r>
      <w:r>
        <w:rPr>
          <w:rFonts w:hint="eastAsia"/>
        </w:rPr>
        <w:t>主体</w:t>
      </w:r>
      <w:r>
        <w:t>部分</w:t>
      </w:r>
      <w:r>
        <w:rPr>
          <w:rFonts w:hint="eastAsia"/>
        </w:rPr>
        <w:t>，</w:t>
      </w:r>
      <w:r>
        <w:t>（</w:t>
      </w:r>
      <w:r>
        <w:t>GET</w:t>
      </w:r>
      <w:r>
        <w:t>没有请求主</w:t>
      </w:r>
      <w:r>
        <w:rPr>
          <w:rFonts w:hint="eastAsia"/>
        </w:rPr>
        <w:t>体</w:t>
      </w:r>
      <w:r>
        <w:t>）</w:t>
      </w:r>
    </w:p>
    <w:p w:rsidR="0036316F" w:rsidRDefault="0036316F" w:rsidP="00B77A24"/>
    <w:p w:rsidR="0036316F" w:rsidRDefault="0036316F" w:rsidP="00B77A24"/>
    <w:p w:rsidR="0036316F" w:rsidRDefault="0036316F" w:rsidP="0036316F">
      <w:pPr>
        <w:pStyle w:val="2"/>
      </w:pPr>
      <w:r>
        <w:rPr>
          <w:rFonts w:hint="eastAsia"/>
        </w:rPr>
        <w:t>操作</w:t>
      </w:r>
      <w:r>
        <w:t>请求</w:t>
      </w:r>
    </w:p>
    <w:p w:rsidR="0036316F" w:rsidRDefault="0036316F" w:rsidP="0036316F">
      <w:r>
        <w:rPr>
          <w:rFonts w:hint="eastAsia"/>
        </w:rPr>
        <w:t>通过</w:t>
      </w:r>
      <w:r>
        <w:t>浏览器所携带属性，完成特定功能。</w:t>
      </w:r>
    </w:p>
    <w:p w:rsidR="00595505" w:rsidRDefault="00595505" w:rsidP="00985AAC">
      <w:pPr>
        <w:pStyle w:val="3"/>
      </w:pPr>
      <w:r>
        <w:rPr>
          <w:rFonts w:hint="eastAsia"/>
        </w:rPr>
        <w:t>多语言</w:t>
      </w:r>
      <w:r>
        <w:t>程序（</w:t>
      </w:r>
      <w:r>
        <w:t>I18n</w:t>
      </w:r>
      <w:r>
        <w:t>，国际化程序）</w:t>
      </w:r>
    </w:p>
    <w:p w:rsidR="00595505" w:rsidRDefault="00595505" w:rsidP="0036316F"/>
    <w:p w:rsidR="00595505" w:rsidRDefault="00595505" w:rsidP="0036316F">
      <w:r>
        <w:rPr>
          <w:rFonts w:hint="eastAsia"/>
        </w:rPr>
        <w:t>项目</w:t>
      </w:r>
      <w:r>
        <w:t>：提供多套语言版本。</w:t>
      </w:r>
    </w:p>
    <w:p w:rsidR="009C08AD" w:rsidRDefault="009C08AD" w:rsidP="0036316F"/>
    <w:p w:rsidR="00595505" w:rsidRDefault="00595505" w:rsidP="0036316F">
      <w:r>
        <w:rPr>
          <w:rFonts w:hint="eastAsia"/>
        </w:rPr>
        <w:t>浏览器</w:t>
      </w:r>
      <w:r>
        <w:t>：请求时，携带属性，告知服务器，需要那种语言。</w:t>
      </w:r>
    </w:p>
    <w:p w:rsidR="00B6600C" w:rsidRDefault="00B6600C" w:rsidP="0036316F">
      <w:r>
        <w:rPr>
          <w:rFonts w:hint="eastAsia"/>
        </w:rPr>
        <w:t>通过</w:t>
      </w:r>
      <w:r>
        <w:t>请求头：</w:t>
      </w:r>
      <w:r>
        <w:t xml:space="preserve">Accept-Language </w:t>
      </w:r>
      <w:r>
        <w:rPr>
          <w:rFonts w:hint="eastAsia"/>
        </w:rPr>
        <w:t>告知</w:t>
      </w:r>
      <w:r>
        <w:t>服务器，希望使用的</w:t>
      </w:r>
      <w:r>
        <w:rPr>
          <w:rFonts w:hint="eastAsia"/>
        </w:rPr>
        <w:t>语言</w:t>
      </w:r>
      <w:r>
        <w:t>。</w:t>
      </w:r>
    </w:p>
    <w:p w:rsidR="0033298F" w:rsidRDefault="0033298F" w:rsidP="0036316F"/>
    <w:p w:rsidR="00A30201" w:rsidRDefault="00A30201" w:rsidP="0036316F">
      <w:pPr>
        <w:rPr>
          <w:rFonts w:hint="eastAsia"/>
        </w:rPr>
      </w:pPr>
    </w:p>
    <w:p w:rsidR="00A83F41" w:rsidRDefault="00A83F41" w:rsidP="0036316F">
      <w:r>
        <w:rPr>
          <w:noProof/>
        </w:rPr>
        <w:lastRenderedPageBreak/>
        <w:drawing>
          <wp:inline distT="0" distB="0" distL="0" distR="0" wp14:anchorId="784B7BA5" wp14:editId="7F81AFB5">
            <wp:extent cx="5048250" cy="5676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2D" w:rsidRDefault="00F43F2D" w:rsidP="0036316F">
      <w:r>
        <w:rPr>
          <w:noProof/>
        </w:rPr>
        <w:drawing>
          <wp:inline distT="0" distB="0" distL="0" distR="0" wp14:anchorId="123891C5" wp14:editId="37FA89CD">
            <wp:extent cx="5274310" cy="10401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AC" w:rsidRDefault="00985AAC" w:rsidP="0036316F"/>
    <w:p w:rsidR="00985AAC" w:rsidRDefault="00985AAC" w:rsidP="00985AAC">
      <w:pPr>
        <w:rPr>
          <w:rFonts w:hint="eastAsia"/>
        </w:rPr>
      </w:pPr>
      <w:r>
        <w:rPr>
          <w:rFonts w:hint="eastAsia"/>
        </w:rPr>
        <w:t>项目</w:t>
      </w:r>
      <w:r>
        <w:t>：可以获取浏览器需要的</w:t>
      </w:r>
      <w:r>
        <w:rPr>
          <w:rFonts w:hint="eastAsia"/>
        </w:rPr>
        <w:t>语言</w:t>
      </w:r>
      <w:r>
        <w:t>，载入相应的语言包，做展示。</w:t>
      </w:r>
    </w:p>
    <w:p w:rsidR="00985AAC" w:rsidRDefault="001555A9" w:rsidP="00985AAC">
      <w:r>
        <w:rPr>
          <w:rFonts w:hint="eastAsia"/>
        </w:rPr>
        <w:t>获取</w:t>
      </w:r>
      <w:r>
        <w:t>：</w:t>
      </w:r>
    </w:p>
    <w:p w:rsidR="001555A9" w:rsidRDefault="001555A9" w:rsidP="00985AAC">
      <w:r>
        <w:rPr>
          <w:noProof/>
        </w:rPr>
        <w:drawing>
          <wp:inline distT="0" distB="0" distL="0" distR="0" wp14:anchorId="111BDA40" wp14:editId="045F7A4D">
            <wp:extent cx="5076825" cy="523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A9" w:rsidRDefault="001555A9" w:rsidP="00985AAC">
      <w:r>
        <w:rPr>
          <w:noProof/>
        </w:rPr>
        <w:lastRenderedPageBreak/>
        <w:drawing>
          <wp:inline distT="0" distB="0" distL="0" distR="0" wp14:anchorId="3FC59C1D" wp14:editId="55DE34DD">
            <wp:extent cx="3067050" cy="942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F6" w:rsidRDefault="00B80CF6" w:rsidP="00985AAC"/>
    <w:p w:rsidR="00B80CF6" w:rsidRDefault="00B80CF6" w:rsidP="00985AAC">
      <w:r>
        <w:rPr>
          <w:rFonts w:hint="eastAsia"/>
        </w:rPr>
        <w:t>找到</w:t>
      </w:r>
      <w:r>
        <w:t>最佳匹配：</w:t>
      </w:r>
    </w:p>
    <w:p w:rsidR="00B80CF6" w:rsidRDefault="00B80CF6" w:rsidP="00985AAC">
      <w:r>
        <w:rPr>
          <w:rFonts w:hint="eastAsia"/>
        </w:rPr>
        <w:t>项目</w:t>
      </w:r>
      <w:r>
        <w:t>存在默认的语言。（</w:t>
      </w:r>
      <w:r>
        <w:rPr>
          <w:rFonts w:hint="eastAsia"/>
        </w:rPr>
        <w:t>浏览器</w:t>
      </w:r>
      <w:r>
        <w:t>需要的，项目都没有提供）</w:t>
      </w:r>
    </w:p>
    <w:p w:rsidR="00B80CF6" w:rsidRPr="00B80CF6" w:rsidRDefault="00B80CF6" w:rsidP="00985AAC">
      <w:pPr>
        <w:rPr>
          <w:rFonts w:hint="eastAsia"/>
        </w:rPr>
      </w:pPr>
      <w:r>
        <w:rPr>
          <w:rFonts w:hint="eastAsia"/>
        </w:rPr>
        <w:t>确定</w:t>
      </w:r>
      <w:r>
        <w:t>浏览器可以接受的语言列表，</w:t>
      </w:r>
      <w:r>
        <w:rPr>
          <w:rFonts w:hint="eastAsia"/>
        </w:rPr>
        <w:t>找到</w:t>
      </w:r>
      <w:r>
        <w:t>服务器中，最匹配（权重</w:t>
      </w:r>
      <w:r>
        <w:rPr>
          <w:rFonts w:hint="eastAsia"/>
        </w:rPr>
        <w:t>依次匹配</w:t>
      </w:r>
      <w:r>
        <w:t>）</w:t>
      </w:r>
    </w:p>
    <w:p w:rsidR="00985AAC" w:rsidRDefault="00985AAC" w:rsidP="0036316F"/>
    <w:p w:rsidR="004672BB" w:rsidRDefault="004672BB" w:rsidP="0036316F"/>
    <w:p w:rsidR="004672BB" w:rsidRDefault="008E67DB" w:rsidP="008E67DB">
      <w:pPr>
        <w:pStyle w:val="3"/>
      </w:pPr>
      <w:r>
        <w:rPr>
          <w:rFonts w:hint="eastAsia"/>
        </w:rPr>
        <w:t>PHP</w:t>
      </w:r>
      <w:r>
        <w:rPr>
          <w:rFonts w:hint="eastAsia"/>
        </w:rPr>
        <w:t>发出</w:t>
      </w:r>
      <w:r>
        <w:t>请求</w:t>
      </w:r>
      <w:r>
        <w:rPr>
          <w:rFonts w:hint="eastAsia"/>
        </w:rPr>
        <w:t>（模拟</w:t>
      </w:r>
      <w:r>
        <w:t>请求）</w:t>
      </w:r>
    </w:p>
    <w:p w:rsidR="008E67DB" w:rsidRDefault="001D40BC" w:rsidP="008E67DB">
      <w:r>
        <w:rPr>
          <w:rFonts w:hint="eastAsia"/>
        </w:rPr>
        <w:t>采集</w:t>
      </w:r>
      <w:r>
        <w:t>程序。</w:t>
      </w:r>
    </w:p>
    <w:p w:rsidR="001D40BC" w:rsidRDefault="001D40BC" w:rsidP="008E67DB">
      <w:r>
        <w:rPr>
          <w:rFonts w:hint="eastAsia"/>
        </w:rPr>
        <w:t>公共平台</w:t>
      </w:r>
      <w:r>
        <w:t>开发。</w:t>
      </w:r>
    </w:p>
    <w:p w:rsidR="001D40BC" w:rsidRDefault="001D40BC" w:rsidP="008E67DB"/>
    <w:p w:rsidR="001D40BC" w:rsidRDefault="001D40BC" w:rsidP="008E67DB"/>
    <w:p w:rsidR="007D7818" w:rsidRDefault="007D7818" w:rsidP="008E67DB">
      <w:r>
        <w:rPr>
          <w:rFonts w:hint="eastAsia"/>
        </w:rPr>
        <w:t>发出请求：</w:t>
      </w:r>
    </w:p>
    <w:p w:rsidR="007D7818" w:rsidRDefault="007D7818" w:rsidP="008E67DB">
      <w:r>
        <w:rPr>
          <w:rFonts w:hint="eastAsia"/>
        </w:rPr>
        <w:t>连接目标</w:t>
      </w:r>
      <w:r>
        <w:t>服务器</w:t>
      </w:r>
      <w:r>
        <w:rPr>
          <w:rFonts w:hint="eastAsia"/>
        </w:rPr>
        <w:t>，</w:t>
      </w:r>
      <w:r>
        <w:t>发送符合请求协议格式的数据。</w:t>
      </w:r>
    </w:p>
    <w:p w:rsidR="007D7818" w:rsidRDefault="007D7818" w:rsidP="008E67DB">
      <w:r>
        <w:rPr>
          <w:rFonts w:hint="eastAsia"/>
        </w:rPr>
        <w:t>服务器</w:t>
      </w:r>
      <w:r>
        <w:t>就会将其视为请求，发出响应！</w:t>
      </w:r>
    </w:p>
    <w:p w:rsidR="003F7289" w:rsidRDefault="003F7289" w:rsidP="008E67DB"/>
    <w:p w:rsidR="003F7289" w:rsidRDefault="003F7289" w:rsidP="008E67DB">
      <w:r>
        <w:rPr>
          <w:rFonts w:hint="eastAsia"/>
        </w:rPr>
        <w:t>连接：</w:t>
      </w:r>
    </w:p>
    <w:p w:rsidR="003F7289" w:rsidRDefault="003F7289" w:rsidP="008E67DB">
      <w:pPr>
        <w:rPr>
          <w:rFonts w:hint="eastAsia"/>
        </w:rPr>
      </w:pPr>
      <w:r>
        <w:tab/>
      </w:r>
      <w:proofErr w:type="spellStart"/>
      <w:r>
        <w:t>Fsockopen</w:t>
      </w:r>
      <w:proofErr w:type="spellEnd"/>
      <w:r>
        <w:t>();</w:t>
      </w:r>
      <w:r>
        <w:rPr>
          <w:rFonts w:hint="eastAsia"/>
        </w:rPr>
        <w:t>建立</w:t>
      </w:r>
      <w:r>
        <w:t>一个</w:t>
      </w:r>
      <w:r>
        <w:t>internet</w:t>
      </w:r>
      <w:r>
        <w:t>连接</w:t>
      </w:r>
    </w:p>
    <w:p w:rsidR="003F7289" w:rsidRDefault="003F7289" w:rsidP="008E67DB">
      <w:r>
        <w:rPr>
          <w:noProof/>
        </w:rPr>
        <w:drawing>
          <wp:inline distT="0" distB="0" distL="0" distR="0" wp14:anchorId="46DB3F27" wp14:editId="2B08ABBD">
            <wp:extent cx="5274310" cy="11023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89" w:rsidRDefault="003F7289" w:rsidP="008E67DB"/>
    <w:p w:rsidR="003F7289" w:rsidRDefault="003F7289" w:rsidP="008E67DB">
      <w:r>
        <w:rPr>
          <w:rFonts w:hint="eastAsia"/>
        </w:rPr>
        <w:t>处理请求</w:t>
      </w:r>
      <w:r>
        <w:t>数据：</w:t>
      </w:r>
    </w:p>
    <w:p w:rsidR="003F7289" w:rsidRDefault="00E7479A" w:rsidP="008E67DB">
      <w:r>
        <w:rPr>
          <w:noProof/>
        </w:rPr>
        <w:drawing>
          <wp:inline distT="0" distB="0" distL="0" distR="0" wp14:anchorId="1555E89B" wp14:editId="54404FC5">
            <wp:extent cx="5274310" cy="15563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95" w:rsidRDefault="00946195" w:rsidP="008E67DB">
      <w:r>
        <w:rPr>
          <w:rFonts w:hint="eastAsia"/>
        </w:rPr>
        <w:t>向</w:t>
      </w:r>
      <w:r>
        <w:t>服务器发送，发出请求。</w:t>
      </w:r>
    </w:p>
    <w:p w:rsidR="00E7479A" w:rsidRDefault="00E7479A" w:rsidP="008E67DB">
      <w:r>
        <w:rPr>
          <w:rFonts w:hint="eastAsia"/>
        </w:rPr>
        <w:t>通过</w:t>
      </w:r>
      <w:r>
        <w:t>函数</w:t>
      </w:r>
      <w:r>
        <w:rPr>
          <w:rFonts w:hint="eastAsia"/>
        </w:rPr>
        <w:t xml:space="preserve"> </w:t>
      </w:r>
      <w:proofErr w:type="spellStart"/>
      <w:r>
        <w:t>fwrite</w:t>
      </w:r>
      <w:proofErr w:type="spellEnd"/>
      <w:r>
        <w:t>即可完成。（</w:t>
      </w:r>
      <w:proofErr w:type="spellStart"/>
      <w:r>
        <w:t>fwrite</w:t>
      </w:r>
      <w:proofErr w:type="spellEnd"/>
      <w:r>
        <w:t>可以向文件和网络资源位置发送数据</w:t>
      </w:r>
      <w:r>
        <w:rPr>
          <w:rFonts w:hint="eastAsia"/>
        </w:rPr>
        <w:t>）</w:t>
      </w:r>
    </w:p>
    <w:p w:rsidR="00E7479A" w:rsidRDefault="00E7479A" w:rsidP="008E67DB">
      <w:r>
        <w:rPr>
          <w:noProof/>
        </w:rPr>
        <w:lastRenderedPageBreak/>
        <w:drawing>
          <wp:inline distT="0" distB="0" distL="0" distR="0" wp14:anchorId="1FCF00FB" wp14:editId="7FD62579">
            <wp:extent cx="5274310" cy="6324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BD" w:rsidRDefault="00405BBD" w:rsidP="008E67DB"/>
    <w:p w:rsidR="00405BBD" w:rsidRDefault="00405BBD" w:rsidP="008E67DB">
      <w:r>
        <w:rPr>
          <w:rFonts w:hint="eastAsia"/>
        </w:rPr>
        <w:t>获取</w:t>
      </w:r>
      <w:r>
        <w:t>服务器的响应数据</w:t>
      </w:r>
    </w:p>
    <w:p w:rsidR="00405BBD" w:rsidRDefault="00405BBD" w:rsidP="008E67DB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fgetS</w:t>
      </w:r>
      <w:proofErr w:type="spellEnd"/>
      <w:r>
        <w:t>()</w:t>
      </w:r>
      <w:r>
        <w:rPr>
          <w:rFonts w:hint="eastAsia"/>
        </w:rPr>
        <w:t>完成</w:t>
      </w:r>
      <w:r>
        <w:t>：</w:t>
      </w:r>
    </w:p>
    <w:p w:rsidR="00D22DE5" w:rsidRDefault="00D22DE5" w:rsidP="008E67DB">
      <w:proofErr w:type="spellStart"/>
      <w:r>
        <w:t>F</w:t>
      </w:r>
      <w:r>
        <w:rPr>
          <w:rFonts w:hint="eastAsia"/>
        </w:rPr>
        <w:t>eof</w:t>
      </w:r>
      <w:proofErr w:type="spellEnd"/>
      <w:r>
        <w:t>，（</w:t>
      </w:r>
      <w:r>
        <w:t>end of file</w:t>
      </w:r>
      <w:r>
        <w:rPr>
          <w:rFonts w:hint="eastAsia"/>
        </w:rPr>
        <w:t>）用于</w:t>
      </w:r>
      <w:r>
        <w:t>检测是否到到数据流末尾。</w:t>
      </w:r>
    </w:p>
    <w:p w:rsidR="00D22DE5" w:rsidRDefault="00D22DE5" w:rsidP="008E67DB">
      <w:r>
        <w:rPr>
          <w:noProof/>
        </w:rPr>
        <w:drawing>
          <wp:inline distT="0" distB="0" distL="0" distR="0" wp14:anchorId="3504E34F" wp14:editId="179852B1">
            <wp:extent cx="4800600" cy="10763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94" w:rsidRDefault="00081C94" w:rsidP="008E67DB"/>
    <w:p w:rsidR="00081C94" w:rsidRDefault="00081C94" w:rsidP="008E67DB">
      <w:r>
        <w:rPr>
          <w:rFonts w:hint="eastAsia"/>
        </w:rPr>
        <w:t>断开</w:t>
      </w:r>
      <w:r>
        <w:t>连接</w:t>
      </w:r>
    </w:p>
    <w:p w:rsidR="00081C94" w:rsidRDefault="00081C94" w:rsidP="008E67DB">
      <w:r>
        <w:rPr>
          <w:noProof/>
        </w:rPr>
        <w:drawing>
          <wp:inline distT="0" distB="0" distL="0" distR="0" wp14:anchorId="7E132DF0" wp14:editId="44C45152">
            <wp:extent cx="2486025" cy="4476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8F" w:rsidRDefault="0033298F" w:rsidP="008E67DB"/>
    <w:p w:rsidR="0033298F" w:rsidRDefault="0033298F" w:rsidP="008E67DB"/>
    <w:p w:rsidR="0033298F" w:rsidRDefault="0033298F" w:rsidP="0033298F">
      <w:pPr>
        <w:pStyle w:val="2"/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33298F" w:rsidRDefault="0033298F" w:rsidP="008E67DB">
      <w:r>
        <w:rPr>
          <w:rFonts w:hint="eastAsia"/>
        </w:rPr>
        <w:t>存在</w:t>
      </w:r>
      <w:r>
        <w:t>请求主体数据。</w:t>
      </w:r>
    </w:p>
    <w:p w:rsidR="0033298F" w:rsidRDefault="0033298F" w:rsidP="008E67DB">
      <w:r>
        <w:rPr>
          <w:rFonts w:hint="eastAsia"/>
        </w:rPr>
        <w:t>请求</w:t>
      </w:r>
      <w:r>
        <w:t>行：</w:t>
      </w:r>
      <w:r>
        <w:t>POST</w:t>
      </w:r>
    </w:p>
    <w:p w:rsidR="0033298F" w:rsidRDefault="0033298F" w:rsidP="008E67DB">
      <w:r>
        <w:rPr>
          <w:rFonts w:hint="eastAsia"/>
        </w:rPr>
        <w:t>请求</w:t>
      </w:r>
      <w:r>
        <w:t>头：存在对请求主体的描述</w:t>
      </w:r>
    </w:p>
    <w:p w:rsidR="0033298F" w:rsidRDefault="0033298F" w:rsidP="008E67DB">
      <w:r>
        <w:rPr>
          <w:rFonts w:hint="eastAsia"/>
        </w:rPr>
        <w:t>请求</w:t>
      </w:r>
      <w:r>
        <w:t>主体：</w:t>
      </w:r>
      <w:r>
        <w:t>post</w:t>
      </w:r>
      <w:r>
        <w:t>数据</w:t>
      </w:r>
    </w:p>
    <w:p w:rsidR="0064625E" w:rsidRDefault="0064625E" w:rsidP="008E67DB"/>
    <w:p w:rsidR="0064625E" w:rsidRDefault="0064625E" w:rsidP="008E67DB">
      <w:r>
        <w:rPr>
          <w:noProof/>
        </w:rPr>
        <w:drawing>
          <wp:inline distT="0" distB="0" distL="0" distR="0" wp14:anchorId="15656F38" wp14:editId="08640ABD">
            <wp:extent cx="5274310" cy="17951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01" w:rsidRDefault="00A30201" w:rsidP="008E67DB"/>
    <w:p w:rsidR="00A30201" w:rsidRDefault="00A30201" w:rsidP="008E67DB"/>
    <w:p w:rsidR="00A30201" w:rsidRDefault="00A30201" w:rsidP="008E67DB"/>
    <w:p w:rsidR="00A30201" w:rsidRDefault="00A30201" w:rsidP="00A30201">
      <w:pPr>
        <w:pStyle w:val="2"/>
      </w:pPr>
      <w:r>
        <w:rPr>
          <w:rFonts w:hint="eastAsia"/>
        </w:rPr>
        <w:lastRenderedPageBreak/>
        <w:t>CURL</w:t>
      </w:r>
      <w:r>
        <w:t>-Client URL</w:t>
      </w:r>
    </w:p>
    <w:p w:rsidR="00A30201" w:rsidRDefault="00A30201" w:rsidP="00A30201">
      <w:r>
        <w:t>PHP</w:t>
      </w:r>
      <w:r>
        <w:t>扩展。</w:t>
      </w:r>
    </w:p>
    <w:p w:rsidR="00A30201" w:rsidRDefault="00A30201" w:rsidP="00A30201">
      <w:r>
        <w:rPr>
          <w:rFonts w:hint="eastAsia"/>
        </w:rPr>
        <w:t>可以</w:t>
      </w:r>
      <w:r>
        <w:t>用来模拟</w:t>
      </w:r>
      <w:r>
        <w:t>URL</w:t>
      </w:r>
      <w:r>
        <w:t>客户端</w:t>
      </w:r>
      <w:r>
        <w:rPr>
          <w:rFonts w:hint="eastAsia"/>
        </w:rPr>
        <w:t>（</w:t>
      </w:r>
      <w:r>
        <w:t>浏览器</w:t>
      </w:r>
      <w:r>
        <w:rPr>
          <w:rFonts w:hint="eastAsia"/>
        </w:rPr>
        <w:t>，</w:t>
      </w:r>
      <w:r>
        <w:t>请求代理）的工具扩展。</w:t>
      </w:r>
    </w:p>
    <w:p w:rsidR="00A30201" w:rsidRDefault="00A30201" w:rsidP="00A30201">
      <w:pPr>
        <w:pStyle w:val="3"/>
      </w:pPr>
      <w:r>
        <w:rPr>
          <w:rFonts w:hint="eastAsia"/>
        </w:rPr>
        <w:t>开启</w:t>
      </w:r>
      <w:r>
        <w:t>扩展</w:t>
      </w:r>
    </w:p>
    <w:p w:rsidR="00A30201" w:rsidRDefault="00A30201" w:rsidP="00A30201">
      <w:r>
        <w:rPr>
          <w:noProof/>
        </w:rPr>
        <w:drawing>
          <wp:inline distT="0" distB="0" distL="0" distR="0" wp14:anchorId="18178701" wp14:editId="4F4459E4">
            <wp:extent cx="3790950" cy="3143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01" w:rsidRDefault="00A30201" w:rsidP="00A30201">
      <w:proofErr w:type="spellStart"/>
      <w:r>
        <w:t>A</w:t>
      </w:r>
      <w:r>
        <w:rPr>
          <w:rFonts w:hint="eastAsia"/>
        </w:rPr>
        <w:t>pache</w:t>
      </w:r>
      <w:r>
        <w:t>restart</w:t>
      </w:r>
      <w:proofErr w:type="spellEnd"/>
    </w:p>
    <w:p w:rsidR="00A30201" w:rsidRDefault="00A30201" w:rsidP="00A30201">
      <w:r>
        <w:t>Tip</w:t>
      </w:r>
      <w:r>
        <w:t>：</w:t>
      </w:r>
    </w:p>
    <w:p w:rsidR="00A30201" w:rsidRDefault="00A30201" w:rsidP="00A30201">
      <w:r>
        <w:rPr>
          <w:rFonts w:hint="eastAsia"/>
        </w:rPr>
        <w:t>依赖</w:t>
      </w:r>
      <w:r>
        <w:t>类库：</w:t>
      </w:r>
    </w:p>
    <w:p w:rsidR="00A30201" w:rsidRDefault="00A30201" w:rsidP="00A30201">
      <w:pPr>
        <w:rPr>
          <w:rFonts w:hint="eastAsia"/>
        </w:rPr>
      </w:pPr>
      <w:r>
        <w:tab/>
      </w:r>
      <w:proofErr w:type="spellStart"/>
      <w:r>
        <w:t>Php</w:t>
      </w:r>
      <w:proofErr w:type="spellEnd"/>
      <w:r>
        <w:t>目录</w:t>
      </w:r>
      <w:r>
        <w:rPr>
          <w:rFonts w:hint="eastAsia"/>
        </w:rPr>
        <w:t>：</w:t>
      </w:r>
    </w:p>
    <w:p w:rsidR="00A30201" w:rsidRDefault="00A30201" w:rsidP="00A30201">
      <w:r>
        <w:rPr>
          <w:noProof/>
        </w:rPr>
        <w:drawing>
          <wp:inline distT="0" distB="0" distL="0" distR="0" wp14:anchorId="3ED8E350" wp14:editId="63792D47">
            <wp:extent cx="1504950" cy="2571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01" w:rsidRDefault="00A30201" w:rsidP="00A30201">
      <w:r>
        <w:rPr>
          <w:noProof/>
        </w:rPr>
        <w:drawing>
          <wp:inline distT="0" distB="0" distL="0" distR="0" wp14:anchorId="3FA830AC" wp14:editId="66EFC59B">
            <wp:extent cx="1876425" cy="3333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19" w:rsidRDefault="00DA7519" w:rsidP="00A30201">
      <w:pPr>
        <w:rPr>
          <w:rFonts w:hint="eastAsia"/>
        </w:rPr>
      </w:pPr>
      <w:r>
        <w:rPr>
          <w:rFonts w:hint="eastAsia"/>
        </w:rPr>
        <w:t>将</w:t>
      </w:r>
      <w:r>
        <w:t>以上文件拷贝到系统目录（</w:t>
      </w:r>
      <w:r>
        <w:t>windows</w:t>
      </w:r>
      <w:r>
        <w:t>中），</w:t>
      </w:r>
      <w:r>
        <w:rPr>
          <w:rFonts w:hint="eastAsia"/>
        </w:rPr>
        <w:t>将</w:t>
      </w:r>
      <w:proofErr w:type="spellStart"/>
      <w:r>
        <w:t>php</w:t>
      </w:r>
      <w:proofErr w:type="spellEnd"/>
      <w:r>
        <w:t>目录设置为</w:t>
      </w:r>
      <w:r>
        <w:t>path</w:t>
      </w:r>
      <w:r w:rsidR="00DB0520">
        <w:rPr>
          <w:rFonts w:hint="eastAsia"/>
        </w:rPr>
        <w:t>环境变量</w:t>
      </w:r>
      <w:r>
        <w:t>。</w:t>
      </w:r>
    </w:p>
    <w:p w:rsidR="00DA7519" w:rsidRDefault="00DA7519" w:rsidP="00A30201"/>
    <w:p w:rsidR="00DA7519" w:rsidRDefault="00DA7519" w:rsidP="00A30201">
      <w:r>
        <w:rPr>
          <w:noProof/>
        </w:rPr>
        <w:drawing>
          <wp:inline distT="0" distB="0" distL="0" distR="0" wp14:anchorId="17072465" wp14:editId="351C949E">
            <wp:extent cx="5274310" cy="148209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0D" w:rsidRDefault="00867D0D" w:rsidP="00A30201"/>
    <w:p w:rsidR="00867D0D" w:rsidRDefault="00867D0D" w:rsidP="00A30201"/>
    <w:p w:rsidR="00867D0D" w:rsidRDefault="00867D0D" w:rsidP="00867D0D">
      <w:pPr>
        <w:pStyle w:val="3"/>
      </w:pPr>
      <w:r>
        <w:rPr>
          <w:rFonts w:hint="eastAsia"/>
        </w:rPr>
        <w:t>模拟</w:t>
      </w:r>
      <w:r>
        <w:t>GET</w:t>
      </w:r>
    </w:p>
    <w:p w:rsidR="00A44EAD" w:rsidRDefault="00EA2739" w:rsidP="00A44EAD">
      <w:r>
        <w:t>Curl</w:t>
      </w:r>
      <w:r>
        <w:t>资源</w:t>
      </w:r>
      <w:r>
        <w:rPr>
          <w:rFonts w:hint="eastAsia"/>
        </w:rPr>
        <w:t xml:space="preserve"> </w:t>
      </w:r>
      <w:r>
        <w:t xml:space="preserve">= </w:t>
      </w:r>
      <w:proofErr w:type="spellStart"/>
      <w:r w:rsidR="007E0740" w:rsidRPr="007E0740">
        <w:t>curl_init</w:t>
      </w:r>
      <w:proofErr w:type="spellEnd"/>
      <w:r w:rsidR="007E0740">
        <w:rPr>
          <w:rFonts w:hint="eastAsia"/>
        </w:rPr>
        <w:t>()</w:t>
      </w:r>
      <w:r w:rsidR="007E0740">
        <w:rPr>
          <w:rFonts w:hint="eastAsia"/>
        </w:rPr>
        <w:t>初始化</w:t>
      </w:r>
      <w:r w:rsidR="007E0740">
        <w:t>curl</w:t>
      </w:r>
    </w:p>
    <w:p w:rsidR="007E0740" w:rsidRDefault="00A66C6D" w:rsidP="00A44EAD">
      <w:proofErr w:type="spellStart"/>
      <w:r>
        <w:t>curl_setopt</w:t>
      </w:r>
      <w:proofErr w:type="spellEnd"/>
      <w:r>
        <w:t>(</w:t>
      </w:r>
      <w:r w:rsidR="00EA2739">
        <w:t>curl</w:t>
      </w:r>
      <w:r w:rsidR="00EA2739">
        <w:t>资源，选项标志，</w:t>
      </w:r>
      <w:r w:rsidR="00EA2739">
        <w:rPr>
          <w:rFonts w:hint="eastAsia"/>
        </w:rPr>
        <w:t>选项值</w:t>
      </w:r>
      <w:r>
        <w:t>)</w:t>
      </w:r>
    </w:p>
    <w:p w:rsidR="00EA2739" w:rsidRDefault="00EA2739" w:rsidP="00A44EAD">
      <w:proofErr w:type="spellStart"/>
      <w:r w:rsidRPr="00EA2739">
        <w:t>curl_exec</w:t>
      </w:r>
      <w:proofErr w:type="spellEnd"/>
      <w:r>
        <w:rPr>
          <w:rFonts w:hint="eastAsia"/>
        </w:rPr>
        <w:t>(</w:t>
      </w:r>
      <w:r>
        <w:rPr>
          <w:rFonts w:hint="eastAsia"/>
        </w:rPr>
        <w:t>资源</w:t>
      </w:r>
      <w:r>
        <w:rPr>
          <w:rFonts w:hint="eastAsia"/>
        </w:rPr>
        <w:t>)</w:t>
      </w:r>
      <w:r>
        <w:rPr>
          <w:rFonts w:hint="eastAsia"/>
        </w:rPr>
        <w:t>发出</w:t>
      </w:r>
      <w:r>
        <w:t>请求</w:t>
      </w:r>
    </w:p>
    <w:p w:rsidR="00966267" w:rsidRDefault="00966267" w:rsidP="00A44EAD">
      <w:pPr>
        <w:rPr>
          <w:rFonts w:hint="eastAsia"/>
        </w:rPr>
      </w:pPr>
      <w:proofErr w:type="spellStart"/>
      <w:r w:rsidRPr="00966267">
        <w:t>curl_close</w:t>
      </w:r>
      <w:proofErr w:type="spellEnd"/>
      <w:r w:rsidRPr="00966267">
        <w:t>(</w:t>
      </w:r>
      <w:r>
        <w:rPr>
          <w:rFonts w:hint="eastAsia"/>
        </w:rPr>
        <w:t>)</w:t>
      </w:r>
      <w:r>
        <w:rPr>
          <w:rFonts w:hint="eastAsia"/>
        </w:rPr>
        <w:t>关闭</w:t>
      </w:r>
      <w:r>
        <w:t>资源</w:t>
      </w:r>
    </w:p>
    <w:p w:rsidR="00966267" w:rsidRDefault="00966267" w:rsidP="00A44EAD">
      <w:r>
        <w:rPr>
          <w:noProof/>
        </w:rPr>
        <w:drawing>
          <wp:inline distT="0" distB="0" distL="0" distR="0" wp14:anchorId="6867AC4A" wp14:editId="4B6D749D">
            <wp:extent cx="5274310" cy="83629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59" w:rsidRDefault="00293859" w:rsidP="00A44EAD"/>
    <w:p w:rsidR="00293859" w:rsidRDefault="00293859" w:rsidP="00293859">
      <w:pPr>
        <w:pStyle w:val="3"/>
      </w:pPr>
      <w:r>
        <w:rPr>
          <w:rFonts w:hint="eastAsia"/>
        </w:rPr>
        <w:lastRenderedPageBreak/>
        <w:t>POST</w:t>
      </w:r>
      <w:r>
        <w:t>请求</w:t>
      </w:r>
    </w:p>
    <w:p w:rsidR="00293859" w:rsidRDefault="00293859" w:rsidP="00293859">
      <w:r>
        <w:rPr>
          <w:noProof/>
        </w:rPr>
        <w:drawing>
          <wp:inline distT="0" distB="0" distL="0" distR="0" wp14:anchorId="7B89D7C4" wp14:editId="75D8B7FD">
            <wp:extent cx="5274310" cy="154305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AA" w:rsidRDefault="00BB5DAA" w:rsidP="00293859"/>
    <w:p w:rsidR="00BB5DAA" w:rsidRDefault="00BB5DAA" w:rsidP="00BB5DAA">
      <w:pPr>
        <w:pStyle w:val="3"/>
      </w:pPr>
      <w:r>
        <w:rPr>
          <w:rFonts w:hint="eastAsia"/>
        </w:rPr>
        <w:t>处理</w:t>
      </w:r>
      <w:r w:rsidR="00C43EEB">
        <w:rPr>
          <w:rFonts w:hint="eastAsia"/>
        </w:rPr>
        <w:t>响应</w:t>
      </w:r>
      <w:r>
        <w:t>数据</w:t>
      </w:r>
    </w:p>
    <w:p w:rsidR="00BB5DAA" w:rsidRDefault="00FA08AF" w:rsidP="00FA08AF">
      <w:proofErr w:type="spellStart"/>
      <w:r w:rsidRPr="00FA08AF">
        <w:t>curl_</w:t>
      </w:r>
      <w:proofErr w:type="gramStart"/>
      <w:r w:rsidRPr="00FA08AF">
        <w:t>setopt</w:t>
      </w:r>
      <w:proofErr w:type="spellEnd"/>
      <w:r w:rsidRPr="00FA08AF">
        <w:t>(</w:t>
      </w:r>
      <w:proofErr w:type="gramEnd"/>
      <w:r w:rsidRPr="00FA08AF">
        <w:t>$curl, CURLOPT_RETURNTRANSFER, true);//</w:t>
      </w:r>
    </w:p>
    <w:p w:rsidR="00FA08AF" w:rsidRDefault="00FA08AF" w:rsidP="00FA08AF">
      <w:r>
        <w:rPr>
          <w:rFonts w:hint="eastAsia"/>
        </w:rPr>
        <w:t>请求</w:t>
      </w:r>
      <w:r>
        <w:t>执行时，不是将</w:t>
      </w:r>
      <w:r>
        <w:rPr>
          <w:rFonts w:hint="eastAsia"/>
        </w:rPr>
        <w:t>响应</w:t>
      </w:r>
      <w:r>
        <w:t>直接输出，而是以返回值的</w:t>
      </w:r>
      <w:r>
        <w:rPr>
          <w:rFonts w:hint="eastAsia"/>
        </w:rPr>
        <w:t>形式</w:t>
      </w:r>
      <w:r>
        <w:t>处理。</w:t>
      </w:r>
    </w:p>
    <w:p w:rsidR="0024224A" w:rsidRDefault="0024224A" w:rsidP="00FA08AF">
      <w:r>
        <w:rPr>
          <w:noProof/>
        </w:rPr>
        <w:drawing>
          <wp:inline distT="0" distB="0" distL="0" distR="0" wp14:anchorId="66E55FF3" wp14:editId="483F90EB">
            <wp:extent cx="5274310" cy="218567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C9" w:rsidRDefault="00415AC9" w:rsidP="00FA08AF"/>
    <w:p w:rsidR="00415AC9" w:rsidRDefault="005709B9" w:rsidP="005709B9">
      <w:pPr>
        <w:pStyle w:val="3"/>
      </w:pPr>
      <w:r>
        <w:rPr>
          <w:rFonts w:hint="eastAsia"/>
        </w:rPr>
        <w:t>POST</w:t>
      </w:r>
      <w:r>
        <w:t>文件上传</w:t>
      </w:r>
    </w:p>
    <w:p w:rsidR="006F6ABE" w:rsidRPr="006F6ABE" w:rsidRDefault="006F6ABE" w:rsidP="006F6ABE">
      <w:pPr>
        <w:rPr>
          <w:rFonts w:hint="eastAsia"/>
        </w:rPr>
      </w:pPr>
      <w:r>
        <w:t>P</w:t>
      </w:r>
      <w:r>
        <w:rPr>
          <w:rFonts w:hint="eastAsia"/>
        </w:rPr>
        <w:t>ost</w:t>
      </w:r>
      <w:r>
        <w:t>数据使用文件地址，前使用</w:t>
      </w:r>
      <w:r>
        <w:t>@</w:t>
      </w:r>
      <w:r>
        <w:t>标志为文件</w:t>
      </w:r>
      <w:r>
        <w:rPr>
          <w:rFonts w:hint="eastAsia"/>
        </w:rPr>
        <w:t>而不是</w:t>
      </w:r>
      <w:r>
        <w:t>字符串。</w:t>
      </w:r>
    </w:p>
    <w:p w:rsidR="006F6ABE" w:rsidRDefault="006F6ABE" w:rsidP="006F6ABE">
      <w:r>
        <w:rPr>
          <w:noProof/>
        </w:rPr>
        <w:drawing>
          <wp:inline distT="0" distB="0" distL="0" distR="0" wp14:anchorId="5B1D6AEF" wp14:editId="6383F7F8">
            <wp:extent cx="5274310" cy="161734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DE" w:rsidRDefault="006D13DE" w:rsidP="006D13DE">
      <w:pPr>
        <w:pStyle w:val="3"/>
      </w:pPr>
      <w:r>
        <w:rPr>
          <w:rFonts w:hint="eastAsia"/>
        </w:rPr>
        <w:lastRenderedPageBreak/>
        <w:t>处理</w:t>
      </w:r>
      <w:r>
        <w:t>响应头</w:t>
      </w:r>
    </w:p>
    <w:p w:rsidR="006D13DE" w:rsidRPr="006D13DE" w:rsidRDefault="006D13DE" w:rsidP="006D13DE">
      <w:pPr>
        <w:rPr>
          <w:rFonts w:hint="eastAsia"/>
        </w:rPr>
      </w:pPr>
      <w:r>
        <w:rPr>
          <w:rFonts w:hint="eastAsia"/>
        </w:rPr>
        <w:t>CURLOPT_HEADER</w:t>
      </w:r>
      <w:r>
        <w:t>：是否获取</w:t>
      </w:r>
      <w:r>
        <w:rPr>
          <w:rFonts w:hint="eastAsia"/>
        </w:rPr>
        <w:t>响应</w:t>
      </w:r>
      <w:r>
        <w:t>头数据</w:t>
      </w:r>
    </w:p>
    <w:p w:rsidR="006D13DE" w:rsidRDefault="006D13DE" w:rsidP="006F6ABE">
      <w:r>
        <w:rPr>
          <w:noProof/>
        </w:rPr>
        <w:drawing>
          <wp:inline distT="0" distB="0" distL="0" distR="0" wp14:anchorId="42628862" wp14:editId="14F21F45">
            <wp:extent cx="5274310" cy="141224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2C" w:rsidRDefault="00B9022C" w:rsidP="006F6ABE">
      <w:pPr>
        <w:rPr>
          <w:rFonts w:hint="eastAsia"/>
        </w:rPr>
      </w:pPr>
      <w:r>
        <w:rPr>
          <w:noProof/>
        </w:rPr>
        <w:drawing>
          <wp:inline distT="0" distB="0" distL="0" distR="0" wp14:anchorId="09AEA4FB" wp14:editId="136BE3DF">
            <wp:extent cx="5274310" cy="171513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CC" w:rsidRDefault="003E27AA" w:rsidP="003E27AA">
      <w:pPr>
        <w:pStyle w:val="3"/>
      </w:pPr>
      <w:r>
        <w:rPr>
          <w:rFonts w:hint="eastAsia"/>
        </w:rPr>
        <w:t>处理</w:t>
      </w:r>
      <w:r>
        <w:t>会话</w:t>
      </w:r>
      <w:r>
        <w:t>COOKIE</w:t>
      </w:r>
    </w:p>
    <w:p w:rsidR="007A5A3E" w:rsidRPr="007A5A3E" w:rsidRDefault="007A5A3E" w:rsidP="007A5A3E">
      <w:pPr>
        <w:rPr>
          <w:rFonts w:hint="eastAsia"/>
        </w:rPr>
      </w:pPr>
      <w:r>
        <w:rPr>
          <w:rFonts w:hint="eastAsia"/>
        </w:rPr>
        <w:t>（</w:t>
      </w:r>
      <w:r>
        <w:t>模拟登录）</w:t>
      </w:r>
    </w:p>
    <w:p w:rsidR="003E27AA" w:rsidRDefault="009F297C" w:rsidP="003E27AA">
      <w:r>
        <w:rPr>
          <w:rFonts w:hint="eastAsia"/>
        </w:rPr>
        <w:t>接收</w:t>
      </w:r>
      <w:r>
        <w:t>服务器设置的</w:t>
      </w:r>
      <w:r>
        <w:t>cookie</w:t>
      </w:r>
      <w:r>
        <w:t>，并存储于</w:t>
      </w:r>
      <w:r>
        <w:rPr>
          <w:rFonts w:hint="eastAsia"/>
        </w:rPr>
        <w:t>请求</w:t>
      </w:r>
      <w:r>
        <w:t>代理端</w:t>
      </w:r>
      <w:r>
        <w:rPr>
          <w:rFonts w:hint="eastAsia"/>
        </w:rPr>
        <w:t>：</w:t>
      </w:r>
    </w:p>
    <w:p w:rsidR="009F297C" w:rsidRDefault="00EC3596" w:rsidP="003E27AA">
      <w:pPr>
        <w:rPr>
          <w:rFonts w:hint="eastAsia"/>
        </w:rPr>
      </w:pPr>
      <w:r>
        <w:rPr>
          <w:rFonts w:hint="eastAsia"/>
        </w:rPr>
        <w:t>CURLOPT_COOKIEJAR</w:t>
      </w:r>
      <w:r>
        <w:t xml:space="preserve"> </w:t>
      </w:r>
      <w:r>
        <w:rPr>
          <w:rFonts w:hint="eastAsia"/>
        </w:rPr>
        <w:t>指定</w:t>
      </w:r>
      <w:r>
        <w:t>存储服务器所设置的</w:t>
      </w:r>
      <w:r>
        <w:t>cookie</w:t>
      </w:r>
      <w:r>
        <w:t>变量</w:t>
      </w:r>
      <w:r>
        <w:rPr>
          <w:rFonts w:hint="eastAsia"/>
        </w:rPr>
        <w:t>存储</w:t>
      </w:r>
      <w:r>
        <w:t>位置。</w:t>
      </w:r>
    </w:p>
    <w:p w:rsidR="00EC3596" w:rsidRDefault="00EC3596" w:rsidP="003E27AA">
      <w:r>
        <w:rPr>
          <w:noProof/>
        </w:rPr>
        <w:drawing>
          <wp:inline distT="0" distB="0" distL="0" distR="0" wp14:anchorId="188633AC" wp14:editId="36383E28">
            <wp:extent cx="5274310" cy="2088515"/>
            <wp:effectExtent l="0" t="0" r="254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96" w:rsidRPr="009F297C" w:rsidRDefault="00EC3596" w:rsidP="003E27AA">
      <w:pPr>
        <w:rPr>
          <w:rFonts w:hint="eastAsia"/>
        </w:rPr>
      </w:pPr>
    </w:p>
    <w:p w:rsidR="009F297C" w:rsidRDefault="009F297C" w:rsidP="003E27AA">
      <w:r>
        <w:rPr>
          <w:rFonts w:hint="eastAsia"/>
        </w:rPr>
        <w:t>发出请求</w:t>
      </w:r>
      <w:r>
        <w:t>时携带</w:t>
      </w:r>
      <w:r>
        <w:rPr>
          <w:rFonts w:hint="eastAsia"/>
        </w:rPr>
        <w:t>拥有</w:t>
      </w:r>
      <w:r>
        <w:t>的</w:t>
      </w:r>
      <w:r>
        <w:t>cookie</w:t>
      </w:r>
      <w:r>
        <w:t>：</w:t>
      </w:r>
    </w:p>
    <w:p w:rsidR="007A5A3E" w:rsidRDefault="007A5A3E" w:rsidP="003E27AA">
      <w:r>
        <w:rPr>
          <w:rFonts w:hint="eastAsia"/>
        </w:rPr>
        <w:t>CURLOPT_COOKIEFILE</w:t>
      </w:r>
    </w:p>
    <w:p w:rsidR="007A5A3E" w:rsidRDefault="007A5A3E" w:rsidP="003E27AA">
      <w:r>
        <w:rPr>
          <w:rFonts w:hint="eastAsia"/>
        </w:rPr>
        <w:t>请求时</w:t>
      </w:r>
      <w:r>
        <w:t>携带的</w:t>
      </w:r>
      <w:r>
        <w:t>cookie</w:t>
      </w:r>
      <w:r>
        <w:t>数据所在的位置。</w:t>
      </w:r>
    </w:p>
    <w:p w:rsidR="007A5A3E" w:rsidRDefault="007A5A3E" w:rsidP="003E27AA">
      <w:r>
        <w:rPr>
          <w:noProof/>
        </w:rPr>
        <w:lastRenderedPageBreak/>
        <w:drawing>
          <wp:inline distT="0" distB="0" distL="0" distR="0" wp14:anchorId="26411C46" wp14:editId="5979E6F3">
            <wp:extent cx="5274310" cy="1631315"/>
            <wp:effectExtent l="0" t="0" r="254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19" w:rsidRDefault="003F4319" w:rsidP="003E27AA"/>
    <w:p w:rsidR="003F4319" w:rsidRDefault="003F4319" w:rsidP="003E27AA"/>
    <w:p w:rsidR="003F4319" w:rsidRDefault="003F4319" w:rsidP="003F4319">
      <w:pPr>
        <w:pStyle w:val="2"/>
      </w:pPr>
      <w:r>
        <w:rPr>
          <w:rFonts w:hint="eastAsia"/>
        </w:rPr>
        <w:t>响应</w:t>
      </w:r>
      <w:r>
        <w:t>协议</w:t>
      </w:r>
    </w:p>
    <w:p w:rsidR="003F4319" w:rsidRDefault="003F4319" w:rsidP="003F4319">
      <w:r>
        <w:rPr>
          <w:noProof/>
        </w:rPr>
        <w:drawing>
          <wp:inline distT="0" distB="0" distL="0" distR="0" wp14:anchorId="3944460A" wp14:editId="6F9997FC">
            <wp:extent cx="5274310" cy="177482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19" w:rsidRDefault="003F4319" w:rsidP="003F4319">
      <w:r>
        <w:rPr>
          <w:rFonts w:hint="eastAsia"/>
        </w:rPr>
        <w:t>也是</w:t>
      </w:r>
      <w:r>
        <w:t>三部分：</w:t>
      </w:r>
    </w:p>
    <w:p w:rsidR="003F4319" w:rsidRDefault="003F4319" w:rsidP="003F4319">
      <w:r>
        <w:rPr>
          <w:rFonts w:hint="eastAsia"/>
        </w:rPr>
        <w:t>1</w:t>
      </w:r>
      <w:r>
        <w:t>响应行</w:t>
      </w:r>
      <w:r>
        <w:t>2</w:t>
      </w:r>
      <w:r>
        <w:t>响应头</w:t>
      </w:r>
      <w:r>
        <w:t>3</w:t>
      </w:r>
      <w:r>
        <w:t>响应主体</w:t>
      </w:r>
    </w:p>
    <w:p w:rsidR="003F4319" w:rsidRDefault="00636E9A" w:rsidP="00636E9A">
      <w:pPr>
        <w:pStyle w:val="3"/>
      </w:pPr>
      <w:r>
        <w:rPr>
          <w:rFonts w:hint="eastAsia"/>
        </w:rPr>
        <w:t>响应行</w:t>
      </w:r>
    </w:p>
    <w:p w:rsidR="00636E9A" w:rsidRDefault="00636E9A" w:rsidP="00636E9A">
      <w:r>
        <w:rPr>
          <w:rFonts w:hint="eastAsia"/>
        </w:rPr>
        <w:t>响应</w:t>
      </w:r>
      <w:r>
        <w:t>数据</w:t>
      </w:r>
      <w:r>
        <w:rPr>
          <w:rFonts w:hint="eastAsia"/>
        </w:rPr>
        <w:t>的</w:t>
      </w:r>
      <w:r>
        <w:t>第一行，响应结果的概述</w:t>
      </w:r>
    </w:p>
    <w:p w:rsidR="00636E9A" w:rsidRDefault="00636E9A" w:rsidP="00636E9A">
      <w:proofErr w:type="gramStart"/>
      <w:r>
        <w:t>http/1.1</w:t>
      </w:r>
      <w:proofErr w:type="gramEnd"/>
      <w:r>
        <w:t xml:space="preserve"> 302 </w:t>
      </w:r>
      <w:proofErr w:type="spellStart"/>
      <w:r>
        <w:t>FoundCRLF</w:t>
      </w:r>
      <w:proofErr w:type="spellEnd"/>
    </w:p>
    <w:p w:rsidR="00636E9A" w:rsidRDefault="00636E9A" w:rsidP="00636E9A"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  <w:r>
        <w:t>状态码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  <w:r>
        <w:t>消息</w:t>
      </w:r>
    </w:p>
    <w:p w:rsidR="00636E9A" w:rsidRDefault="00636E9A" w:rsidP="00636E9A">
      <w:r>
        <w:rPr>
          <w:rFonts w:hint="eastAsia"/>
        </w:rPr>
        <w:t>响应</w:t>
      </w:r>
      <w:r>
        <w:t>状态码，和响应消息，</w:t>
      </w:r>
      <w:r>
        <w:rPr>
          <w:rFonts w:hint="eastAsia"/>
        </w:rPr>
        <w:t>一一</w:t>
      </w:r>
      <w:r>
        <w:t>对应。</w:t>
      </w:r>
    </w:p>
    <w:p w:rsidR="00636E9A" w:rsidRDefault="00636E9A" w:rsidP="00636E9A"/>
    <w:p w:rsidR="00636E9A" w:rsidRDefault="00636E9A" w:rsidP="00636E9A">
      <w:r>
        <w:rPr>
          <w:rFonts w:hint="eastAsia"/>
        </w:rPr>
        <w:t>3</w:t>
      </w:r>
      <w:r>
        <w:t>02 Found</w:t>
      </w:r>
      <w:r>
        <w:t>：重定向，配合响应头</w:t>
      </w:r>
      <w:r>
        <w:t>Location</w:t>
      </w:r>
      <w:r>
        <w:t>使用。</w:t>
      </w:r>
    </w:p>
    <w:p w:rsidR="00636E9A" w:rsidRDefault="00636E9A" w:rsidP="00636E9A">
      <w:r>
        <w:rPr>
          <w:rFonts w:hint="eastAsia"/>
        </w:rPr>
        <w:t>4</w:t>
      </w:r>
      <w:r>
        <w:t>04 Not Found</w:t>
      </w:r>
      <w:r>
        <w:rPr>
          <w:rFonts w:hint="eastAsia"/>
        </w:rPr>
        <w:t>：</w:t>
      </w:r>
      <w:r>
        <w:t>请求资源不存在。</w:t>
      </w:r>
    </w:p>
    <w:p w:rsidR="00636E9A" w:rsidRDefault="00636E9A" w:rsidP="00636E9A">
      <w:r>
        <w:rPr>
          <w:rFonts w:hint="eastAsia"/>
        </w:rPr>
        <w:t>4</w:t>
      </w:r>
      <w:r>
        <w:t>03 Forbidden</w:t>
      </w:r>
      <w:r>
        <w:t>：没有权限访问该地址</w:t>
      </w:r>
    </w:p>
    <w:p w:rsidR="00636E9A" w:rsidRDefault="00636E9A" w:rsidP="00636E9A">
      <w:r>
        <w:rPr>
          <w:rFonts w:hint="eastAsia"/>
        </w:rPr>
        <w:t>2</w:t>
      </w:r>
      <w:r>
        <w:t>00 ok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成功</w:t>
      </w:r>
    </w:p>
    <w:p w:rsidR="00636E9A" w:rsidRDefault="00636E9A" w:rsidP="00636E9A">
      <w:r>
        <w:t>500 Server Internal Error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t>内部</w:t>
      </w:r>
      <w:r>
        <w:rPr>
          <w:rFonts w:hint="eastAsia"/>
        </w:rPr>
        <w:t>错误</w:t>
      </w:r>
    </w:p>
    <w:p w:rsidR="00580F3C" w:rsidRDefault="00580F3C" w:rsidP="00636E9A"/>
    <w:p w:rsidR="00580F3C" w:rsidRDefault="00580F3C" w:rsidP="004875F4">
      <w:pPr>
        <w:pStyle w:val="3"/>
      </w:pPr>
      <w:r>
        <w:rPr>
          <w:rFonts w:hint="eastAsia"/>
        </w:rPr>
        <w:lastRenderedPageBreak/>
        <w:t>响应</w:t>
      </w:r>
      <w:r>
        <w:t>头</w:t>
      </w:r>
    </w:p>
    <w:p w:rsidR="004875F4" w:rsidRDefault="004875F4" w:rsidP="004875F4">
      <w:r>
        <w:rPr>
          <w:rFonts w:hint="eastAsia"/>
        </w:rPr>
        <w:t>服务器</w:t>
      </w:r>
      <w:r>
        <w:t>告知浏览器属性信息。</w:t>
      </w:r>
    </w:p>
    <w:p w:rsidR="004875F4" w:rsidRDefault="004875F4" w:rsidP="004875F4">
      <w:pPr>
        <w:pStyle w:val="3"/>
      </w:pPr>
      <w:r>
        <w:rPr>
          <w:rFonts w:hint="eastAsia"/>
        </w:rPr>
        <w:t>响应</w:t>
      </w:r>
      <w:r>
        <w:t>主体</w:t>
      </w:r>
    </w:p>
    <w:p w:rsidR="004875F4" w:rsidRDefault="004875F4" w:rsidP="004875F4">
      <w:r>
        <w:rPr>
          <w:rFonts w:hint="eastAsia"/>
        </w:rPr>
        <w:t>主体</w:t>
      </w:r>
      <w:r>
        <w:t>数据</w:t>
      </w:r>
      <w:r>
        <w:rPr>
          <w:rFonts w:hint="eastAsia"/>
        </w:rPr>
        <w:t>（</w:t>
      </w:r>
      <w:r>
        <w:t>通过浏览器的查看源代码所看到的内容）</w:t>
      </w:r>
    </w:p>
    <w:p w:rsidR="004875F4" w:rsidRDefault="004875F4" w:rsidP="004875F4"/>
    <w:p w:rsidR="004875F4" w:rsidRDefault="004875F4" w:rsidP="004875F4"/>
    <w:p w:rsidR="004875F4" w:rsidRDefault="004875F4" w:rsidP="004875F4">
      <w:pPr>
        <w:pStyle w:val="2"/>
      </w:pPr>
      <w:r>
        <w:rPr>
          <w:rFonts w:hint="eastAsia"/>
        </w:rPr>
        <w:t>操作</w:t>
      </w:r>
      <w:r>
        <w:t>响应</w:t>
      </w:r>
    </w:p>
    <w:p w:rsidR="004875F4" w:rsidRDefault="004875F4" w:rsidP="004875F4">
      <w:r>
        <w:rPr>
          <w:rFonts w:hint="eastAsia"/>
        </w:rPr>
        <w:t>操作</w:t>
      </w:r>
      <w:r>
        <w:t>响应头，</w:t>
      </w:r>
      <w:r>
        <w:t>header()</w:t>
      </w:r>
      <w:r>
        <w:rPr>
          <w:rFonts w:hint="eastAsia"/>
        </w:rPr>
        <w:t>可以</w:t>
      </w:r>
    </w:p>
    <w:p w:rsidR="004875F4" w:rsidRDefault="004875F4" w:rsidP="004875F4">
      <w:r>
        <w:rPr>
          <w:rFonts w:hint="eastAsia"/>
        </w:rPr>
        <w:t>操作</w:t>
      </w:r>
      <w:r>
        <w:t>响应主体，任何的输出，都是响应主体。</w:t>
      </w:r>
      <w:r w:rsidR="00D621B2">
        <w:rPr>
          <w:rFonts w:hint="eastAsia"/>
        </w:rPr>
        <w:t>（</w:t>
      </w:r>
      <w:r w:rsidR="00D621B2">
        <w:t>echo</w:t>
      </w:r>
      <w:r w:rsidR="00D621B2">
        <w:rPr>
          <w:rFonts w:hint="eastAsia"/>
        </w:rPr>
        <w:t>，</w:t>
      </w:r>
      <w:r w:rsidR="00D621B2">
        <w:rPr>
          <w:rFonts w:hint="eastAsia"/>
        </w:rPr>
        <w:t xml:space="preserve"> </w:t>
      </w:r>
      <w:r w:rsidR="00D621B2">
        <w:t>print</w:t>
      </w:r>
      <w:r w:rsidR="00D621B2">
        <w:t>，</w:t>
      </w:r>
      <w:proofErr w:type="spellStart"/>
      <w:r w:rsidR="00D621B2">
        <w:t>var_dump</w:t>
      </w:r>
      <w:proofErr w:type="spellEnd"/>
      <w:r w:rsidR="00D621B2">
        <w:t>，</w:t>
      </w:r>
      <w:r w:rsidR="00D621B2">
        <w:t>PHP</w:t>
      </w:r>
      <w:r w:rsidR="00D621B2">
        <w:rPr>
          <w:rFonts w:hint="eastAsia"/>
        </w:rPr>
        <w:t>标签</w:t>
      </w:r>
      <w:r w:rsidR="00D621B2">
        <w:t>之外的所有</w:t>
      </w:r>
      <w:r w:rsidR="00D621B2">
        <w:t>HTML</w:t>
      </w:r>
      <w:r w:rsidR="00D621B2">
        <w:t>代码）</w:t>
      </w:r>
    </w:p>
    <w:p w:rsidR="00D621B2" w:rsidRDefault="00D621B2" w:rsidP="004875F4"/>
    <w:p w:rsidR="00D621B2" w:rsidRDefault="00D621B2" w:rsidP="00D621B2">
      <w:pPr>
        <w:pStyle w:val="3"/>
      </w:pPr>
      <w:r>
        <w:rPr>
          <w:rFonts w:hint="eastAsia"/>
        </w:rPr>
        <w:t>控制器浏览器</w:t>
      </w:r>
      <w:r>
        <w:t>缓存</w:t>
      </w:r>
    </w:p>
    <w:p w:rsidR="00D621B2" w:rsidRDefault="00643A30" w:rsidP="00D621B2">
      <w:r>
        <w:rPr>
          <w:noProof/>
        </w:rPr>
        <w:drawing>
          <wp:inline distT="0" distB="0" distL="0" distR="0" wp14:anchorId="09F55FAC" wp14:editId="26E6731E">
            <wp:extent cx="5274310" cy="32829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14" w:rsidRDefault="00FF7E14" w:rsidP="00D621B2">
      <w:r>
        <w:rPr>
          <w:rFonts w:hint="eastAsia"/>
        </w:rPr>
        <w:t>Expires</w:t>
      </w:r>
      <w:r>
        <w:t>：</w:t>
      </w:r>
      <w:r>
        <w:rPr>
          <w:rFonts w:hint="eastAsia"/>
        </w:rPr>
        <w:t>有效期</w:t>
      </w:r>
      <w:r>
        <w:t>，时间</w:t>
      </w:r>
      <w:r>
        <w:rPr>
          <w:rFonts w:hint="eastAsia"/>
        </w:rPr>
        <w:t>点</w:t>
      </w:r>
      <w:r>
        <w:t>，</w:t>
      </w:r>
      <w:r>
        <w:t>GMT</w:t>
      </w:r>
      <w:r>
        <w:t>时间，格林威治平时。</w:t>
      </w:r>
    </w:p>
    <w:p w:rsidR="00FF7E14" w:rsidRDefault="00FF7E14" w:rsidP="00D621B2">
      <w:proofErr w:type="spellStart"/>
      <w:r>
        <w:t>Gmdate</w:t>
      </w:r>
      <w:proofErr w:type="spellEnd"/>
      <w:r>
        <w:t xml:space="preserve">() </w:t>
      </w:r>
      <w:r>
        <w:rPr>
          <w:rFonts w:hint="eastAsia"/>
        </w:rPr>
        <w:t>将</w:t>
      </w:r>
      <w:r>
        <w:t>时间戳格式化为格林威治平时。</w:t>
      </w:r>
    </w:p>
    <w:p w:rsidR="00FF7E14" w:rsidRDefault="00FF7E14" w:rsidP="00D621B2">
      <w:r>
        <w:t>D</w:t>
      </w:r>
      <w:r>
        <w:t>，星期</w:t>
      </w:r>
    </w:p>
    <w:p w:rsidR="00FF7E14" w:rsidRDefault="00FF7E14" w:rsidP="00D621B2">
      <w:r>
        <w:rPr>
          <w:rFonts w:hint="eastAsia"/>
        </w:rPr>
        <w:t>M</w:t>
      </w:r>
      <w:r>
        <w:t>，月（三个英文月）</w:t>
      </w:r>
    </w:p>
    <w:p w:rsidR="00DD0EDA" w:rsidRDefault="00DD0EDA" w:rsidP="00D621B2"/>
    <w:p w:rsidR="00DD0EDA" w:rsidRDefault="00DD0EDA" w:rsidP="00D621B2">
      <w:r>
        <w:rPr>
          <w:noProof/>
        </w:rPr>
        <w:drawing>
          <wp:inline distT="0" distB="0" distL="0" distR="0" wp14:anchorId="4BD52A64" wp14:editId="227A34FA">
            <wp:extent cx="5274310" cy="217868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B7" w:rsidRDefault="002543B7" w:rsidP="00D621B2"/>
    <w:p w:rsidR="002543B7" w:rsidRDefault="002543B7" w:rsidP="002543B7">
      <w:pPr>
        <w:pStyle w:val="3"/>
      </w:pPr>
      <w:r>
        <w:rPr>
          <w:rFonts w:hint="eastAsia"/>
        </w:rPr>
        <w:lastRenderedPageBreak/>
        <w:t>HTTP</w:t>
      </w:r>
      <w:r>
        <w:t>下载</w:t>
      </w:r>
    </w:p>
    <w:p w:rsidR="002543B7" w:rsidRDefault="002543B7" w:rsidP="002543B7">
      <w:r>
        <w:rPr>
          <w:rFonts w:hint="eastAsia"/>
        </w:rPr>
        <w:t>下载</w:t>
      </w:r>
      <w:r>
        <w:t>：文件从服务器端传输到浏览器端。</w:t>
      </w:r>
      <w:r>
        <w:rPr>
          <w:rFonts w:hint="eastAsia"/>
        </w:rPr>
        <w:t>发生于</w:t>
      </w:r>
      <w:r>
        <w:t>服务器响应时。</w:t>
      </w:r>
    </w:p>
    <w:p w:rsidR="002543B7" w:rsidRDefault="002543B7" w:rsidP="002543B7">
      <w:r>
        <w:rPr>
          <w:rFonts w:hint="eastAsia"/>
        </w:rPr>
        <w:t>PHP</w:t>
      </w:r>
      <w:r>
        <w:t>仅仅需要将需要</w:t>
      </w:r>
      <w:r>
        <w:rPr>
          <w:rFonts w:hint="eastAsia"/>
        </w:rPr>
        <w:t>下载</w:t>
      </w:r>
      <w:r>
        <w:t>的内容</w:t>
      </w:r>
      <w:r>
        <w:rPr>
          <w:rFonts w:hint="eastAsia"/>
        </w:rPr>
        <w:t>作为</w:t>
      </w:r>
      <w:r w:rsidRPr="00404DA0">
        <w:rPr>
          <w:color w:val="FF0000"/>
        </w:rPr>
        <w:t>响应主体</w:t>
      </w:r>
      <w:r>
        <w:t>输出即可。</w:t>
      </w:r>
    </w:p>
    <w:p w:rsidR="00404DA0" w:rsidRDefault="00404DA0" w:rsidP="002543B7"/>
    <w:p w:rsidR="00C76683" w:rsidRDefault="00C76683" w:rsidP="002543B7">
      <w:r>
        <w:rPr>
          <w:rFonts w:hint="eastAsia"/>
        </w:rPr>
        <w:t>通过响应头</w:t>
      </w:r>
      <w:r>
        <w:t>：</w:t>
      </w:r>
      <w:r>
        <w:t>Content-Disposition</w:t>
      </w:r>
      <w:r>
        <w:t>：</w:t>
      </w:r>
      <w:r>
        <w:rPr>
          <w:rFonts w:hint="eastAsia"/>
        </w:rPr>
        <w:t>告知</w:t>
      </w:r>
      <w:r>
        <w:t>浏览器，接受到响应主体后的处理方式。</w:t>
      </w:r>
    </w:p>
    <w:p w:rsidR="007C4097" w:rsidRDefault="007C4097" w:rsidP="002543B7">
      <w:r>
        <w:rPr>
          <w:rFonts w:hint="eastAsia"/>
        </w:rPr>
        <w:t>值</w:t>
      </w:r>
      <w:r>
        <w:t>：</w:t>
      </w:r>
      <w:r>
        <w:t xml:space="preserve">attachment </w:t>
      </w:r>
      <w:r>
        <w:rPr>
          <w:rFonts w:hint="eastAsia"/>
        </w:rPr>
        <w:t>表示</w:t>
      </w:r>
      <w:r>
        <w:t>以附件的方式处理响应主体。</w:t>
      </w:r>
    </w:p>
    <w:p w:rsidR="00EE2413" w:rsidRDefault="00EE2413" w:rsidP="002543B7">
      <w:r>
        <w:rPr>
          <w:noProof/>
        </w:rPr>
        <w:drawing>
          <wp:inline distT="0" distB="0" distL="0" distR="0" wp14:anchorId="4B3896CE" wp14:editId="0A74996D">
            <wp:extent cx="5274310" cy="353695"/>
            <wp:effectExtent l="0" t="0" r="254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AC" w:rsidRDefault="00541AAC" w:rsidP="002543B7">
      <w:r>
        <w:rPr>
          <w:rFonts w:hint="eastAsia"/>
        </w:rPr>
        <w:t>如果</w:t>
      </w:r>
      <w:r>
        <w:t>是文件的下载：</w:t>
      </w:r>
    </w:p>
    <w:p w:rsidR="00541AAC" w:rsidRDefault="00541AAC" w:rsidP="002543B7">
      <w:r>
        <w:rPr>
          <w:rFonts w:hint="eastAsia"/>
        </w:rPr>
        <w:t>将</w:t>
      </w:r>
      <w:r>
        <w:t>文件内容作为响应主体输出即可！</w:t>
      </w:r>
    </w:p>
    <w:p w:rsidR="00541AAC" w:rsidRDefault="00777723" w:rsidP="002543B7">
      <w:r>
        <w:rPr>
          <w:noProof/>
        </w:rPr>
        <w:drawing>
          <wp:inline distT="0" distB="0" distL="0" distR="0" wp14:anchorId="3E022772" wp14:editId="55F56D8B">
            <wp:extent cx="5274310" cy="122809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23" w:rsidRDefault="00777723" w:rsidP="002543B7"/>
    <w:p w:rsidR="00777723" w:rsidRDefault="00777723" w:rsidP="002543B7">
      <w:r>
        <w:rPr>
          <w:rFonts w:hint="eastAsia"/>
        </w:rPr>
        <w:t>控制</w:t>
      </w:r>
      <w:r>
        <w:t>下载的文件名（</w:t>
      </w:r>
      <w:r>
        <w:rPr>
          <w:rFonts w:hint="eastAsia"/>
        </w:rPr>
        <w:t>默认</w:t>
      </w:r>
      <w:r>
        <w:t>为请</w:t>
      </w:r>
      <w:r>
        <w:rPr>
          <w:rFonts w:hint="eastAsia"/>
        </w:rPr>
        <w:t>求</w:t>
      </w:r>
      <w:r>
        <w:t>的</w:t>
      </w:r>
      <w:r>
        <w:rPr>
          <w:rFonts w:hint="eastAsia"/>
        </w:rPr>
        <w:t>脚本</w:t>
      </w:r>
      <w:r>
        <w:t>名）</w:t>
      </w:r>
    </w:p>
    <w:p w:rsidR="00777723" w:rsidRDefault="00777723" w:rsidP="002543B7">
      <w:r>
        <w:rPr>
          <w:noProof/>
        </w:rPr>
        <w:drawing>
          <wp:inline distT="0" distB="0" distL="0" distR="0" wp14:anchorId="6E7BDD6D" wp14:editId="39D40297">
            <wp:extent cx="5274310" cy="52133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DB8" w:rsidRDefault="00825DB8" w:rsidP="002543B7"/>
    <w:p w:rsidR="00825DB8" w:rsidRDefault="00825DB8" w:rsidP="002543B7">
      <w:r>
        <w:rPr>
          <w:rFonts w:hint="eastAsia"/>
        </w:rPr>
        <w:t>控制</w:t>
      </w:r>
      <w:r>
        <w:t>主体类型：</w:t>
      </w:r>
    </w:p>
    <w:p w:rsidR="00825DB8" w:rsidRDefault="00825DB8" w:rsidP="002543B7">
      <w:r>
        <w:rPr>
          <w:noProof/>
        </w:rPr>
        <w:drawing>
          <wp:inline distT="0" distB="0" distL="0" distR="0" wp14:anchorId="7277D4C7" wp14:editId="0FD57C2E">
            <wp:extent cx="5274310" cy="716280"/>
            <wp:effectExtent l="0" t="0" r="2540" b="762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DB8" w:rsidRDefault="00825DB8" w:rsidP="002543B7"/>
    <w:p w:rsidR="00825DB8" w:rsidRDefault="00825DB8" w:rsidP="002543B7">
      <w:r>
        <w:rPr>
          <w:rFonts w:hint="eastAsia"/>
        </w:rPr>
        <w:t>细致</w:t>
      </w:r>
      <w:r>
        <w:t>控制：</w:t>
      </w:r>
    </w:p>
    <w:p w:rsidR="00825DB8" w:rsidRDefault="00825DB8" w:rsidP="002543B7">
      <w:r>
        <w:rPr>
          <w:rFonts w:hint="eastAsia"/>
        </w:rPr>
        <w:t>主体</w:t>
      </w:r>
      <w:r>
        <w:t>大小。</w:t>
      </w:r>
    </w:p>
    <w:p w:rsidR="00825DB8" w:rsidRPr="00777723" w:rsidRDefault="00825DB8" w:rsidP="002543B7">
      <w:pPr>
        <w:rPr>
          <w:rFonts w:hint="eastAsia"/>
        </w:rPr>
      </w:pPr>
      <w:r>
        <w:rPr>
          <w:noProof/>
        </w:rPr>
        <w:drawing>
          <wp:inline distT="0" distB="0" distL="0" distR="0" wp14:anchorId="3637396C" wp14:editId="2B6A741C">
            <wp:extent cx="5274310" cy="371475"/>
            <wp:effectExtent l="0" t="0" r="254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43B7" w:rsidRPr="00777723" w:rsidRDefault="002543B7" w:rsidP="00D621B2">
      <w:pPr>
        <w:rPr>
          <w:rFonts w:hint="eastAsia"/>
        </w:rPr>
      </w:pPr>
    </w:p>
    <w:sectPr w:rsidR="002543B7" w:rsidRPr="00777723">
      <w:headerReference w:type="default" r:id="rId5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284" w:rsidRDefault="00F43284" w:rsidP="00A2271F">
      <w:r>
        <w:separator/>
      </w:r>
    </w:p>
  </w:endnote>
  <w:endnote w:type="continuationSeparator" w:id="0">
    <w:p w:rsidR="00F43284" w:rsidRDefault="00F43284" w:rsidP="00A2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284" w:rsidRDefault="00F43284" w:rsidP="00A2271F">
      <w:r>
        <w:separator/>
      </w:r>
    </w:p>
  </w:footnote>
  <w:footnote w:type="continuationSeparator" w:id="0">
    <w:p w:rsidR="00F43284" w:rsidRDefault="00F43284" w:rsidP="00A22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71F" w:rsidRDefault="00A2271F" w:rsidP="00A2271F">
    <w:pPr>
      <w:pStyle w:val="a3"/>
      <w:pBdr>
        <w:bottom w:val="single" w:sz="6" w:space="0" w:color="auto"/>
      </w:pBdr>
    </w:pPr>
    <w:r>
      <w:rPr>
        <w:rFonts w:hint="eastAsia"/>
      </w:rPr>
      <w:t>课堂笔记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>
          <wp:extent cx="356410" cy="352810"/>
          <wp:effectExtent l="0" t="0" r="571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牛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121" cy="369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12"/>
    <w:rsid w:val="0003364A"/>
    <w:rsid w:val="0003565D"/>
    <w:rsid w:val="00046AF5"/>
    <w:rsid w:val="00081C94"/>
    <w:rsid w:val="000921F1"/>
    <w:rsid w:val="000A3F7C"/>
    <w:rsid w:val="000C0A12"/>
    <w:rsid w:val="001134BC"/>
    <w:rsid w:val="00151165"/>
    <w:rsid w:val="001555A9"/>
    <w:rsid w:val="00177640"/>
    <w:rsid w:val="001D40BC"/>
    <w:rsid w:val="00205128"/>
    <w:rsid w:val="002168E0"/>
    <w:rsid w:val="00221CAB"/>
    <w:rsid w:val="00224688"/>
    <w:rsid w:val="002270C1"/>
    <w:rsid w:val="0024224A"/>
    <w:rsid w:val="00251158"/>
    <w:rsid w:val="00253A8B"/>
    <w:rsid w:val="002543B7"/>
    <w:rsid w:val="00282A5E"/>
    <w:rsid w:val="002922D9"/>
    <w:rsid w:val="00293859"/>
    <w:rsid w:val="0033298F"/>
    <w:rsid w:val="00342EA7"/>
    <w:rsid w:val="0036316F"/>
    <w:rsid w:val="003B1EC9"/>
    <w:rsid w:val="003C54E2"/>
    <w:rsid w:val="003E27AA"/>
    <w:rsid w:val="003F4319"/>
    <w:rsid w:val="003F7289"/>
    <w:rsid w:val="00404DA0"/>
    <w:rsid w:val="00405BBD"/>
    <w:rsid w:val="00415AC9"/>
    <w:rsid w:val="00452F5C"/>
    <w:rsid w:val="004672BB"/>
    <w:rsid w:val="004875F4"/>
    <w:rsid w:val="004F3878"/>
    <w:rsid w:val="00541AAC"/>
    <w:rsid w:val="00567F35"/>
    <w:rsid w:val="005709B9"/>
    <w:rsid w:val="00580F3C"/>
    <w:rsid w:val="00590367"/>
    <w:rsid w:val="00595505"/>
    <w:rsid w:val="005E43F2"/>
    <w:rsid w:val="00607523"/>
    <w:rsid w:val="00633CA7"/>
    <w:rsid w:val="00636E9A"/>
    <w:rsid w:val="00643A30"/>
    <w:rsid w:val="0064625E"/>
    <w:rsid w:val="00684CC6"/>
    <w:rsid w:val="00691B36"/>
    <w:rsid w:val="006D13DE"/>
    <w:rsid w:val="006F6ABE"/>
    <w:rsid w:val="00714075"/>
    <w:rsid w:val="00721F68"/>
    <w:rsid w:val="0075202D"/>
    <w:rsid w:val="00777723"/>
    <w:rsid w:val="007A5A3E"/>
    <w:rsid w:val="007C0CCC"/>
    <w:rsid w:val="007C4097"/>
    <w:rsid w:val="007D7818"/>
    <w:rsid w:val="007E0740"/>
    <w:rsid w:val="008234CF"/>
    <w:rsid w:val="0082547C"/>
    <w:rsid w:val="00825DB8"/>
    <w:rsid w:val="008453AC"/>
    <w:rsid w:val="0086429E"/>
    <w:rsid w:val="00867D0D"/>
    <w:rsid w:val="008C07EC"/>
    <w:rsid w:val="008E67DB"/>
    <w:rsid w:val="009376AB"/>
    <w:rsid w:val="00946195"/>
    <w:rsid w:val="00966267"/>
    <w:rsid w:val="00985AAC"/>
    <w:rsid w:val="00991C7A"/>
    <w:rsid w:val="009C08AD"/>
    <w:rsid w:val="009C56EA"/>
    <w:rsid w:val="009F297C"/>
    <w:rsid w:val="00A2271F"/>
    <w:rsid w:val="00A30201"/>
    <w:rsid w:val="00A44EAD"/>
    <w:rsid w:val="00A66C6D"/>
    <w:rsid w:val="00A72D75"/>
    <w:rsid w:val="00A83F41"/>
    <w:rsid w:val="00AB67DA"/>
    <w:rsid w:val="00B0667D"/>
    <w:rsid w:val="00B6600C"/>
    <w:rsid w:val="00B77A24"/>
    <w:rsid w:val="00B80CF6"/>
    <w:rsid w:val="00B9022C"/>
    <w:rsid w:val="00BB5DAA"/>
    <w:rsid w:val="00BD0C90"/>
    <w:rsid w:val="00C43EEB"/>
    <w:rsid w:val="00C57F64"/>
    <w:rsid w:val="00C76683"/>
    <w:rsid w:val="00C8188D"/>
    <w:rsid w:val="00CC2C46"/>
    <w:rsid w:val="00D11CDD"/>
    <w:rsid w:val="00D22DE5"/>
    <w:rsid w:val="00D24DB7"/>
    <w:rsid w:val="00D621B2"/>
    <w:rsid w:val="00DA7519"/>
    <w:rsid w:val="00DB0520"/>
    <w:rsid w:val="00DC00CB"/>
    <w:rsid w:val="00DD0EDA"/>
    <w:rsid w:val="00DE2FFD"/>
    <w:rsid w:val="00E33A04"/>
    <w:rsid w:val="00E66712"/>
    <w:rsid w:val="00E7479A"/>
    <w:rsid w:val="00E94ADC"/>
    <w:rsid w:val="00EA2739"/>
    <w:rsid w:val="00EC3596"/>
    <w:rsid w:val="00EE2413"/>
    <w:rsid w:val="00F43284"/>
    <w:rsid w:val="00F43F2D"/>
    <w:rsid w:val="00FA08AF"/>
    <w:rsid w:val="00FB02E7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ED96A5-4AB5-4401-8B26-80D79C8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0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6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1C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7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0A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46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B77A24"/>
    <w:rPr>
      <w:i/>
      <w:iCs/>
    </w:rPr>
  </w:style>
  <w:style w:type="character" w:styleId="a6">
    <w:name w:val="Hyperlink"/>
    <w:basedOn w:val="a0"/>
    <w:uiPriority w:val="99"/>
    <w:unhideWhenUsed/>
    <w:rsid w:val="00221CA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21CA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shop.kang.com/index.php?p=back&amp;c=Admin&amp;a=login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package" Target="embeddings/Microsoft_Visio___1.vsdx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g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473</TotalTime>
  <Pages>16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107</cp:revision>
  <dcterms:created xsi:type="dcterms:W3CDTF">2015-02-11T01:11:00Z</dcterms:created>
  <dcterms:modified xsi:type="dcterms:W3CDTF">2015-02-11T09:06:00Z</dcterms:modified>
</cp:coreProperties>
</file>