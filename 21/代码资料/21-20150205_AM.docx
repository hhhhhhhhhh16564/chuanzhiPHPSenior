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5D" w:rsidRDefault="005954E0" w:rsidP="005954E0">
      <w:pPr>
        <w:pStyle w:val="1"/>
      </w:pPr>
      <w:r>
        <w:rPr>
          <w:rFonts w:hint="eastAsia"/>
        </w:rPr>
        <w:t>SESSION</w:t>
      </w:r>
    </w:p>
    <w:p w:rsidR="00704118" w:rsidRDefault="00704118" w:rsidP="00704118">
      <w:pPr>
        <w:pStyle w:val="2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原理</w:t>
      </w:r>
    </w:p>
    <w:p w:rsidR="001E3D12" w:rsidRDefault="001E3D12" w:rsidP="001E3D12">
      <w:r w:rsidRPr="00F90AF5">
        <w:rPr>
          <w:rFonts w:hint="eastAsia"/>
          <w:highlight w:val="yellow"/>
        </w:rPr>
        <w:t>存储</w:t>
      </w:r>
      <w:r w:rsidRPr="00F90AF5">
        <w:rPr>
          <w:highlight w:val="yellow"/>
        </w:rPr>
        <w:t>于浏览器端</w:t>
      </w:r>
      <w:r w:rsidRPr="00F90AF5">
        <w:rPr>
          <w:highlight w:val="yellow"/>
        </w:rPr>
        <w:t>Cookie</w:t>
      </w:r>
      <w:r w:rsidRPr="00F90AF5">
        <w:rPr>
          <w:rFonts w:hint="eastAsia"/>
          <w:highlight w:val="yellow"/>
        </w:rPr>
        <w:t>中</w:t>
      </w:r>
      <w:r w:rsidRPr="00F90AF5">
        <w:rPr>
          <w:highlight w:val="yellow"/>
        </w:rPr>
        <w:t>的</w:t>
      </w:r>
      <w:r w:rsidRPr="00F90AF5">
        <w:rPr>
          <w:highlight w:val="yellow"/>
        </w:rPr>
        <w:t>session-id</w:t>
      </w:r>
      <w:r>
        <w:t>，就是一个普通的</w:t>
      </w:r>
      <w:r>
        <w:t>cookie</w:t>
      </w:r>
      <w:r>
        <w:t>变量（</w:t>
      </w:r>
      <w:r>
        <w:rPr>
          <w:rFonts w:hint="eastAsia"/>
        </w:rPr>
        <w:t>在</w:t>
      </w:r>
      <w:r>
        <w:t>session</w:t>
      </w:r>
      <w:r>
        <w:t>机制中</w:t>
      </w:r>
      <w:r>
        <w:rPr>
          <w:rFonts w:hint="eastAsia"/>
        </w:rPr>
        <w:t>尤其</w:t>
      </w:r>
      <w:r>
        <w:t>特殊的含义）</w:t>
      </w:r>
    </w:p>
    <w:p w:rsidR="001E3D12" w:rsidRDefault="001E3D12" w:rsidP="001E3D12">
      <w:r>
        <w:rPr>
          <w:noProof/>
        </w:rPr>
        <w:drawing>
          <wp:inline distT="0" distB="0" distL="0" distR="0" wp14:anchorId="7D2FD0F5" wp14:editId="000F384F">
            <wp:extent cx="5095875" cy="1657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12" w:rsidRDefault="001E3D12" w:rsidP="001E3D12">
      <w:r>
        <w:rPr>
          <w:rFonts w:hint="eastAsia"/>
        </w:rPr>
        <w:t>也是</w:t>
      </w:r>
      <w:r>
        <w:t>在响应时将</w:t>
      </w:r>
      <w:r>
        <w:t>session-id cookie</w:t>
      </w:r>
      <w:r>
        <w:t>变量</w:t>
      </w:r>
      <w:r>
        <w:t>PHPSESSID</w:t>
      </w:r>
      <w:r>
        <w:t>设置好：</w:t>
      </w:r>
    </w:p>
    <w:p w:rsidR="001E3D12" w:rsidRDefault="00E4041A" w:rsidP="001E3D12">
      <w:r>
        <w:rPr>
          <w:noProof/>
        </w:rPr>
        <w:drawing>
          <wp:inline distT="0" distB="0" distL="0" distR="0" wp14:anchorId="31D1127E" wp14:editId="506DF1E1">
            <wp:extent cx="5274310" cy="1649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F5" w:rsidRDefault="00F90AF5" w:rsidP="001E3D12"/>
    <w:p w:rsidR="00F90AF5" w:rsidRDefault="00F90AF5" w:rsidP="001E3D12"/>
    <w:p w:rsidR="00F90AF5" w:rsidRDefault="00F90AF5" w:rsidP="001E3D12">
      <w:r>
        <w:rPr>
          <w:rFonts w:hint="eastAsia"/>
        </w:rPr>
        <w:t>每个</w:t>
      </w:r>
      <w:r>
        <w:t>会话，所</w:t>
      </w:r>
      <w:r>
        <w:rPr>
          <w:rFonts w:hint="eastAsia"/>
        </w:rPr>
        <w:t>生成</w:t>
      </w:r>
      <w:r w:rsidRPr="00F90AF5">
        <w:rPr>
          <w:highlight w:val="yellow"/>
        </w:rPr>
        <w:t>存储于服务器端的</w:t>
      </w:r>
      <w:r w:rsidRPr="00F90AF5">
        <w:rPr>
          <w:highlight w:val="yellow"/>
        </w:rPr>
        <w:t>session</w:t>
      </w:r>
      <w:r w:rsidRPr="00F90AF5">
        <w:rPr>
          <w:highlight w:val="yellow"/>
        </w:rPr>
        <w:t>数据区</w:t>
      </w:r>
      <w:r>
        <w:br/>
      </w:r>
      <w:r>
        <w:rPr>
          <w:rFonts w:hint="eastAsia"/>
        </w:rPr>
        <w:t>默认的</w:t>
      </w:r>
      <w:r>
        <w:t>，以文件的形式，存储于服务器端</w:t>
      </w:r>
      <w:r>
        <w:rPr>
          <w:rFonts w:hint="eastAsia"/>
        </w:rPr>
        <w:t>操作系统</w:t>
      </w:r>
      <w:r>
        <w:t>的临时目录中：</w:t>
      </w:r>
    </w:p>
    <w:p w:rsidR="00F90AF5" w:rsidRDefault="006F2745" w:rsidP="001E3D12">
      <w:r>
        <w:rPr>
          <w:noProof/>
        </w:rPr>
        <w:drawing>
          <wp:inline distT="0" distB="0" distL="0" distR="0" wp14:anchorId="0777A684" wp14:editId="519FEDC1">
            <wp:extent cx="5000625" cy="1895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44" w:rsidRDefault="00AC2B44" w:rsidP="001E3D12"/>
    <w:p w:rsidR="00AC2B44" w:rsidRDefault="00AC2B44" w:rsidP="00AC2B44">
      <w:pPr>
        <w:pStyle w:val="2"/>
      </w:pPr>
      <w:r>
        <w:lastRenderedPageBreak/>
        <w:t>S</w:t>
      </w:r>
      <w:r>
        <w:rPr>
          <w:rFonts w:hint="eastAsia"/>
        </w:rPr>
        <w:t>ession</w:t>
      </w:r>
      <w:r>
        <w:t>数据</w:t>
      </w:r>
      <w:r>
        <w:rPr>
          <w:rFonts w:hint="eastAsia"/>
        </w:rPr>
        <w:t>属性</w:t>
      </w:r>
    </w:p>
    <w:p w:rsidR="00AC2B44" w:rsidRDefault="00AC2B44" w:rsidP="00AC2B44">
      <w:pPr>
        <w:pStyle w:val="3"/>
      </w:pPr>
      <w:r>
        <w:rPr>
          <w:rFonts w:hint="eastAsia"/>
        </w:rPr>
        <w:t>有效期</w:t>
      </w:r>
    </w:p>
    <w:p w:rsidR="00AC2B44" w:rsidRDefault="00AC2B44" w:rsidP="00AC2B44">
      <w:pPr>
        <w:rPr>
          <w:rFonts w:hint="eastAsia"/>
        </w:rPr>
      </w:pPr>
      <w:r>
        <w:tab/>
      </w:r>
      <w:r>
        <w:rPr>
          <w:rFonts w:hint="eastAsia"/>
        </w:rPr>
        <w:t>会话</w:t>
      </w:r>
      <w:r>
        <w:t>周期结束</w:t>
      </w:r>
    </w:p>
    <w:p w:rsidR="00AC2B44" w:rsidRDefault="00AC2B44" w:rsidP="00AC2B44">
      <w:pPr>
        <w:pStyle w:val="3"/>
      </w:pPr>
      <w:r>
        <w:rPr>
          <w:rFonts w:hint="eastAsia"/>
        </w:rPr>
        <w:t>有效路径</w:t>
      </w:r>
    </w:p>
    <w:p w:rsidR="00AC2B44" w:rsidRDefault="00AC2B44" w:rsidP="00AC2B44">
      <w:pPr>
        <w:rPr>
          <w:rFonts w:hint="eastAsia"/>
        </w:rPr>
      </w:pPr>
      <w:r>
        <w:tab/>
      </w:r>
      <w:r>
        <w:rPr>
          <w:rFonts w:hint="eastAsia"/>
        </w:rPr>
        <w:t>整站</w:t>
      </w:r>
      <w:r>
        <w:t>有效</w:t>
      </w:r>
    </w:p>
    <w:p w:rsidR="00AC2B44" w:rsidRDefault="00AC2B44" w:rsidP="00AC2B44">
      <w:pPr>
        <w:pStyle w:val="3"/>
      </w:pPr>
      <w:r>
        <w:rPr>
          <w:rFonts w:hint="eastAsia"/>
        </w:rPr>
        <w:t>有效</w:t>
      </w:r>
      <w:r>
        <w:t>域</w:t>
      </w:r>
    </w:p>
    <w:p w:rsidR="00AC2B44" w:rsidRPr="00AC2B44" w:rsidRDefault="00865B9A" w:rsidP="00AC2B44">
      <w:pPr>
        <w:rPr>
          <w:rFonts w:hint="eastAsia"/>
        </w:rPr>
      </w:pPr>
      <w:r>
        <w:tab/>
      </w:r>
      <w:r>
        <w:rPr>
          <w:rFonts w:hint="eastAsia"/>
        </w:rPr>
        <w:t>当前</w:t>
      </w:r>
      <w:r>
        <w:t>域</w:t>
      </w:r>
    </w:p>
    <w:p w:rsidR="00AC2B44" w:rsidRDefault="00AC2B44" w:rsidP="00865B9A">
      <w:pPr>
        <w:pStyle w:val="3"/>
      </w:pPr>
      <w:r>
        <w:rPr>
          <w:rFonts w:hint="eastAsia"/>
        </w:rPr>
        <w:t>是否仅</w:t>
      </w:r>
      <w:r>
        <w:t>安全</w:t>
      </w:r>
      <w:r>
        <w:rPr>
          <w:rFonts w:hint="eastAsia"/>
        </w:rPr>
        <w:t>连接</w:t>
      </w:r>
      <w:r>
        <w:t>传输</w:t>
      </w:r>
    </w:p>
    <w:p w:rsidR="00164946" w:rsidRPr="00164946" w:rsidRDefault="00164946" w:rsidP="00164946">
      <w:pPr>
        <w:rPr>
          <w:rFonts w:hint="eastAsia"/>
        </w:rPr>
      </w:pPr>
      <w:r>
        <w:tab/>
      </w:r>
      <w:r>
        <w:rPr>
          <w:rFonts w:hint="eastAsia"/>
        </w:rPr>
        <w:t>否</w:t>
      </w:r>
    </w:p>
    <w:p w:rsidR="00AC2B44" w:rsidRDefault="00AC2B44" w:rsidP="00865B9A">
      <w:pPr>
        <w:pStyle w:val="3"/>
      </w:pPr>
      <w:r>
        <w:rPr>
          <w:rFonts w:hint="eastAsia"/>
        </w:rPr>
        <w:t>是否</w:t>
      </w:r>
      <w:r>
        <w:t>仅为</w:t>
      </w:r>
      <w:r>
        <w:t>HTTP</w:t>
      </w:r>
      <w:r>
        <w:rPr>
          <w:rFonts w:hint="eastAsia"/>
        </w:rPr>
        <w:t>使用</w:t>
      </w:r>
    </w:p>
    <w:p w:rsidR="004E6156" w:rsidRDefault="002E0825" w:rsidP="002E0825">
      <w:pPr>
        <w:pStyle w:val="3"/>
        <w:rPr>
          <w:rFonts w:hint="eastAsia"/>
        </w:rPr>
      </w:pPr>
      <w:r>
        <w:rPr>
          <w:rFonts w:hint="eastAsia"/>
        </w:rPr>
        <w:t>属性</w:t>
      </w:r>
      <w:r>
        <w:t>的管理</w:t>
      </w:r>
    </w:p>
    <w:p w:rsidR="004E6156" w:rsidRDefault="004E6156" w:rsidP="004E6156"/>
    <w:p w:rsidR="004E6156" w:rsidRDefault="004E6156" w:rsidP="004E6156">
      <w:r w:rsidRPr="004E6156">
        <w:rPr>
          <w:rFonts w:hint="eastAsia"/>
          <w:highlight w:val="yellow"/>
        </w:rPr>
        <w:t>以上</w:t>
      </w:r>
      <w:r w:rsidRPr="004E6156">
        <w:rPr>
          <w:highlight w:val="yellow"/>
        </w:rPr>
        <w:t>session</w:t>
      </w:r>
      <w:r w:rsidRPr="004E6156">
        <w:rPr>
          <w:highlight w:val="yellow"/>
        </w:rPr>
        <w:t>数据</w:t>
      </w:r>
      <w:r w:rsidRPr="004E6156">
        <w:rPr>
          <w:rFonts w:hint="eastAsia"/>
          <w:highlight w:val="yellow"/>
        </w:rPr>
        <w:t>的</w:t>
      </w:r>
      <w:r w:rsidRPr="004E6156">
        <w:rPr>
          <w:highlight w:val="yellow"/>
        </w:rPr>
        <w:t>特征，都是</w:t>
      </w:r>
      <w:r w:rsidRPr="004E6156">
        <w:rPr>
          <w:rFonts w:hint="eastAsia"/>
          <w:highlight w:val="yellow"/>
        </w:rPr>
        <w:t>由</w:t>
      </w:r>
      <w:r w:rsidRPr="004E6156">
        <w:rPr>
          <w:highlight w:val="yellow"/>
        </w:rPr>
        <w:t>，</w:t>
      </w:r>
      <w:r w:rsidRPr="004E6156">
        <w:rPr>
          <w:color w:val="FF0000"/>
          <w:highlight w:val="yellow"/>
        </w:rPr>
        <w:t>浏览器</w:t>
      </w:r>
      <w:r w:rsidRPr="004E6156">
        <w:rPr>
          <w:color w:val="FF0000"/>
          <w:highlight w:val="yellow"/>
        </w:rPr>
        <w:t>cookie</w:t>
      </w:r>
      <w:r w:rsidRPr="004E6156">
        <w:rPr>
          <w:color w:val="FF0000"/>
          <w:highlight w:val="yellow"/>
        </w:rPr>
        <w:t>中所存储的</w:t>
      </w:r>
      <w:r w:rsidRPr="004E6156">
        <w:rPr>
          <w:color w:val="FF0000"/>
          <w:highlight w:val="yellow"/>
        </w:rPr>
        <w:t>session-</w:t>
      </w:r>
      <w:proofErr w:type="spellStart"/>
      <w:r w:rsidRPr="004E6156">
        <w:rPr>
          <w:color w:val="FF0000"/>
          <w:highlight w:val="yellow"/>
        </w:rPr>
        <w:t>idcookie</w:t>
      </w:r>
      <w:proofErr w:type="spellEnd"/>
      <w:r w:rsidRPr="004E6156">
        <w:rPr>
          <w:color w:val="FF0000"/>
          <w:highlight w:val="yellow"/>
        </w:rPr>
        <w:t>变量</w:t>
      </w:r>
      <w:r w:rsidRPr="004E6156">
        <w:rPr>
          <w:highlight w:val="yellow"/>
        </w:rPr>
        <w:t>的特征所导致的。</w:t>
      </w:r>
    </w:p>
    <w:p w:rsidR="004E6156" w:rsidRDefault="004E6156" w:rsidP="004E6156"/>
    <w:p w:rsidR="004E6156" w:rsidRDefault="004E6156" w:rsidP="004E6156">
      <w:r>
        <w:rPr>
          <w:rFonts w:hint="eastAsia"/>
        </w:rPr>
        <w:t>可见</w:t>
      </w:r>
      <w:r>
        <w:t>，如果需要更改</w:t>
      </w:r>
      <w:r>
        <w:t>session</w:t>
      </w:r>
      <w:r>
        <w:t>数据</w:t>
      </w:r>
      <w:r>
        <w:rPr>
          <w:rFonts w:hint="eastAsia"/>
        </w:rPr>
        <w:t>的</w:t>
      </w:r>
      <w:r>
        <w:t>属性，则需要更改存储</w:t>
      </w:r>
      <w:r>
        <w:t>session-ID</w:t>
      </w:r>
      <w:r>
        <w:t>的</w:t>
      </w:r>
      <w:r>
        <w:t>cookie</w:t>
      </w:r>
      <w:r>
        <w:t>变量</w:t>
      </w:r>
      <w:r>
        <w:t>PHPSESSID</w:t>
      </w:r>
      <w:r>
        <w:t>的属性：</w:t>
      </w:r>
    </w:p>
    <w:p w:rsidR="004E6156" w:rsidRDefault="004E6156" w:rsidP="004E6156">
      <w:r>
        <w:t>P</w:t>
      </w:r>
      <w:r>
        <w:rPr>
          <w:rFonts w:hint="eastAsia"/>
        </w:rPr>
        <w:t>hp.ini</w:t>
      </w:r>
      <w:r>
        <w:t>中存在该属性的配置：</w:t>
      </w:r>
    </w:p>
    <w:p w:rsidR="008670B3" w:rsidRDefault="008670B3" w:rsidP="004E6156">
      <w:r>
        <w:rPr>
          <w:rFonts w:hint="eastAsia"/>
        </w:rPr>
        <w:t>有效期</w:t>
      </w:r>
      <w:r>
        <w:t>：</w:t>
      </w:r>
    </w:p>
    <w:p w:rsidR="008670B3" w:rsidRDefault="008670B3" w:rsidP="004E6156">
      <w:r>
        <w:rPr>
          <w:noProof/>
        </w:rPr>
        <w:drawing>
          <wp:inline distT="0" distB="0" distL="0" distR="0" wp14:anchorId="03628852" wp14:editId="7A377A17">
            <wp:extent cx="5274310" cy="4686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9A" w:rsidRDefault="00AA799A" w:rsidP="004E6156"/>
    <w:p w:rsidR="00AA799A" w:rsidRDefault="00AA799A" w:rsidP="004E6156">
      <w:r>
        <w:rPr>
          <w:rFonts w:hint="eastAsia"/>
        </w:rPr>
        <w:t>路径</w:t>
      </w:r>
      <w:r>
        <w:t>：</w:t>
      </w:r>
    </w:p>
    <w:p w:rsidR="00AA799A" w:rsidRDefault="00AA799A" w:rsidP="004E6156">
      <w:r>
        <w:rPr>
          <w:noProof/>
        </w:rPr>
        <w:lastRenderedPageBreak/>
        <w:drawing>
          <wp:inline distT="0" distB="0" distL="0" distR="0" wp14:anchorId="18893C12" wp14:editId="08B436E1">
            <wp:extent cx="5248275" cy="942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9A" w:rsidRDefault="00AA799A" w:rsidP="004E6156"/>
    <w:p w:rsidR="00AA799A" w:rsidRDefault="00AA799A" w:rsidP="004E6156">
      <w:r>
        <w:rPr>
          <w:rFonts w:hint="eastAsia"/>
        </w:rPr>
        <w:t>有效域</w:t>
      </w:r>
      <w:r>
        <w:t>：</w:t>
      </w:r>
    </w:p>
    <w:p w:rsidR="00AA799A" w:rsidRDefault="00AA799A" w:rsidP="004E6156">
      <w:pPr>
        <w:rPr>
          <w:rFonts w:hint="eastAsia"/>
        </w:rPr>
      </w:pPr>
      <w:r>
        <w:rPr>
          <w:noProof/>
        </w:rPr>
        <w:drawing>
          <wp:inline distT="0" distB="0" distL="0" distR="0" wp14:anchorId="78E071E4" wp14:editId="02675BA9">
            <wp:extent cx="5274310" cy="7670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56" w:rsidRDefault="004E6156" w:rsidP="004E6156"/>
    <w:p w:rsidR="008670B3" w:rsidRDefault="008670B3" w:rsidP="004E6156">
      <w:r>
        <w:rPr>
          <w:rFonts w:hint="eastAsia"/>
        </w:rPr>
        <w:t>仅</w:t>
      </w:r>
      <w:r>
        <w:t>安全连接传输：</w:t>
      </w:r>
    </w:p>
    <w:p w:rsidR="008670B3" w:rsidRDefault="008670B3" w:rsidP="004E6156">
      <w:r>
        <w:rPr>
          <w:noProof/>
        </w:rPr>
        <w:drawing>
          <wp:inline distT="0" distB="0" distL="0" distR="0" wp14:anchorId="5768E048" wp14:editId="0566D684">
            <wp:extent cx="5274310" cy="592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2C" w:rsidRDefault="0039002C" w:rsidP="004E6156">
      <w:pPr>
        <w:rPr>
          <w:rFonts w:hint="eastAsia"/>
        </w:rPr>
      </w:pPr>
    </w:p>
    <w:p w:rsidR="0039002C" w:rsidRDefault="0039002C" w:rsidP="004E6156">
      <w:r>
        <w:rPr>
          <w:rFonts w:hint="eastAsia"/>
        </w:rPr>
        <w:t>HTTPONLY</w:t>
      </w:r>
      <w:r>
        <w:t>：</w:t>
      </w:r>
    </w:p>
    <w:p w:rsidR="0039002C" w:rsidRDefault="0039002C" w:rsidP="004E6156">
      <w:r>
        <w:rPr>
          <w:noProof/>
        </w:rPr>
        <w:drawing>
          <wp:inline distT="0" distB="0" distL="0" distR="0" wp14:anchorId="270683EB" wp14:editId="5EB373C5">
            <wp:extent cx="5274310" cy="6203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38" w:rsidRDefault="00936C38" w:rsidP="004E6156"/>
    <w:p w:rsidR="00936C38" w:rsidRDefault="00936C38" w:rsidP="004E6156">
      <w:r>
        <w:rPr>
          <w:rFonts w:hint="eastAsia"/>
        </w:rPr>
        <w:t>如果</w:t>
      </w:r>
      <w:r>
        <w:t>需要对默认属性加以修改，办法如下：</w:t>
      </w:r>
    </w:p>
    <w:p w:rsidR="00936C38" w:rsidRDefault="00936C38" w:rsidP="004E6156">
      <w:r w:rsidRPr="00936C38">
        <w:rPr>
          <w:highlight w:val="yellow"/>
        </w:rPr>
        <w:t>A</w:t>
      </w:r>
      <w:r w:rsidRPr="00936C38">
        <w:rPr>
          <w:highlight w:val="yellow"/>
        </w:rPr>
        <w:t>计划</w:t>
      </w:r>
      <w:r>
        <w:t>：</w:t>
      </w:r>
    </w:p>
    <w:p w:rsidR="00936C38" w:rsidRDefault="00936C38" w:rsidP="004E6156">
      <w:r>
        <w:tab/>
      </w:r>
      <w:r>
        <w:rPr>
          <w:rFonts w:hint="eastAsia"/>
        </w:rPr>
        <w:t>更改</w:t>
      </w:r>
      <w:r>
        <w:t>php.ini</w:t>
      </w:r>
      <w:r>
        <w:rPr>
          <w:rFonts w:hint="eastAsia"/>
        </w:rPr>
        <w:t>配置</w:t>
      </w:r>
      <w:r>
        <w:t>文件即可（不建议）</w:t>
      </w:r>
    </w:p>
    <w:p w:rsidR="00936C38" w:rsidRDefault="00936C38" w:rsidP="004E6156">
      <w:r w:rsidRPr="00936C38">
        <w:rPr>
          <w:rFonts w:hint="eastAsia"/>
          <w:highlight w:val="yellow"/>
        </w:rPr>
        <w:t>B</w:t>
      </w:r>
      <w:r w:rsidRPr="00936C38">
        <w:rPr>
          <w:highlight w:val="yellow"/>
        </w:rPr>
        <w:t>计划</w:t>
      </w:r>
      <w:r>
        <w:t>：</w:t>
      </w:r>
    </w:p>
    <w:p w:rsidR="00936C38" w:rsidRDefault="00936C38" w:rsidP="004E6156">
      <w:pPr>
        <w:rPr>
          <w:rFonts w:hint="eastAsia"/>
        </w:rPr>
      </w:pPr>
      <w:r>
        <w:tab/>
      </w:r>
      <w:r>
        <w:rPr>
          <w:rFonts w:hint="eastAsia"/>
        </w:rPr>
        <w:t>通过</w:t>
      </w:r>
      <w:r>
        <w:t>在脚本中，使用函数</w:t>
      </w:r>
      <w:proofErr w:type="spellStart"/>
      <w:r>
        <w:rPr>
          <w:rFonts w:hint="eastAsia"/>
        </w:rPr>
        <w:t>ini_set</w:t>
      </w:r>
      <w:proofErr w:type="spellEnd"/>
      <w:r>
        <w:rPr>
          <w:rFonts w:hint="eastAsia"/>
        </w:rPr>
        <w:t>()</w:t>
      </w:r>
      <w:r>
        <w:rPr>
          <w:rFonts w:hint="eastAsia"/>
        </w:rPr>
        <w:t>来</w:t>
      </w:r>
      <w:r>
        <w:t>进行配置的修改，</w:t>
      </w:r>
      <w:r>
        <w:rPr>
          <w:rFonts w:hint="eastAsia"/>
        </w:rPr>
        <w:t>仅在</w:t>
      </w:r>
      <w:r>
        <w:t>设置后的脚本周期内有效，要保证在开启</w:t>
      </w:r>
      <w:r>
        <w:t>session</w:t>
      </w:r>
      <w:r>
        <w:t>前设置完毕</w:t>
      </w:r>
      <w:r>
        <w:rPr>
          <w:rFonts w:hint="eastAsia"/>
        </w:rPr>
        <w:t>(</w:t>
      </w:r>
      <w:r>
        <w:rPr>
          <w:rFonts w:hint="eastAsia"/>
        </w:rPr>
        <w:t>可以</w:t>
      </w:r>
      <w:r>
        <w:t>选择</w:t>
      </w:r>
      <w:r>
        <w:rPr>
          <w:rFonts w:hint="eastAsia"/>
        </w:rPr>
        <w:t>)</w:t>
      </w:r>
    </w:p>
    <w:p w:rsidR="00936C38" w:rsidRDefault="00936C38" w:rsidP="004E6156">
      <w:r>
        <w:tab/>
      </w:r>
      <w:proofErr w:type="spellStart"/>
      <w:r>
        <w:t>Ini_set</w:t>
      </w:r>
      <w:proofErr w:type="spellEnd"/>
      <w:r>
        <w:t>(‘</w:t>
      </w:r>
      <w:r>
        <w:rPr>
          <w:rFonts w:hint="eastAsia"/>
        </w:rPr>
        <w:t>选项</w:t>
      </w:r>
      <w:r>
        <w:t>’, ‘</w:t>
      </w:r>
      <w:r>
        <w:rPr>
          <w:rFonts w:hint="eastAsia"/>
        </w:rPr>
        <w:t>值</w:t>
      </w:r>
      <w:r>
        <w:t>’)</w:t>
      </w:r>
    </w:p>
    <w:p w:rsidR="00936C38" w:rsidRDefault="00936C38" w:rsidP="004E6156">
      <w:pPr>
        <w:rPr>
          <w:rFonts w:hint="eastAsia"/>
        </w:rPr>
      </w:pPr>
      <w:r w:rsidRPr="00936C38">
        <w:rPr>
          <w:highlight w:val="yellow"/>
        </w:rPr>
        <w:t>C</w:t>
      </w:r>
      <w:r w:rsidRPr="00936C38">
        <w:rPr>
          <w:highlight w:val="yellow"/>
        </w:rPr>
        <w:t>计划</w:t>
      </w:r>
      <w:r>
        <w:t>：</w:t>
      </w:r>
      <w:r>
        <w:rPr>
          <w:rFonts w:hint="eastAsia"/>
        </w:rPr>
        <w:t>（</w:t>
      </w:r>
      <w:r>
        <w:t>推荐）</w:t>
      </w:r>
    </w:p>
    <w:p w:rsidR="00936C38" w:rsidRDefault="00936C38" w:rsidP="004E6156">
      <w:r>
        <w:tab/>
      </w:r>
      <w:r>
        <w:rPr>
          <w:rFonts w:hint="eastAsia"/>
        </w:rPr>
        <w:t>使用</w:t>
      </w:r>
      <w:r>
        <w:t>特定功能函数</w:t>
      </w:r>
      <w:r>
        <w:t xml:space="preserve">: </w:t>
      </w:r>
    </w:p>
    <w:p w:rsidR="00936C38" w:rsidRDefault="00936C38" w:rsidP="00936C38">
      <w:pPr>
        <w:ind w:firstLine="420"/>
      </w:pPr>
      <w:proofErr w:type="spellStart"/>
      <w:r>
        <w:t>session_set_cookie_params</w:t>
      </w:r>
      <w:proofErr w:type="spellEnd"/>
      <w:r>
        <w:t>(</w:t>
      </w:r>
      <w:r>
        <w:rPr>
          <w:rFonts w:hint="eastAsia"/>
        </w:rPr>
        <w:t>有效期</w:t>
      </w:r>
      <w:r>
        <w:rPr>
          <w:rFonts w:hint="eastAsia"/>
        </w:rPr>
        <w:t xml:space="preserve">, </w:t>
      </w:r>
      <w:r>
        <w:rPr>
          <w:rFonts w:hint="eastAsia"/>
        </w:rPr>
        <w:t>有效路径</w:t>
      </w:r>
      <w:r>
        <w:t>，有效域，是否仅安全传输，</w:t>
      </w:r>
      <w:r>
        <w:rPr>
          <w:rFonts w:hint="eastAsia"/>
        </w:rPr>
        <w:t>是否</w:t>
      </w:r>
      <w:r>
        <w:t>HTTPONLY)</w:t>
      </w:r>
    </w:p>
    <w:p w:rsidR="00936C38" w:rsidRDefault="00936C38" w:rsidP="004E6156">
      <w:r>
        <w:tab/>
      </w:r>
      <w:r>
        <w:rPr>
          <w:rFonts w:hint="eastAsia"/>
        </w:rPr>
        <w:t>完成设置</w:t>
      </w:r>
      <w:r>
        <w:t>。</w:t>
      </w:r>
    </w:p>
    <w:p w:rsidR="000D1146" w:rsidRDefault="000D1146" w:rsidP="000D1146">
      <w:pPr>
        <w:ind w:firstLine="420"/>
      </w:pPr>
      <w:r>
        <w:t>在开启</w:t>
      </w:r>
      <w:r>
        <w:t>session</w:t>
      </w:r>
      <w:r>
        <w:t>前设置完毕</w:t>
      </w:r>
      <w:r>
        <w:tab/>
      </w:r>
    </w:p>
    <w:p w:rsidR="00BD1E7C" w:rsidRDefault="00381AF3" w:rsidP="000D1146">
      <w:pPr>
        <w:ind w:firstLine="420"/>
      </w:pPr>
      <w:r>
        <w:rPr>
          <w:noProof/>
        </w:rPr>
        <w:drawing>
          <wp:inline distT="0" distB="0" distL="0" distR="0" wp14:anchorId="714D499C" wp14:editId="57D1445C">
            <wp:extent cx="5143500" cy="742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85" w:rsidRDefault="00FE4585" w:rsidP="00FE4585"/>
    <w:p w:rsidR="00FE4585" w:rsidRDefault="00FE4585" w:rsidP="00FE4585">
      <w:r>
        <w:rPr>
          <w:rFonts w:hint="eastAsia"/>
        </w:rPr>
        <w:t>注意</w:t>
      </w:r>
      <w:r>
        <w:t>：</w:t>
      </w:r>
    </w:p>
    <w:p w:rsidR="00FE4585" w:rsidRDefault="00FE4585" w:rsidP="00FE4585">
      <w:r>
        <w:tab/>
      </w:r>
      <w:r>
        <w:rPr>
          <w:rFonts w:hint="eastAsia"/>
        </w:rPr>
        <w:t>选项</w:t>
      </w:r>
      <w:r>
        <w:t>的设置是针对</w:t>
      </w:r>
      <w:r>
        <w:t>cookie</w:t>
      </w:r>
      <w:r>
        <w:rPr>
          <w:rFonts w:hint="eastAsia"/>
        </w:rPr>
        <w:t>中</w:t>
      </w:r>
      <w:r>
        <w:t>的</w:t>
      </w:r>
      <w:proofErr w:type="spellStart"/>
      <w:r>
        <w:t>sessionID</w:t>
      </w:r>
      <w:proofErr w:type="spellEnd"/>
      <w:r>
        <w:t>，</w:t>
      </w:r>
      <w:r>
        <w:rPr>
          <w:rFonts w:hint="eastAsia"/>
        </w:rPr>
        <w:t>因此</w:t>
      </w:r>
      <w:r>
        <w:t>是针对所有</w:t>
      </w:r>
      <w:r>
        <w:rPr>
          <w:rFonts w:hint="eastAsia"/>
        </w:rPr>
        <w:t>session</w:t>
      </w:r>
      <w:r>
        <w:t>数据</w:t>
      </w:r>
      <w:r>
        <w:rPr>
          <w:rFonts w:hint="eastAsia"/>
        </w:rPr>
        <w:t>的</w:t>
      </w:r>
      <w:r>
        <w:t>。</w:t>
      </w:r>
    </w:p>
    <w:p w:rsidR="00FE4585" w:rsidRDefault="00FE4585" w:rsidP="00FE4585"/>
    <w:p w:rsidR="00FE4585" w:rsidRDefault="00FE4585" w:rsidP="00FE4585">
      <w:r>
        <w:t>T</w:t>
      </w:r>
      <w:r>
        <w:rPr>
          <w:rFonts w:hint="eastAsia"/>
        </w:rPr>
        <w:t>ip</w:t>
      </w:r>
      <w:r>
        <w:t>：</w:t>
      </w:r>
    </w:p>
    <w:p w:rsidR="00FE4585" w:rsidRDefault="00FE4585" w:rsidP="00FE4585">
      <w:r>
        <w:lastRenderedPageBreak/>
        <w:tab/>
        <w:t>Session</w:t>
      </w:r>
      <w:r>
        <w:t>属性通常都会保持其默认值，不</w:t>
      </w:r>
      <w:r>
        <w:rPr>
          <w:rFonts w:hint="eastAsia"/>
        </w:rPr>
        <w:t>建议</w:t>
      </w:r>
      <w:r>
        <w:t>修改！</w:t>
      </w:r>
    </w:p>
    <w:p w:rsidR="002E0825" w:rsidRDefault="002E0825" w:rsidP="00FE4585"/>
    <w:p w:rsidR="002E0825" w:rsidRDefault="002E0825" w:rsidP="00FE4585"/>
    <w:p w:rsidR="002E0825" w:rsidRDefault="002E0825" w:rsidP="002E0825">
      <w:pPr>
        <w:pStyle w:val="2"/>
      </w:pPr>
      <w:r>
        <w:t>S</w:t>
      </w:r>
      <w:r>
        <w:rPr>
          <w:rFonts w:hint="eastAsia"/>
        </w:rPr>
        <w:t>ession</w:t>
      </w:r>
      <w:r>
        <w:t>使用语法问题</w:t>
      </w:r>
    </w:p>
    <w:p w:rsidR="00456F0C" w:rsidRDefault="00456F0C" w:rsidP="00456F0C">
      <w:r w:rsidRPr="00B649C3">
        <w:rPr>
          <w:highlight w:val="yellow"/>
        </w:rPr>
        <w:t>S</w:t>
      </w:r>
      <w:r w:rsidRPr="00B649C3">
        <w:rPr>
          <w:rFonts w:hint="eastAsia"/>
          <w:highlight w:val="yellow"/>
        </w:rPr>
        <w:t>ession</w:t>
      </w:r>
      <w:r w:rsidRPr="00B649C3">
        <w:rPr>
          <w:highlight w:val="yellow"/>
        </w:rPr>
        <w:t>数据可以是任意的数据类型</w:t>
      </w:r>
    </w:p>
    <w:p w:rsidR="00456F0C" w:rsidRDefault="00456F0C" w:rsidP="00456F0C">
      <w:r>
        <w:rPr>
          <w:noProof/>
        </w:rPr>
        <w:drawing>
          <wp:inline distT="0" distB="0" distL="0" distR="0" wp14:anchorId="6885F7F6" wp14:editId="55DB954F">
            <wp:extent cx="5274310" cy="704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0C" w:rsidRDefault="00456F0C" w:rsidP="00456F0C">
      <w:r>
        <w:rPr>
          <w:rFonts w:hint="eastAsia"/>
        </w:rPr>
        <w:t>就是因为</w:t>
      </w:r>
      <w:r>
        <w:t>，</w:t>
      </w:r>
      <w:r>
        <w:t>session</w:t>
      </w:r>
      <w:r>
        <w:t>数据</w:t>
      </w:r>
      <w:r>
        <w:rPr>
          <w:rFonts w:hint="eastAsia"/>
        </w:rPr>
        <w:t>区</w:t>
      </w:r>
      <w:r w:rsidR="00001827">
        <w:t>，内的数据是序列化后才</w:t>
      </w:r>
      <w:r>
        <w:t>存储的！</w:t>
      </w:r>
    </w:p>
    <w:p w:rsidR="00456F0C" w:rsidRDefault="00B649C3" w:rsidP="00456F0C">
      <w:r>
        <w:rPr>
          <w:noProof/>
        </w:rPr>
        <w:drawing>
          <wp:inline distT="0" distB="0" distL="0" distR="0" wp14:anchorId="2D5C2FC2" wp14:editId="3DBDC112">
            <wp:extent cx="5274310" cy="7975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C3" w:rsidRDefault="00B649C3" w:rsidP="00456F0C"/>
    <w:p w:rsidR="00B649C3" w:rsidRDefault="00B649C3" w:rsidP="00456F0C">
      <w:r w:rsidRPr="00B649C3">
        <w:rPr>
          <w:rFonts w:hint="eastAsia"/>
          <w:highlight w:val="yellow"/>
        </w:rPr>
        <w:t>$_SESSION</w:t>
      </w:r>
      <w:r w:rsidRPr="00B649C3">
        <w:rPr>
          <w:rFonts w:hint="eastAsia"/>
          <w:highlight w:val="yellow"/>
        </w:rPr>
        <w:t>数组</w:t>
      </w:r>
      <w:r w:rsidRPr="00B649C3">
        <w:rPr>
          <w:highlight w:val="yellow"/>
        </w:rPr>
        <w:t>元素的下标，仅仅可以是字符串类型</w:t>
      </w:r>
    </w:p>
    <w:p w:rsidR="00B649C3" w:rsidRDefault="00B649C3" w:rsidP="00456F0C">
      <w:r>
        <w:rPr>
          <w:noProof/>
        </w:rPr>
        <w:drawing>
          <wp:inline distT="0" distB="0" distL="0" distR="0" wp14:anchorId="7E4EA91C" wp14:editId="25E2D820">
            <wp:extent cx="5274310" cy="2832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C5" w:rsidRDefault="00C726C5" w:rsidP="00456F0C"/>
    <w:p w:rsidR="00C726C5" w:rsidRDefault="00C726C5" w:rsidP="00456F0C">
      <w:proofErr w:type="spellStart"/>
      <w:r w:rsidRPr="00C726C5">
        <w:rPr>
          <w:highlight w:val="yellow"/>
        </w:rPr>
        <w:t>S</w:t>
      </w:r>
      <w:r w:rsidRPr="00C726C5">
        <w:rPr>
          <w:rFonts w:hint="eastAsia"/>
          <w:highlight w:val="yellow"/>
        </w:rPr>
        <w:t>ession</w:t>
      </w:r>
      <w:r w:rsidRPr="00C726C5">
        <w:rPr>
          <w:highlight w:val="yellow"/>
        </w:rPr>
        <w:t>_start</w:t>
      </w:r>
      <w:proofErr w:type="spellEnd"/>
      <w:r w:rsidRPr="00C726C5">
        <w:rPr>
          <w:highlight w:val="yellow"/>
        </w:rPr>
        <w:t>()</w:t>
      </w:r>
      <w:r w:rsidRPr="00C726C5">
        <w:rPr>
          <w:rFonts w:hint="eastAsia"/>
          <w:highlight w:val="yellow"/>
        </w:rPr>
        <w:t>，</w:t>
      </w:r>
      <w:r w:rsidRPr="00C726C5">
        <w:rPr>
          <w:highlight w:val="yellow"/>
        </w:rPr>
        <w:t>类似于</w:t>
      </w:r>
      <w:r w:rsidRPr="00C726C5">
        <w:rPr>
          <w:highlight w:val="yellow"/>
        </w:rPr>
        <w:t>header</w:t>
      </w:r>
      <w:r w:rsidRPr="00C726C5">
        <w:rPr>
          <w:highlight w:val="yellow"/>
        </w:rPr>
        <w:t>函数，前不应该有输出</w:t>
      </w:r>
      <w:r>
        <w:t>！</w:t>
      </w:r>
    </w:p>
    <w:p w:rsidR="00C726C5" w:rsidRDefault="00C726C5" w:rsidP="00456F0C">
      <w:r>
        <w:rPr>
          <w:noProof/>
        </w:rPr>
        <w:drawing>
          <wp:inline distT="0" distB="0" distL="0" distR="0" wp14:anchorId="3D4ADD08" wp14:editId="0632BFA2">
            <wp:extent cx="5274310" cy="12979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13" w:rsidRDefault="00681113" w:rsidP="00456F0C"/>
    <w:p w:rsidR="00681113" w:rsidRDefault="00681113" w:rsidP="00456F0C"/>
    <w:p w:rsidR="00681113" w:rsidRDefault="00681113" w:rsidP="00681113">
      <w:pPr>
        <w:pStyle w:val="2"/>
      </w:pPr>
      <w:r>
        <w:t>S</w:t>
      </w:r>
      <w:r>
        <w:rPr>
          <w:rFonts w:hint="eastAsia"/>
        </w:rPr>
        <w:t>ession</w:t>
      </w:r>
      <w:r>
        <w:t>数据区</w:t>
      </w:r>
    </w:p>
    <w:p w:rsidR="00681113" w:rsidRDefault="0081352D" w:rsidP="00681113">
      <w:r>
        <w:rPr>
          <w:rFonts w:hint="eastAsia"/>
        </w:rPr>
        <w:t>在</w:t>
      </w:r>
      <w:r w:rsidR="00D73BB8">
        <w:rPr>
          <w:highlight w:val="yellow"/>
        </w:rPr>
        <w:t>脚本周期</w:t>
      </w:r>
      <w:r w:rsidR="00D73BB8" w:rsidRPr="00D73BB8">
        <w:rPr>
          <w:rFonts w:hint="eastAsia"/>
          <w:highlight w:val="yellow"/>
        </w:rPr>
        <w:t>外</w:t>
      </w:r>
      <w:r>
        <w:t>，持久存储当前会话</w:t>
      </w:r>
      <w:r>
        <w:t>session</w:t>
      </w:r>
      <w:r>
        <w:t>数据</w:t>
      </w:r>
      <w:r>
        <w:rPr>
          <w:rFonts w:hint="eastAsia"/>
        </w:rPr>
        <w:t>的</w:t>
      </w:r>
      <w:r>
        <w:t>区域。</w:t>
      </w:r>
    </w:p>
    <w:p w:rsidR="0081352D" w:rsidRDefault="0081352D" w:rsidP="00681113">
      <w:r>
        <w:rPr>
          <w:rFonts w:hint="eastAsia"/>
        </w:rPr>
        <w:t>在</w:t>
      </w:r>
      <w:r w:rsidRPr="0081352D">
        <w:rPr>
          <w:highlight w:val="yellow"/>
        </w:rPr>
        <w:t>脚本周期内</w:t>
      </w:r>
      <w:r>
        <w:t>，使用</w:t>
      </w:r>
      <w:r>
        <w:rPr>
          <w:rFonts w:hint="eastAsia"/>
        </w:rPr>
        <w:t>$_SESSIO</w:t>
      </w:r>
      <w:r>
        <w:t>N</w:t>
      </w:r>
      <w:r>
        <w:t>这个变量管理的会话</w:t>
      </w:r>
      <w:r>
        <w:rPr>
          <w:rFonts w:hint="eastAsia"/>
        </w:rPr>
        <w:t>session</w:t>
      </w:r>
      <w:r>
        <w:t>数据</w:t>
      </w:r>
      <w:r>
        <w:rPr>
          <w:rFonts w:hint="eastAsia"/>
        </w:rPr>
        <w:t>。</w:t>
      </w:r>
    </w:p>
    <w:p w:rsidR="0081352D" w:rsidRDefault="0081352D" w:rsidP="00681113"/>
    <w:p w:rsidR="0081352D" w:rsidRDefault="0081352D" w:rsidP="00681113">
      <w:r>
        <w:rPr>
          <w:rFonts w:hint="eastAsia"/>
        </w:rPr>
        <w:t>观察</w:t>
      </w:r>
      <w:r>
        <w:t>：</w:t>
      </w:r>
      <w:r>
        <w:rPr>
          <w:rFonts w:hint="eastAsia"/>
        </w:rPr>
        <w:t>$_SESSION</w:t>
      </w:r>
      <w:r>
        <w:rPr>
          <w:rFonts w:hint="eastAsia"/>
        </w:rPr>
        <w:t>与</w:t>
      </w:r>
      <w:r>
        <w:t>session</w:t>
      </w:r>
      <w:r>
        <w:t>数据区的交互情况：</w:t>
      </w:r>
    </w:p>
    <w:p w:rsidR="0081352D" w:rsidRDefault="0081352D" w:rsidP="00681113"/>
    <w:p w:rsidR="00D73BB8" w:rsidRDefault="00D73BB8" w:rsidP="00681113"/>
    <w:p w:rsidR="00D73BB8" w:rsidRDefault="00D73BB8" w:rsidP="00D73BB8">
      <w:pPr>
        <w:pStyle w:val="2"/>
      </w:pPr>
      <w:r>
        <w:lastRenderedPageBreak/>
        <w:t>S</w:t>
      </w:r>
      <w:r>
        <w:rPr>
          <w:rFonts w:hint="eastAsia"/>
        </w:rPr>
        <w:t>ession</w:t>
      </w:r>
      <w:r>
        <w:t>销毁</w:t>
      </w:r>
    </w:p>
    <w:p w:rsidR="00D73BB8" w:rsidRDefault="00D73BB8" w:rsidP="00D73BB8">
      <w:r>
        <w:rPr>
          <w:rFonts w:hint="eastAsia"/>
        </w:rPr>
        <w:t>使用</w:t>
      </w:r>
      <w:r>
        <w:t>函数</w:t>
      </w:r>
      <w:r>
        <w:rPr>
          <w:rFonts w:hint="eastAsia"/>
        </w:rPr>
        <w:t xml:space="preserve"> </w:t>
      </w:r>
    </w:p>
    <w:p w:rsidR="00D73BB8" w:rsidRDefault="00D73BB8" w:rsidP="00D73BB8">
      <w:proofErr w:type="spellStart"/>
      <w:r>
        <w:t>session_</w:t>
      </w:r>
      <w:proofErr w:type="gramStart"/>
      <w:r>
        <w:t>destroy</w:t>
      </w:r>
      <w:proofErr w:type="spellEnd"/>
      <w:r>
        <w:t>()</w:t>
      </w:r>
      <w:proofErr w:type="gramEnd"/>
    </w:p>
    <w:p w:rsidR="00D73BB8" w:rsidRDefault="00D73BB8" w:rsidP="00D73BB8">
      <w:r>
        <w:rPr>
          <w:rFonts w:hint="eastAsia"/>
        </w:rPr>
        <w:t>完成。</w:t>
      </w:r>
    </w:p>
    <w:p w:rsidR="00D73BB8" w:rsidRDefault="00D73BB8" w:rsidP="00D73BB8">
      <w:r>
        <w:rPr>
          <w:rFonts w:hint="eastAsia"/>
        </w:rPr>
        <w:t>销毁</w:t>
      </w:r>
      <w:r>
        <w:t>：删除当前</w:t>
      </w:r>
      <w:r>
        <w:rPr>
          <w:rFonts w:hint="eastAsia"/>
        </w:rPr>
        <w:t>session</w:t>
      </w:r>
      <w:r>
        <w:rPr>
          <w:rFonts w:hint="eastAsia"/>
        </w:rPr>
        <w:t>对应</w:t>
      </w:r>
      <w:r>
        <w:t>的数据</w:t>
      </w:r>
      <w:r>
        <w:rPr>
          <w:rFonts w:hint="eastAsia"/>
        </w:rPr>
        <w:t>区</w:t>
      </w:r>
      <w:r>
        <w:t>，关闭</w:t>
      </w:r>
      <w:r>
        <w:t>session</w:t>
      </w:r>
      <w:r>
        <w:t>机制！</w:t>
      </w:r>
    </w:p>
    <w:p w:rsidR="0000063D" w:rsidRDefault="0000063D" w:rsidP="00D73BB8">
      <w:r>
        <w:rPr>
          <w:noProof/>
        </w:rPr>
        <w:drawing>
          <wp:inline distT="0" distB="0" distL="0" distR="0" wp14:anchorId="29B00CB3" wp14:editId="6AE36243">
            <wp:extent cx="2562225" cy="3810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3D" w:rsidRDefault="0000063D" w:rsidP="00D73BB8"/>
    <w:p w:rsidR="0000063D" w:rsidRDefault="0058786D" w:rsidP="00D73BB8">
      <w:r>
        <w:rPr>
          <w:rFonts w:hint="eastAsia"/>
        </w:rPr>
        <w:t>关闭</w:t>
      </w:r>
      <w:r>
        <w:t>session</w:t>
      </w:r>
      <w:r>
        <w:t>机制后，导致余下的</w:t>
      </w:r>
      <w:r>
        <w:t>session</w:t>
      </w:r>
      <w:r>
        <w:rPr>
          <w:rFonts w:hint="eastAsia"/>
        </w:rPr>
        <w:t>操作</w:t>
      </w:r>
      <w:r>
        <w:t>都不处理！</w:t>
      </w:r>
    </w:p>
    <w:p w:rsidR="00E63C86" w:rsidRDefault="00E63C86" w:rsidP="00D73BB8"/>
    <w:p w:rsidR="00E63C86" w:rsidRDefault="00E63C86" w:rsidP="00D73BB8"/>
    <w:p w:rsidR="00E63C86" w:rsidRDefault="00E63C86" w:rsidP="00D73BB8">
      <w:r>
        <w:rPr>
          <w:rFonts w:hint="eastAsia"/>
        </w:rPr>
        <w:t>注意</w:t>
      </w:r>
      <w:r>
        <w:t>：</w:t>
      </w:r>
    </w:p>
    <w:p w:rsidR="007662F8" w:rsidRDefault="00E63C86" w:rsidP="00D73BB8">
      <w:pPr>
        <w:rPr>
          <w:rFonts w:hint="eastAsia"/>
        </w:rPr>
      </w:pPr>
      <w:r>
        <w:rPr>
          <w:rFonts w:hint="eastAsia"/>
        </w:rPr>
        <w:t xml:space="preserve">$_SESSION </w:t>
      </w:r>
      <w:r>
        <w:rPr>
          <w:rFonts w:hint="eastAsia"/>
        </w:rPr>
        <w:t>变量</w:t>
      </w:r>
      <w:r>
        <w:t>，在销毁</w:t>
      </w:r>
      <w:r>
        <w:t>session</w:t>
      </w:r>
      <w:r>
        <w:t>后，是不会自动</w:t>
      </w:r>
      <w:r>
        <w:rPr>
          <w:rFonts w:hint="eastAsia"/>
        </w:rPr>
        <w:t>消失</w:t>
      </w:r>
      <w:r w:rsidR="007662F8">
        <w:rPr>
          <w:rFonts w:hint="eastAsia"/>
        </w:rPr>
        <w:t>，</w:t>
      </w:r>
      <w:r w:rsidR="007662F8">
        <w:t>但结束</w:t>
      </w:r>
      <w:r w:rsidR="007662F8">
        <w:rPr>
          <w:rFonts w:hint="eastAsia"/>
        </w:rPr>
        <w:t>不完成</w:t>
      </w:r>
      <w:r w:rsidR="007662F8">
        <w:t>写操作。</w:t>
      </w:r>
      <w:r w:rsidR="007662F8">
        <w:rPr>
          <w:rFonts w:hint="eastAsia"/>
        </w:rPr>
        <w:t>因此</w:t>
      </w:r>
      <w:r w:rsidR="007662F8">
        <w:t>下次脚本周期，就不能</w:t>
      </w:r>
      <w:r w:rsidR="007662F8">
        <w:rPr>
          <w:rFonts w:hint="eastAsia"/>
        </w:rPr>
        <w:t>获取到</w:t>
      </w:r>
      <w:r w:rsidR="007662F8">
        <w:t>存储的</w:t>
      </w:r>
      <w:r w:rsidR="007662F8">
        <w:t>session</w:t>
      </w:r>
      <w:r w:rsidR="007662F8">
        <w:rPr>
          <w:rFonts w:hint="eastAsia"/>
        </w:rPr>
        <w:t>数据。</w:t>
      </w:r>
    </w:p>
    <w:p w:rsidR="00E63C86" w:rsidRDefault="007662F8" w:rsidP="00D73BB8">
      <w:r>
        <w:rPr>
          <w:noProof/>
        </w:rPr>
        <w:drawing>
          <wp:inline distT="0" distB="0" distL="0" distR="0" wp14:anchorId="5F75456D" wp14:editId="29BD5BCC">
            <wp:extent cx="5274310" cy="18040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02" w:rsidRDefault="004B7802" w:rsidP="00D73BB8"/>
    <w:p w:rsidR="004B7802" w:rsidRDefault="004B7802" w:rsidP="00D73BB8">
      <w:pPr>
        <w:rPr>
          <w:rFonts w:hint="eastAsia"/>
        </w:rPr>
      </w:pPr>
      <w:r w:rsidRPr="004B7802">
        <w:rPr>
          <w:rFonts w:hint="eastAsia"/>
          <w:highlight w:val="yellow"/>
        </w:rPr>
        <w:t>如何</w:t>
      </w:r>
      <w:r w:rsidRPr="004B7802">
        <w:rPr>
          <w:highlight w:val="yellow"/>
        </w:rPr>
        <w:t>完整删除与当前</w:t>
      </w:r>
      <w:r w:rsidRPr="004B7802">
        <w:rPr>
          <w:highlight w:val="yellow"/>
        </w:rPr>
        <w:t>session</w:t>
      </w:r>
      <w:r w:rsidRPr="004B7802">
        <w:rPr>
          <w:highlight w:val="yellow"/>
        </w:rPr>
        <w:t>相关的全部数据</w:t>
      </w:r>
      <w:r>
        <w:rPr>
          <w:rFonts w:hint="eastAsia"/>
        </w:rPr>
        <w:t>？</w:t>
      </w:r>
    </w:p>
    <w:p w:rsidR="00D73BB8" w:rsidRDefault="001E1E07" w:rsidP="00D73BB8">
      <w:proofErr w:type="spellStart"/>
      <w:r>
        <w:t>S</w:t>
      </w:r>
      <w:r>
        <w:rPr>
          <w:rFonts w:hint="eastAsia"/>
        </w:rPr>
        <w:t>ession</w:t>
      </w:r>
      <w:r>
        <w:t>_destroy</w:t>
      </w:r>
      <w:proofErr w:type="spellEnd"/>
      <w:r>
        <w:t xml:space="preserve">(); </w:t>
      </w:r>
      <w:r>
        <w:rPr>
          <w:rFonts w:hint="eastAsia"/>
        </w:rPr>
        <w:t>数据区</w:t>
      </w:r>
    </w:p>
    <w:p w:rsidR="001E1E07" w:rsidRDefault="001E1E07" w:rsidP="00D73BB8">
      <w:r>
        <w:t>U</w:t>
      </w:r>
      <w:r>
        <w:rPr>
          <w:rFonts w:hint="eastAsia"/>
        </w:rPr>
        <w:t>nset(</w:t>
      </w:r>
      <w:r>
        <w:t>$_SESSION);</w:t>
      </w:r>
      <w:r>
        <w:rPr>
          <w:rFonts w:hint="eastAsia"/>
        </w:rPr>
        <w:t xml:space="preserve"> </w:t>
      </w:r>
      <w:r>
        <w:rPr>
          <w:rFonts w:hint="eastAsia"/>
        </w:rPr>
        <w:t>销毁</w:t>
      </w:r>
      <w:r>
        <w:t>变量</w:t>
      </w:r>
    </w:p>
    <w:p w:rsidR="001E1E07" w:rsidRDefault="00A24C45" w:rsidP="00D73BB8">
      <w:r>
        <w:t>//</w:t>
      </w:r>
      <w:proofErr w:type="spellStart"/>
      <w:r w:rsidR="001E1E07">
        <w:rPr>
          <w:rFonts w:hint="eastAsia"/>
        </w:rPr>
        <w:t>setCookie</w:t>
      </w:r>
      <w:proofErr w:type="spellEnd"/>
      <w:r w:rsidR="001E1E07">
        <w:rPr>
          <w:rFonts w:hint="eastAsia"/>
        </w:rPr>
        <w:t>(</w:t>
      </w:r>
      <w:r w:rsidR="001E1E07">
        <w:t>‘PHPSESSID’, ‘’, time()-1</w:t>
      </w:r>
      <w:r w:rsidR="001E1E07">
        <w:rPr>
          <w:rFonts w:hint="eastAsia"/>
        </w:rPr>
        <w:t>)</w:t>
      </w:r>
      <w:r w:rsidR="001E1E07">
        <w:t xml:space="preserve">, </w:t>
      </w:r>
      <w:r w:rsidR="001E1E07">
        <w:rPr>
          <w:rFonts w:hint="eastAsia"/>
        </w:rPr>
        <w:t>销毁</w:t>
      </w:r>
      <w:r w:rsidR="001E1E07">
        <w:t>cookie</w:t>
      </w:r>
      <w:r w:rsidR="001E1E07">
        <w:t>中的</w:t>
      </w:r>
      <w:r w:rsidR="001E1E07">
        <w:t>session-</w:t>
      </w:r>
      <w:proofErr w:type="spellStart"/>
      <w:r w:rsidR="001E1E07">
        <w:t>iD</w:t>
      </w:r>
      <w:proofErr w:type="spellEnd"/>
    </w:p>
    <w:p w:rsidR="00A24C45" w:rsidRDefault="00A24C45" w:rsidP="00D73BB8">
      <w:pPr>
        <w:rPr>
          <w:rFonts w:hint="eastAsia"/>
        </w:rPr>
      </w:pPr>
      <w:proofErr w:type="spellStart"/>
      <w:r>
        <w:rPr>
          <w:rFonts w:hint="eastAsia"/>
        </w:rPr>
        <w:t>setCookie</w:t>
      </w:r>
      <w:proofErr w:type="spellEnd"/>
      <w:r>
        <w:rPr>
          <w:rFonts w:hint="eastAsia"/>
        </w:rPr>
        <w:t>(</w:t>
      </w:r>
      <w:proofErr w:type="spellStart"/>
      <w:r w:rsidR="00536320">
        <w:t>session_name</w:t>
      </w:r>
      <w:proofErr w:type="spellEnd"/>
      <w:r w:rsidR="00536320">
        <w:t>()</w:t>
      </w:r>
      <w:r>
        <w:t>, ‘’, time()-1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销毁</w:t>
      </w:r>
      <w:r>
        <w:t>cookie</w:t>
      </w:r>
      <w:r>
        <w:t>中的</w:t>
      </w:r>
      <w:r w:rsidR="00536320">
        <w:t>session-</w:t>
      </w:r>
      <w:proofErr w:type="spellStart"/>
      <w:r w:rsidR="00536320">
        <w:t>iD</w:t>
      </w:r>
      <w:proofErr w:type="spellEnd"/>
    </w:p>
    <w:p w:rsidR="001E1E07" w:rsidRDefault="001E1E07" w:rsidP="00D73BB8"/>
    <w:p w:rsidR="001E1E07" w:rsidRDefault="001E1E07" w:rsidP="00D73BB8">
      <w:r>
        <w:t>tip</w:t>
      </w:r>
      <w:r>
        <w:t>：</w:t>
      </w:r>
    </w:p>
    <w:p w:rsidR="001E1E07" w:rsidRDefault="001E1E07" w:rsidP="00D73BB8">
      <w:r>
        <w:rPr>
          <w:rFonts w:hint="eastAsia"/>
        </w:rPr>
        <w:t>PHPSESSID</w:t>
      </w:r>
      <w:r>
        <w:t>，称之为</w:t>
      </w:r>
      <w:r>
        <w:t xml:space="preserve">session.name </w:t>
      </w:r>
      <w:r>
        <w:rPr>
          <w:rFonts w:hint="eastAsia"/>
        </w:rPr>
        <w:t>可以</w:t>
      </w:r>
      <w:r>
        <w:t>被配置的</w:t>
      </w:r>
      <w:r>
        <w:t>php.ini</w:t>
      </w:r>
    </w:p>
    <w:p w:rsidR="001E1E07" w:rsidRDefault="001E1E07" w:rsidP="00D73BB8">
      <w:pPr>
        <w:rPr>
          <w:rFonts w:hint="eastAsia"/>
        </w:rPr>
      </w:pPr>
      <w:r>
        <w:rPr>
          <w:rFonts w:hint="eastAsia"/>
        </w:rPr>
        <w:t>使用</w:t>
      </w:r>
      <w:r>
        <w:t>函数</w:t>
      </w:r>
      <w:proofErr w:type="spellStart"/>
      <w:r>
        <w:rPr>
          <w:rFonts w:hint="eastAsia"/>
        </w:rPr>
        <w:t>session_name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来</w:t>
      </w:r>
      <w:r>
        <w:t>获取当前的值！</w:t>
      </w:r>
    </w:p>
    <w:p w:rsidR="001E1E07" w:rsidRDefault="001E1E07" w:rsidP="00D73BB8">
      <w:r>
        <w:rPr>
          <w:noProof/>
        </w:rPr>
        <w:drawing>
          <wp:inline distT="0" distB="0" distL="0" distR="0" wp14:anchorId="2BEAC28D" wp14:editId="6F9C2209">
            <wp:extent cx="5274310" cy="8331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C5" w:rsidRDefault="00984DC5" w:rsidP="00D73BB8"/>
    <w:p w:rsidR="00984DC5" w:rsidRDefault="00984DC5" w:rsidP="00D73BB8">
      <w:r w:rsidRPr="00984DC5">
        <w:rPr>
          <w:rFonts w:hint="eastAsia"/>
          <w:highlight w:val="yellow"/>
        </w:rPr>
        <w:t>如何</w:t>
      </w:r>
      <w:r w:rsidRPr="00984DC5">
        <w:rPr>
          <w:highlight w:val="yellow"/>
        </w:rPr>
        <w:t>清空</w:t>
      </w:r>
      <w:r w:rsidRPr="00984DC5">
        <w:rPr>
          <w:highlight w:val="yellow"/>
        </w:rPr>
        <w:t>session</w:t>
      </w:r>
      <w:r w:rsidRPr="00984DC5">
        <w:rPr>
          <w:rFonts w:hint="eastAsia"/>
          <w:highlight w:val="yellow"/>
        </w:rPr>
        <w:t>数据</w:t>
      </w:r>
      <w:r>
        <w:rPr>
          <w:rFonts w:hint="eastAsia"/>
        </w:rPr>
        <w:t>？</w:t>
      </w:r>
    </w:p>
    <w:p w:rsidR="00984DC5" w:rsidRDefault="00984DC5" w:rsidP="00D73BB8">
      <w:r>
        <w:rPr>
          <w:rFonts w:hint="eastAsia"/>
        </w:rPr>
        <w:t>不要</w:t>
      </w:r>
      <w:r>
        <w:rPr>
          <w:rFonts w:hint="eastAsia"/>
        </w:rPr>
        <w:t xml:space="preserve"> </w:t>
      </w:r>
      <w:r>
        <w:t>unset($_SESSION)</w:t>
      </w:r>
    </w:p>
    <w:p w:rsidR="00984DC5" w:rsidRDefault="00984DC5" w:rsidP="00D73BB8">
      <w:pPr>
        <w:rPr>
          <w:color w:val="FF0000"/>
        </w:rPr>
      </w:pPr>
      <w:r>
        <w:rPr>
          <w:rFonts w:hint="eastAsia"/>
        </w:rPr>
        <w:lastRenderedPageBreak/>
        <w:t>需要</w:t>
      </w:r>
      <w:r>
        <w:t>：</w:t>
      </w:r>
      <w:r w:rsidRPr="00984DC5">
        <w:rPr>
          <w:color w:val="FF0000"/>
        </w:rPr>
        <w:t>$_SESSION = array();</w:t>
      </w:r>
    </w:p>
    <w:p w:rsidR="00984DC5" w:rsidRDefault="00984DC5" w:rsidP="00D73BB8">
      <w:pPr>
        <w:rPr>
          <w:color w:val="FF0000"/>
        </w:rPr>
      </w:pPr>
    </w:p>
    <w:p w:rsidR="00984DC5" w:rsidRDefault="00984DC5" w:rsidP="00984DC5">
      <w:pPr>
        <w:pStyle w:val="2"/>
      </w:pPr>
      <w:r w:rsidRPr="00984DC5">
        <w:rPr>
          <w:rFonts w:hint="eastAsia"/>
        </w:rPr>
        <w:t>重写</w:t>
      </w:r>
      <w:r>
        <w:rPr>
          <w:rFonts w:hint="eastAsia"/>
        </w:rPr>
        <w:t>session</w:t>
      </w:r>
      <w:r>
        <w:t>的存储机制</w:t>
      </w:r>
    </w:p>
    <w:p w:rsidR="00984DC5" w:rsidRDefault="00984DC5" w:rsidP="00984DC5">
      <w:r>
        <w:rPr>
          <w:rFonts w:hint="eastAsia"/>
        </w:rPr>
        <w:t>目的</w:t>
      </w:r>
      <w:r>
        <w:t>：</w:t>
      </w:r>
    </w:p>
    <w:p w:rsidR="00984DC5" w:rsidRDefault="00984DC5" w:rsidP="00984DC5">
      <w:pPr>
        <w:pStyle w:val="a5"/>
        <w:numPr>
          <w:ilvl w:val="0"/>
          <w:numId w:val="1"/>
        </w:numPr>
        <w:ind w:firstLineChars="0"/>
      </w:pPr>
      <w:r>
        <w:t>便于管理大量的</w:t>
      </w:r>
      <w:r>
        <w:t>session</w:t>
      </w:r>
      <w:r>
        <w:t>数据</w:t>
      </w:r>
    </w:p>
    <w:p w:rsidR="00984DC5" w:rsidRDefault="00B728C0" w:rsidP="00984D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便于</w:t>
      </w:r>
      <w:r>
        <w:t>web</w:t>
      </w:r>
      <w:r>
        <w:t>服务器集群共享</w:t>
      </w:r>
      <w:r>
        <w:t>session</w:t>
      </w:r>
      <w:r>
        <w:t>数据。</w:t>
      </w:r>
    </w:p>
    <w:p w:rsidR="00B728C0" w:rsidRDefault="00B728C0" w:rsidP="00B728C0"/>
    <w:p w:rsidR="00B728C0" w:rsidRDefault="00B728C0" w:rsidP="00B728C0">
      <w:r>
        <w:rPr>
          <w:rFonts w:hint="eastAsia"/>
        </w:rPr>
        <w:t>方案</w:t>
      </w:r>
      <w:r>
        <w:t>：</w:t>
      </w:r>
    </w:p>
    <w:p w:rsidR="00B728C0" w:rsidRDefault="00B728C0" w:rsidP="00B728C0">
      <w:r>
        <w:rPr>
          <w:rFonts w:hint="eastAsia"/>
        </w:rPr>
        <w:t>入库</w:t>
      </w:r>
      <w:r>
        <w:t>，</w:t>
      </w:r>
      <w:r>
        <w:rPr>
          <w:rFonts w:hint="eastAsia"/>
        </w:rPr>
        <w:t>入</w:t>
      </w:r>
      <w:r>
        <w:t>内存</w:t>
      </w:r>
    </w:p>
    <w:p w:rsidR="00B728C0" w:rsidRDefault="00B728C0" w:rsidP="00B728C0"/>
    <w:p w:rsidR="00B728C0" w:rsidRDefault="00B728C0" w:rsidP="00B728C0">
      <w:r>
        <w:rPr>
          <w:rFonts w:hint="eastAsia"/>
        </w:rPr>
        <w:t>实现</w:t>
      </w:r>
      <w:r>
        <w:t>过程：</w:t>
      </w:r>
    </w:p>
    <w:p w:rsidR="00B728C0" w:rsidRDefault="00B728C0" w:rsidP="00B728C0">
      <w:r>
        <w:rPr>
          <w:rFonts w:hint="eastAsia"/>
        </w:rPr>
        <w:t>定义</w:t>
      </w:r>
      <w:r>
        <w:t>（实现）自定义的相关的存储处理函数</w:t>
      </w:r>
    </w:p>
    <w:p w:rsidR="00B728C0" w:rsidRDefault="00B728C0" w:rsidP="00B728C0">
      <w:r>
        <w:rPr>
          <w:rFonts w:hint="eastAsia"/>
        </w:rPr>
        <w:t>将其</w:t>
      </w:r>
      <w:r>
        <w:t>设置为</w:t>
      </w:r>
      <w:r>
        <w:t>session</w:t>
      </w:r>
      <w:r>
        <w:t>机制需要的存储函数</w:t>
      </w:r>
      <w:r>
        <w:rPr>
          <w:rFonts w:hint="eastAsia"/>
        </w:rPr>
        <w:t>(</w:t>
      </w:r>
      <w:r>
        <w:rPr>
          <w:rFonts w:hint="eastAsia"/>
        </w:rPr>
        <w:t>告知</w:t>
      </w:r>
      <w:r>
        <w:t>给</w:t>
      </w:r>
      <w:r>
        <w:t>session</w:t>
      </w:r>
      <w:r>
        <w:t>机制，使用我们的函数完成存储处理</w:t>
      </w:r>
      <w:r>
        <w:rPr>
          <w:rFonts w:hint="eastAsia"/>
        </w:rPr>
        <w:t>)</w:t>
      </w:r>
    </w:p>
    <w:p w:rsidR="00B728C0" w:rsidRDefault="00B728C0" w:rsidP="00B728C0"/>
    <w:p w:rsidR="00B728C0" w:rsidRDefault="00B728C0" w:rsidP="00B728C0">
      <w:r>
        <w:t>S</w:t>
      </w:r>
      <w:r>
        <w:rPr>
          <w:rFonts w:hint="eastAsia"/>
        </w:rPr>
        <w:t>ession</w:t>
      </w:r>
      <w:r>
        <w:t>机制，共需要</w:t>
      </w:r>
      <w:r>
        <w:t>6</w:t>
      </w:r>
      <w:r>
        <w:t>个存储处理函数</w:t>
      </w:r>
    </w:p>
    <w:p w:rsidR="0080304B" w:rsidRDefault="0080304B" w:rsidP="00B728C0">
      <w:r>
        <w:rPr>
          <w:noProof/>
        </w:rPr>
        <w:drawing>
          <wp:inline distT="0" distB="0" distL="0" distR="0" wp14:anchorId="628F337D" wp14:editId="3FA2B1CC">
            <wp:extent cx="3914775" cy="41148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4B" w:rsidRDefault="0080304B" w:rsidP="00B728C0">
      <w:r>
        <w:rPr>
          <w:rFonts w:hint="eastAsia"/>
        </w:rPr>
        <w:t>设置</w:t>
      </w:r>
      <w:r>
        <w:t>session</w:t>
      </w:r>
      <w:r>
        <w:t>的存储机制函数：</w:t>
      </w:r>
    </w:p>
    <w:p w:rsidR="0080304B" w:rsidRDefault="0080304B" w:rsidP="00B728C0">
      <w:r>
        <w:rPr>
          <w:rFonts w:hint="eastAsia"/>
        </w:rPr>
        <w:t>使用</w:t>
      </w:r>
      <w:r>
        <w:t>PHP</w:t>
      </w:r>
      <w:r>
        <w:t>函数：</w:t>
      </w:r>
    </w:p>
    <w:p w:rsidR="0080304B" w:rsidRDefault="0080304B" w:rsidP="00B728C0">
      <w:r>
        <w:tab/>
      </w:r>
      <w:proofErr w:type="spellStart"/>
      <w:r>
        <w:t>Session_set_save_handler</w:t>
      </w:r>
      <w:proofErr w:type="spellEnd"/>
      <w:r>
        <w:t>(</w:t>
      </w:r>
      <w:r>
        <w:rPr>
          <w:rFonts w:hint="eastAsia"/>
        </w:rPr>
        <w:t>开始处理器</w:t>
      </w:r>
      <w:r>
        <w:t>，结束处理器，读处理器，写处理器，删除处理，垃圾回收处理器</w:t>
      </w:r>
      <w:r>
        <w:t>)</w:t>
      </w:r>
    </w:p>
    <w:p w:rsidR="0080304B" w:rsidRDefault="0080304B" w:rsidP="00B728C0">
      <w:r>
        <w:rPr>
          <w:noProof/>
        </w:rPr>
        <w:lastRenderedPageBreak/>
        <w:drawing>
          <wp:inline distT="0" distB="0" distL="0" distR="0" wp14:anchorId="025714D9" wp14:editId="4B93BAC8">
            <wp:extent cx="3676650" cy="20669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CA" w:rsidRDefault="00E835CA" w:rsidP="00B728C0"/>
    <w:p w:rsidR="00E835CA" w:rsidRDefault="00E835CA" w:rsidP="00B728C0"/>
    <w:p w:rsidR="00E835CA" w:rsidRDefault="00E835CA" w:rsidP="00B728C0">
      <w:r>
        <w:rPr>
          <w:rFonts w:hint="eastAsia"/>
        </w:rPr>
        <w:t>常规</w:t>
      </w:r>
      <w:r>
        <w:t>使用</w:t>
      </w:r>
      <w:r>
        <w:t>session</w:t>
      </w:r>
      <w:r>
        <w:t>机制即可：</w:t>
      </w:r>
    </w:p>
    <w:p w:rsidR="00E835CA" w:rsidRDefault="00221D8B" w:rsidP="00B728C0">
      <w:pPr>
        <w:rPr>
          <w:rFonts w:hint="eastAsia"/>
        </w:rPr>
      </w:pPr>
      <w:r>
        <w:rPr>
          <w:noProof/>
        </w:rPr>
        <w:drawing>
          <wp:inline distT="0" distB="0" distL="0" distR="0" wp14:anchorId="0E9A6A7F" wp14:editId="7B68DE3A">
            <wp:extent cx="4429125" cy="6286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304B" w:rsidRPr="00B728C0" w:rsidRDefault="0080304B" w:rsidP="00B728C0">
      <w:pPr>
        <w:rPr>
          <w:rFonts w:hint="eastAsia"/>
        </w:rPr>
      </w:pPr>
    </w:p>
    <w:sectPr w:rsidR="0080304B" w:rsidRPr="00B728C0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8C9" w:rsidRDefault="001C68C9" w:rsidP="00A2271F">
      <w:r>
        <w:separator/>
      </w:r>
    </w:p>
  </w:endnote>
  <w:endnote w:type="continuationSeparator" w:id="0">
    <w:p w:rsidR="001C68C9" w:rsidRDefault="001C68C9" w:rsidP="00A2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8C9" w:rsidRDefault="001C68C9" w:rsidP="00A2271F">
      <w:r>
        <w:separator/>
      </w:r>
    </w:p>
  </w:footnote>
  <w:footnote w:type="continuationSeparator" w:id="0">
    <w:p w:rsidR="001C68C9" w:rsidRDefault="001C68C9" w:rsidP="00A22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71F" w:rsidRDefault="00A2271F" w:rsidP="00A2271F">
    <w:pPr>
      <w:pStyle w:val="a3"/>
      <w:pBdr>
        <w:bottom w:val="single" w:sz="6" w:space="0" w:color="auto"/>
      </w:pBdr>
    </w:pPr>
    <w:r>
      <w:rPr>
        <w:rFonts w:hint="eastAsia"/>
      </w:rPr>
      <w:t>课堂笔记</w:t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>
          <wp:extent cx="356410" cy="352810"/>
          <wp:effectExtent l="0" t="0" r="571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牛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121" cy="369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47C3B"/>
    <w:multiLevelType w:val="hybridMultilevel"/>
    <w:tmpl w:val="E7A650EC"/>
    <w:lvl w:ilvl="0" w:tplc="F50C811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74"/>
    <w:rsid w:val="0000063D"/>
    <w:rsid w:val="00001827"/>
    <w:rsid w:val="0003565D"/>
    <w:rsid w:val="000A3F7C"/>
    <w:rsid w:val="000D1146"/>
    <w:rsid w:val="00164946"/>
    <w:rsid w:val="001C68C9"/>
    <w:rsid w:val="001E1E07"/>
    <w:rsid w:val="001E3D12"/>
    <w:rsid w:val="002168E0"/>
    <w:rsid w:val="00221D8B"/>
    <w:rsid w:val="002E0825"/>
    <w:rsid w:val="00381AF3"/>
    <w:rsid w:val="0039002C"/>
    <w:rsid w:val="00452F5C"/>
    <w:rsid w:val="00456F0C"/>
    <w:rsid w:val="004B7802"/>
    <w:rsid w:val="004E6156"/>
    <w:rsid w:val="00536320"/>
    <w:rsid w:val="0058786D"/>
    <w:rsid w:val="005954E0"/>
    <w:rsid w:val="00681113"/>
    <w:rsid w:val="006F2745"/>
    <w:rsid w:val="00704118"/>
    <w:rsid w:val="007662F8"/>
    <w:rsid w:val="007C1F74"/>
    <w:rsid w:val="0080304B"/>
    <w:rsid w:val="0081352D"/>
    <w:rsid w:val="00865B9A"/>
    <w:rsid w:val="008670B3"/>
    <w:rsid w:val="00936C38"/>
    <w:rsid w:val="00984DC5"/>
    <w:rsid w:val="00A2271F"/>
    <w:rsid w:val="00A24C45"/>
    <w:rsid w:val="00AA799A"/>
    <w:rsid w:val="00AC2B44"/>
    <w:rsid w:val="00B649C3"/>
    <w:rsid w:val="00B728C0"/>
    <w:rsid w:val="00BD1E7C"/>
    <w:rsid w:val="00C726C5"/>
    <w:rsid w:val="00D73BB8"/>
    <w:rsid w:val="00E4041A"/>
    <w:rsid w:val="00E63C86"/>
    <w:rsid w:val="00E835CA"/>
    <w:rsid w:val="00F90AF5"/>
    <w:rsid w:val="00FE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9B5A7-414C-4E3D-9CCE-7053830E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4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4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2B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7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54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4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2B4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4D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g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157</TotalTime>
  <Pages>7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39</cp:revision>
  <dcterms:created xsi:type="dcterms:W3CDTF">2015-02-05T01:00:00Z</dcterms:created>
  <dcterms:modified xsi:type="dcterms:W3CDTF">2015-02-05T04:01:00Z</dcterms:modified>
</cp:coreProperties>
</file>