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5D" w:rsidRDefault="006E231D" w:rsidP="006E231D">
      <w:pPr>
        <w:pStyle w:val="1"/>
      </w:pPr>
      <w:r>
        <w:rPr>
          <w:rFonts w:hint="eastAsia"/>
        </w:rPr>
        <w:t>完成</w:t>
      </w:r>
      <w:r>
        <w:t>PDODB</w:t>
      </w:r>
    </w:p>
    <w:p w:rsidR="006E231D" w:rsidRDefault="006E0733" w:rsidP="006E231D">
      <w:r>
        <w:rPr>
          <w:rFonts w:hint="eastAsia"/>
        </w:rPr>
        <w:t>功能</w:t>
      </w:r>
      <w:r>
        <w:t>与</w:t>
      </w:r>
      <w:r>
        <w:t>MySQLDB</w:t>
      </w:r>
      <w:r>
        <w:t>一模一样的</w:t>
      </w:r>
      <w:r>
        <w:t>DAO</w:t>
      </w:r>
      <w:r>
        <w:t>类！</w:t>
      </w:r>
    </w:p>
    <w:p w:rsidR="006E0733" w:rsidRDefault="006E0733" w:rsidP="006E231D"/>
    <w:p w:rsidR="006E0733" w:rsidRDefault="006E0733" w:rsidP="006E231D"/>
    <w:p w:rsidR="006E0733" w:rsidRDefault="006E0733" w:rsidP="006E231D">
      <w:r>
        <w:rPr>
          <w:rFonts w:hint="eastAsia"/>
        </w:rPr>
        <w:t>项目</w:t>
      </w:r>
      <w:r>
        <w:t>中使用！</w:t>
      </w:r>
    </w:p>
    <w:p w:rsidR="006E0733" w:rsidRDefault="006E0733" w:rsidP="006E231D">
      <w:r>
        <w:rPr>
          <w:rFonts w:hint="eastAsia"/>
        </w:rPr>
        <w:t>增加</w:t>
      </w:r>
      <w:r>
        <w:t>配置开关</w:t>
      </w:r>
    </w:p>
    <w:p w:rsidR="006E0733" w:rsidRDefault="006E0733" w:rsidP="006E231D">
      <w:r>
        <w:t>Config/application.config.php</w:t>
      </w:r>
    </w:p>
    <w:p w:rsidR="00DC136D" w:rsidRDefault="00DC136D" w:rsidP="006E231D">
      <w:r>
        <w:rPr>
          <w:noProof/>
        </w:rPr>
        <w:drawing>
          <wp:inline distT="0" distB="0" distL="0" distR="0" wp14:anchorId="0A3EC178" wp14:editId="2B5476F5">
            <wp:extent cx="5274310" cy="843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6D" w:rsidRDefault="00DC136D" w:rsidP="006E231D">
      <w:r>
        <w:rPr>
          <w:rFonts w:hint="eastAsia"/>
        </w:rPr>
        <w:t>基础</w:t>
      </w:r>
      <w:r>
        <w:t>模型在</w:t>
      </w:r>
      <w:r>
        <w:rPr>
          <w:rFonts w:hint="eastAsia"/>
        </w:rPr>
        <w:t>初始化</w:t>
      </w:r>
      <w:r>
        <w:t>DAO</w:t>
      </w:r>
      <w:r>
        <w:t>时，利用配置，选择合适的</w:t>
      </w:r>
      <w:r>
        <w:t>DAO</w:t>
      </w:r>
      <w:r>
        <w:t>：</w:t>
      </w:r>
    </w:p>
    <w:p w:rsidR="00DC136D" w:rsidRDefault="00AB2CEA" w:rsidP="006E231D">
      <w:r>
        <w:t>Model.class.php</w:t>
      </w:r>
    </w:p>
    <w:p w:rsidR="00AB2CEA" w:rsidRDefault="00F209D5" w:rsidP="006E231D">
      <w:r>
        <w:rPr>
          <w:noProof/>
        </w:rPr>
        <w:drawing>
          <wp:inline distT="0" distB="0" distL="0" distR="0" wp14:anchorId="2390CE30" wp14:editId="3D50B313">
            <wp:extent cx="5274310" cy="1906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D0" w:rsidRDefault="00DB13D0" w:rsidP="006E231D"/>
    <w:p w:rsidR="00DB13D0" w:rsidRDefault="00DB13D0" w:rsidP="006E231D">
      <w:r>
        <w:rPr>
          <w:rFonts w:hint="eastAsia"/>
        </w:rPr>
        <w:t>配置</w:t>
      </w:r>
      <w:r>
        <w:t>需要的</w:t>
      </w:r>
      <w:r>
        <w:rPr>
          <w:rFonts w:hint="eastAsia"/>
        </w:rPr>
        <w:t>I_DAO</w:t>
      </w:r>
      <w:r>
        <w:rPr>
          <w:rFonts w:hint="eastAsia"/>
        </w:rPr>
        <w:t>接口</w:t>
      </w:r>
      <w:r>
        <w:t>，</w:t>
      </w:r>
      <w:r>
        <w:t>PDODB</w:t>
      </w:r>
      <w:r>
        <w:rPr>
          <w:rFonts w:hint="eastAsia"/>
        </w:rPr>
        <w:t>的</w:t>
      </w:r>
      <w:r>
        <w:t>加载情况：</w:t>
      </w:r>
    </w:p>
    <w:p w:rsidR="00DB13D0" w:rsidRDefault="00147333" w:rsidP="006E231D">
      <w:r>
        <w:rPr>
          <w:noProof/>
        </w:rPr>
        <w:drawing>
          <wp:inline distT="0" distB="0" distL="0" distR="0" wp14:anchorId="6F014D6A" wp14:editId="399E7C52">
            <wp:extent cx="5274310" cy="1478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A" w:rsidRDefault="009E600A" w:rsidP="006E231D">
      <w:r>
        <w:rPr>
          <w:rFonts w:hint="eastAsia"/>
        </w:rPr>
        <w:t>路径</w:t>
      </w:r>
      <w:r>
        <w:t>常量：</w:t>
      </w:r>
    </w:p>
    <w:p w:rsidR="009E600A" w:rsidRDefault="00C54C47" w:rsidP="006E231D">
      <w:r>
        <w:rPr>
          <w:noProof/>
        </w:rPr>
        <w:drawing>
          <wp:inline distT="0" distB="0" distL="0" distR="0" wp14:anchorId="02480C11" wp14:editId="2F06D27E">
            <wp:extent cx="5274310" cy="363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3C" w:rsidRDefault="00627B3C" w:rsidP="006E231D"/>
    <w:p w:rsidR="00627B3C" w:rsidRDefault="00627B3C" w:rsidP="006E231D">
      <w:r>
        <w:rPr>
          <w:rFonts w:hint="eastAsia"/>
        </w:rPr>
        <w:t>将</w:t>
      </w:r>
      <w:r>
        <w:t>原来的</w:t>
      </w:r>
      <w:r>
        <w:t>MySQLDB</w:t>
      </w:r>
      <w:r>
        <w:t>，也实现与</w:t>
      </w:r>
      <w:r>
        <w:t>I_DAO</w:t>
      </w:r>
      <w:r>
        <w:t>，并放置在</w:t>
      </w:r>
      <w:r>
        <w:t>dao</w:t>
      </w:r>
      <w:r>
        <w:t>目录中：</w:t>
      </w:r>
    </w:p>
    <w:p w:rsidR="00627B3C" w:rsidRDefault="00232582" w:rsidP="006E231D">
      <w:r>
        <w:rPr>
          <w:noProof/>
        </w:rPr>
        <w:lastRenderedPageBreak/>
        <w:drawing>
          <wp:inline distT="0" distB="0" distL="0" distR="0" wp14:anchorId="50A757E9" wp14:editId="3EFA9499">
            <wp:extent cx="5274310" cy="1082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6A" w:rsidRDefault="00B05C6A" w:rsidP="006E231D"/>
    <w:p w:rsidR="00B05C6A" w:rsidRDefault="00B05C6A" w:rsidP="006E231D"/>
    <w:p w:rsidR="00B05C6A" w:rsidRDefault="00B05C6A" w:rsidP="00B05C6A">
      <w:pPr>
        <w:pStyle w:val="1"/>
      </w:pPr>
      <w:r>
        <w:rPr>
          <w:rFonts w:hint="eastAsia"/>
        </w:rPr>
        <w:t>实现</w:t>
      </w:r>
      <w:r>
        <w:t>仿照</w:t>
      </w:r>
      <w:r>
        <w:t>ecshop</w:t>
      </w:r>
      <w:r>
        <w:t>后台验证码</w:t>
      </w:r>
    </w:p>
    <w:p w:rsidR="00B05C6A" w:rsidRDefault="00B05C6A" w:rsidP="00B05C6A">
      <w:r>
        <w:rPr>
          <w:rFonts w:hint="eastAsia"/>
        </w:rPr>
        <w:t>分析</w:t>
      </w:r>
      <w:r>
        <w:t>：</w:t>
      </w:r>
    </w:p>
    <w:p w:rsidR="00B05C6A" w:rsidRDefault="00B05C6A" w:rsidP="00B05C6A">
      <w:pPr>
        <w:rPr>
          <w:rFonts w:hint="eastAsia"/>
        </w:rPr>
      </w:pPr>
      <w:r>
        <w:rPr>
          <w:rFonts w:hint="eastAsia"/>
        </w:rPr>
        <w:t>码值</w:t>
      </w:r>
      <w:r>
        <w:t>：大写字母</w:t>
      </w:r>
      <w:r>
        <w:t>&amp;</w:t>
      </w:r>
      <w:r>
        <w:rPr>
          <w:rFonts w:hint="eastAsia"/>
        </w:rPr>
        <w:t>数字</w:t>
      </w:r>
      <w:r w:rsidR="00521B33">
        <w:t>随机选择</w:t>
      </w:r>
      <w:r w:rsidR="00521B33">
        <w:rPr>
          <w:rFonts w:hint="eastAsia"/>
        </w:rPr>
        <w:t>，</w:t>
      </w:r>
      <w:r w:rsidR="00521B33">
        <w:t>位置居中</w:t>
      </w:r>
      <w:r w:rsidR="00521B33">
        <w:rPr>
          <w:rFonts w:hint="eastAsia"/>
        </w:rPr>
        <w:t>，</w:t>
      </w:r>
      <w:r w:rsidR="00521B33">
        <w:t>黑白随机</w:t>
      </w:r>
    </w:p>
    <w:p w:rsidR="00B05C6A" w:rsidRDefault="00B05C6A" w:rsidP="00B05C6A">
      <w:r>
        <w:rPr>
          <w:rFonts w:hint="eastAsia"/>
        </w:rPr>
        <w:t>背景</w:t>
      </w:r>
      <w:r>
        <w:t>：固定的背景图片见随机。</w:t>
      </w:r>
    </w:p>
    <w:p w:rsidR="00521B33" w:rsidRDefault="00521B33" w:rsidP="00B05C6A">
      <w:r>
        <w:rPr>
          <w:rFonts w:hint="eastAsia"/>
        </w:rPr>
        <w:t>支持</w:t>
      </w:r>
      <w:r>
        <w:t>点击更换。</w:t>
      </w:r>
    </w:p>
    <w:p w:rsidR="005E231D" w:rsidRDefault="005E231D" w:rsidP="00B05C6A"/>
    <w:p w:rsidR="005E231D" w:rsidRDefault="005E231D" w:rsidP="00B05C6A">
      <w:r>
        <w:rPr>
          <w:rFonts w:hint="eastAsia"/>
        </w:rPr>
        <w:t>码值</w:t>
      </w:r>
      <w:r>
        <w:t>：</w:t>
      </w:r>
    </w:p>
    <w:p w:rsidR="005E231D" w:rsidRDefault="005E231D" w:rsidP="00B05C6A">
      <w:r>
        <w:rPr>
          <w:noProof/>
        </w:rPr>
        <w:drawing>
          <wp:inline distT="0" distB="0" distL="0" distR="0" wp14:anchorId="655CEDFB" wp14:editId="4991C09F">
            <wp:extent cx="5274310" cy="1268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A2" w:rsidRDefault="002562A2" w:rsidP="00B05C6A">
      <w:pPr>
        <w:rPr>
          <w:rFonts w:hint="eastAsia"/>
        </w:rPr>
      </w:pPr>
      <w:r>
        <w:rPr>
          <w:rFonts w:hint="eastAsia"/>
        </w:rPr>
        <w:t>存储</w:t>
      </w:r>
      <w:r>
        <w:t>于</w:t>
      </w:r>
      <w:r>
        <w:t>session</w:t>
      </w:r>
      <w:r>
        <w:rPr>
          <w:rFonts w:hint="eastAsia"/>
        </w:rPr>
        <w:t>：</w:t>
      </w:r>
    </w:p>
    <w:p w:rsidR="002562A2" w:rsidRDefault="002562A2" w:rsidP="00B05C6A">
      <w:r>
        <w:rPr>
          <w:noProof/>
        </w:rPr>
        <w:drawing>
          <wp:inline distT="0" distB="0" distL="0" distR="0" wp14:anchorId="24CC7BC8" wp14:editId="0DD4497C">
            <wp:extent cx="3914775" cy="676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A2" w:rsidRDefault="002562A2" w:rsidP="00B05C6A"/>
    <w:p w:rsidR="002562A2" w:rsidRDefault="002562A2" w:rsidP="00B05C6A">
      <w:r>
        <w:t>T</w:t>
      </w:r>
      <w:r>
        <w:rPr>
          <w:rFonts w:hint="eastAsia"/>
        </w:rPr>
        <w:t>ip</w:t>
      </w:r>
      <w:r>
        <w:t>：</w:t>
      </w:r>
    </w:p>
    <w:p w:rsidR="002562A2" w:rsidRDefault="002562A2" w:rsidP="00B05C6A">
      <w:r>
        <w:t>CAPTCHA</w:t>
      </w:r>
      <w:r>
        <w:t>项目是</w:t>
      </w:r>
      <w:r>
        <w:t>Completely Automated Public Turing Test to Tell Computers and Humans Apart (</w:t>
      </w:r>
      <w:r>
        <w:t>全自动区分计算机和人类的</w:t>
      </w:r>
      <w:r w:rsidRPr="002562A2">
        <w:t>图灵测试</w:t>
      </w:r>
      <w:r>
        <w:t>)</w:t>
      </w:r>
      <w:r>
        <w:t>的简称</w:t>
      </w:r>
    </w:p>
    <w:p w:rsidR="007F404E" w:rsidRDefault="007F404E" w:rsidP="00B05C6A"/>
    <w:p w:rsidR="007F404E" w:rsidRDefault="007F404E" w:rsidP="00B05C6A">
      <w:r>
        <w:rPr>
          <w:rFonts w:hint="eastAsia"/>
        </w:rPr>
        <w:t>利用</w:t>
      </w:r>
      <w:r>
        <w:t>ecshop</w:t>
      </w:r>
      <w:r>
        <w:t>提供的验证码背景图：</w:t>
      </w:r>
    </w:p>
    <w:p w:rsidR="007F404E" w:rsidRDefault="007F404E" w:rsidP="00B05C6A"/>
    <w:p w:rsidR="002F599A" w:rsidRDefault="002F599A" w:rsidP="00B05C6A">
      <w:r>
        <w:rPr>
          <w:rFonts w:hint="eastAsia"/>
        </w:rPr>
        <w:t>选择</w:t>
      </w:r>
      <w:r>
        <w:t>背景图：</w:t>
      </w:r>
    </w:p>
    <w:p w:rsidR="002F599A" w:rsidRDefault="00B15422" w:rsidP="00B05C6A">
      <w:r>
        <w:rPr>
          <w:noProof/>
        </w:rPr>
        <w:drawing>
          <wp:inline distT="0" distB="0" distL="0" distR="0" wp14:anchorId="4950D8F5" wp14:editId="0E3C9878">
            <wp:extent cx="5274310" cy="446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05" w:rsidRDefault="00AA7305" w:rsidP="00B05C6A"/>
    <w:p w:rsidR="00AA7305" w:rsidRDefault="00AA7305" w:rsidP="00B05C6A">
      <w:r>
        <w:rPr>
          <w:rFonts w:hint="eastAsia"/>
        </w:rPr>
        <w:t>创建</w:t>
      </w:r>
      <w:r>
        <w:t>画布：</w:t>
      </w:r>
    </w:p>
    <w:p w:rsidR="00AA7305" w:rsidRDefault="004F667F" w:rsidP="00B05C6A">
      <w:r>
        <w:rPr>
          <w:noProof/>
        </w:rPr>
        <w:lastRenderedPageBreak/>
        <w:drawing>
          <wp:inline distT="0" distB="0" distL="0" distR="0" wp14:anchorId="56C28AE5" wp14:editId="6C1E5FD8">
            <wp:extent cx="4124325" cy="561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7F" w:rsidRDefault="004F667F" w:rsidP="00B05C6A">
      <w:pPr>
        <w:rPr>
          <w:rFonts w:hint="eastAsia"/>
        </w:rPr>
      </w:pPr>
    </w:p>
    <w:p w:rsidR="004F667F" w:rsidRDefault="004F667F" w:rsidP="00B05C6A">
      <w:r>
        <w:rPr>
          <w:rFonts w:hint="eastAsia"/>
        </w:rPr>
        <w:t>操作</w:t>
      </w:r>
      <w:r>
        <w:t>画布：</w:t>
      </w:r>
    </w:p>
    <w:p w:rsidR="004F667F" w:rsidRDefault="004F667F" w:rsidP="00B05C6A"/>
    <w:p w:rsidR="004F667F" w:rsidRDefault="004F667F" w:rsidP="00B05C6A">
      <w:r>
        <w:rPr>
          <w:rFonts w:hint="eastAsia"/>
        </w:rPr>
        <w:t>分配</w:t>
      </w:r>
      <w:r>
        <w:t>文字的颜色</w:t>
      </w:r>
      <w:r>
        <w:rPr>
          <w:rFonts w:hint="eastAsia"/>
        </w:rPr>
        <w:t>：</w:t>
      </w:r>
    </w:p>
    <w:p w:rsidR="004F667F" w:rsidRDefault="004F667F" w:rsidP="00B05C6A">
      <w:pPr>
        <w:rPr>
          <w:rFonts w:hint="eastAsia"/>
        </w:rPr>
      </w:pPr>
      <w:r>
        <w:rPr>
          <w:rFonts w:hint="eastAsia"/>
        </w:rPr>
        <w:t>imageColorAllocate();</w:t>
      </w:r>
    </w:p>
    <w:p w:rsidR="004F667F" w:rsidRDefault="004F667F" w:rsidP="00B05C6A">
      <w:r>
        <w:rPr>
          <w:noProof/>
        </w:rPr>
        <w:drawing>
          <wp:inline distT="0" distB="0" distL="0" distR="0" wp14:anchorId="15FF5D21" wp14:editId="07F0CFF7">
            <wp:extent cx="5274310" cy="542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7F" w:rsidRDefault="004F667F" w:rsidP="00B05C6A">
      <w:r>
        <w:rPr>
          <w:rFonts w:hint="eastAsia"/>
        </w:rPr>
        <w:t>将</w:t>
      </w:r>
      <w:r>
        <w:t>字符串写到图片上：</w:t>
      </w:r>
    </w:p>
    <w:p w:rsidR="00635B4D" w:rsidRDefault="00635B4D" w:rsidP="00635B4D">
      <w:pPr>
        <w:ind w:firstLine="420"/>
      </w:pPr>
      <w:r>
        <w:rPr>
          <w:rFonts w:hint="eastAsia"/>
        </w:rPr>
        <w:t>imageString(</w:t>
      </w:r>
      <w:r w:rsidR="00F65A07">
        <w:rPr>
          <w:rFonts w:hint="eastAsia"/>
        </w:rPr>
        <w:t>画布</w:t>
      </w:r>
      <w:r w:rsidR="00F65A07">
        <w:t>，</w:t>
      </w:r>
      <w:r w:rsidR="00F65A07">
        <w:rPr>
          <w:rFonts w:hint="eastAsia"/>
        </w:rPr>
        <w:t>字体</w:t>
      </w:r>
      <w:r w:rsidR="00F65A07">
        <w:t>，位置</w:t>
      </w:r>
      <w:r w:rsidR="00F65A07">
        <w:t>X</w:t>
      </w:r>
      <w:r w:rsidR="00F65A07">
        <w:t>，位置</w:t>
      </w:r>
      <w:r w:rsidR="00F65A07">
        <w:t>Y</w:t>
      </w:r>
      <w:r w:rsidR="00F65A07">
        <w:t>，字符串内容，颜色</w:t>
      </w:r>
      <w:r>
        <w:rPr>
          <w:rFonts w:hint="eastAsia"/>
        </w:rPr>
        <w:t>)</w:t>
      </w:r>
    </w:p>
    <w:p w:rsidR="00635B4D" w:rsidRDefault="00635B4D" w:rsidP="00635B4D"/>
    <w:p w:rsidR="00F65A07" w:rsidRDefault="00F65A07" w:rsidP="00635B4D">
      <w:r>
        <w:rPr>
          <w:rFonts w:hint="eastAsia"/>
        </w:rPr>
        <w:t>字体</w:t>
      </w:r>
      <w:r>
        <w:t>：该</w:t>
      </w:r>
      <w:r>
        <w:rPr>
          <w:rFonts w:hint="eastAsia"/>
        </w:rPr>
        <w:t>函数使用</w:t>
      </w:r>
      <w:r>
        <w:t>的内置字体，</w:t>
      </w:r>
      <w:r>
        <w:t>1-5</w:t>
      </w:r>
      <w:r>
        <w:t>表示。差异</w:t>
      </w:r>
      <w:r>
        <w:rPr>
          <w:rFonts w:hint="eastAsia"/>
        </w:rPr>
        <w:t>1</w:t>
      </w:r>
      <w:r>
        <w:t>小</w:t>
      </w:r>
      <w:r>
        <w:t>5</w:t>
      </w:r>
      <w:r>
        <w:t>大</w:t>
      </w:r>
    </w:p>
    <w:p w:rsidR="00F65A07" w:rsidRDefault="00F65A07" w:rsidP="00635B4D">
      <w:r>
        <w:rPr>
          <w:rFonts w:hint="eastAsia"/>
        </w:rPr>
        <w:t>位置</w:t>
      </w:r>
      <w:r>
        <w:rPr>
          <w:rFonts w:hint="eastAsia"/>
        </w:rPr>
        <w:t>X,Y</w:t>
      </w:r>
      <w:r>
        <w:t>：左边字符的左上角的位置来确定。</w:t>
      </w:r>
    </w:p>
    <w:p w:rsidR="00F65A07" w:rsidRDefault="00F65A07" w:rsidP="00635B4D">
      <w:r>
        <w:rPr>
          <w:noProof/>
        </w:rPr>
        <w:drawing>
          <wp:inline distT="0" distB="0" distL="0" distR="0" wp14:anchorId="428E3324" wp14:editId="0AE39C25">
            <wp:extent cx="5274310" cy="10020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07" w:rsidRDefault="00F65A07" w:rsidP="00635B4D"/>
    <w:p w:rsidR="00F65A07" w:rsidRDefault="00F65A07" w:rsidP="00635B4D">
      <w:r>
        <w:rPr>
          <w:rFonts w:hint="eastAsia"/>
        </w:rPr>
        <w:t>输出</w:t>
      </w:r>
      <w:r>
        <w:t>，销毁画布</w:t>
      </w:r>
    </w:p>
    <w:p w:rsidR="00F65A07" w:rsidRDefault="00A73552" w:rsidP="00635B4D">
      <w:r>
        <w:rPr>
          <w:noProof/>
        </w:rPr>
        <w:drawing>
          <wp:inline distT="0" distB="0" distL="0" distR="0" wp14:anchorId="499BDBE4" wp14:editId="3531AC31">
            <wp:extent cx="5238750" cy="1371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59" w:rsidRDefault="00414359" w:rsidP="00635B4D"/>
    <w:p w:rsidR="00414359" w:rsidRDefault="00414359" w:rsidP="00635B4D">
      <w:r>
        <w:rPr>
          <w:rFonts w:hint="eastAsia"/>
        </w:rPr>
        <w:t>计算</w:t>
      </w:r>
      <w:r>
        <w:t>字符串的居中</w:t>
      </w:r>
      <w:r>
        <w:rPr>
          <w:rFonts w:hint="eastAsia"/>
        </w:rPr>
        <w:t>：</w:t>
      </w:r>
    </w:p>
    <w:p w:rsidR="00414359" w:rsidRDefault="00414359" w:rsidP="00635B4D">
      <w:r>
        <w:rPr>
          <w:rFonts w:hint="eastAsia"/>
        </w:rPr>
        <w:t>画布</w:t>
      </w:r>
      <w:r>
        <w:t>大小：</w:t>
      </w:r>
      <w:r>
        <w:rPr>
          <w:rFonts w:hint="eastAsia"/>
        </w:rPr>
        <w:t>imageSX(</w:t>
      </w:r>
      <w:r>
        <w:rPr>
          <w:rFonts w:hint="eastAsia"/>
        </w:rPr>
        <w:t>画布</w:t>
      </w:r>
      <w:r>
        <w:rPr>
          <w:rFonts w:hint="eastAsia"/>
        </w:rPr>
        <w:t>)</w:t>
      </w:r>
      <w:r>
        <w:rPr>
          <w:rFonts w:hint="eastAsia"/>
        </w:rPr>
        <w:t>宽</w:t>
      </w:r>
      <w:r>
        <w:rPr>
          <w:rFonts w:hint="eastAsia"/>
        </w:rPr>
        <w:t>, image</w:t>
      </w:r>
      <w:r>
        <w:t>SY(</w:t>
      </w:r>
      <w:r>
        <w:rPr>
          <w:rFonts w:hint="eastAsia"/>
        </w:rPr>
        <w:t>画布</w:t>
      </w:r>
      <w:r>
        <w:t>)</w:t>
      </w:r>
      <w:r>
        <w:rPr>
          <w:rFonts w:hint="eastAsia"/>
        </w:rPr>
        <w:t>高</w:t>
      </w:r>
    </w:p>
    <w:p w:rsidR="00414359" w:rsidRDefault="00414359" w:rsidP="00635B4D">
      <w:r>
        <w:rPr>
          <w:rFonts w:hint="eastAsia"/>
        </w:rPr>
        <w:t>内置字体</w:t>
      </w:r>
      <w:r>
        <w:t>大小：</w:t>
      </w:r>
      <w:r>
        <w:rPr>
          <w:rFonts w:hint="eastAsia"/>
        </w:rPr>
        <w:t>imageFontWidth(</w:t>
      </w:r>
      <w:r>
        <w:rPr>
          <w:rFonts w:hint="eastAsia"/>
        </w:rPr>
        <w:t>字体</w:t>
      </w:r>
      <w:r>
        <w:t>号</w:t>
      </w:r>
      <w:r>
        <w:rPr>
          <w:rFonts w:hint="eastAsia"/>
        </w:rPr>
        <w:t>)</w:t>
      </w:r>
      <w:r>
        <w:rPr>
          <w:rFonts w:hint="eastAsia"/>
        </w:rPr>
        <w:t>宽，</w:t>
      </w:r>
      <w:r>
        <w:t>imageFontHeight(</w:t>
      </w:r>
      <w:r>
        <w:rPr>
          <w:rFonts w:hint="eastAsia"/>
        </w:rPr>
        <w:t>字体号</w:t>
      </w:r>
      <w:r>
        <w:t>)</w:t>
      </w:r>
      <w:r>
        <w:rPr>
          <w:rFonts w:hint="eastAsia"/>
        </w:rPr>
        <w:t>高</w:t>
      </w:r>
      <w:r>
        <w:t>;</w:t>
      </w:r>
    </w:p>
    <w:p w:rsidR="00E325C8" w:rsidRDefault="00E325C8" w:rsidP="00635B4D">
      <w:r>
        <w:rPr>
          <w:noProof/>
        </w:rPr>
        <w:lastRenderedPageBreak/>
        <w:drawing>
          <wp:inline distT="0" distB="0" distL="0" distR="0" wp14:anchorId="14B73257" wp14:editId="08BBECB1">
            <wp:extent cx="5274310" cy="25139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03" w:rsidRDefault="00991D03" w:rsidP="00635B4D">
      <w:r>
        <w:rPr>
          <w:noProof/>
        </w:rPr>
        <w:drawing>
          <wp:inline distT="0" distB="0" distL="0" distR="0" wp14:anchorId="736234A3" wp14:editId="0B21CB95">
            <wp:extent cx="3295650" cy="1190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D5" w:rsidRDefault="007D5BD5" w:rsidP="00635B4D"/>
    <w:p w:rsidR="007D5BD5" w:rsidRDefault="007D5BD5" w:rsidP="00635B4D"/>
    <w:p w:rsidR="007D5BD5" w:rsidRDefault="007D5BD5" w:rsidP="007D5BD5">
      <w:pPr>
        <w:pStyle w:val="1"/>
      </w:pPr>
      <w:r>
        <w:rPr>
          <w:rFonts w:hint="eastAsia"/>
        </w:rPr>
        <w:t>项目</w:t>
      </w:r>
      <w:r>
        <w:t>中实现</w:t>
      </w:r>
      <w:r>
        <w:rPr>
          <w:rFonts w:hint="eastAsia"/>
        </w:rPr>
        <w:t>验证码</w:t>
      </w:r>
    </w:p>
    <w:p w:rsidR="007D5BD5" w:rsidRDefault="007D5BD5" w:rsidP="007D5BD5">
      <w:pPr>
        <w:pStyle w:val="2"/>
      </w:pPr>
      <w:r w:rsidRPr="007D5BD5">
        <w:rPr>
          <w:rFonts w:hint="eastAsia"/>
        </w:rPr>
        <w:t>验证码</w:t>
      </w:r>
      <w:r w:rsidRPr="007D5BD5">
        <w:t>工具</w:t>
      </w:r>
      <w:r w:rsidRPr="007D5BD5">
        <w:rPr>
          <w:rFonts w:hint="eastAsia"/>
        </w:rPr>
        <w:t>类</w:t>
      </w:r>
    </w:p>
    <w:p w:rsidR="007D5BD5" w:rsidRDefault="00BF0D8F" w:rsidP="007D5BD5">
      <w:r>
        <w:t>F</w:t>
      </w:r>
      <w:r>
        <w:rPr>
          <w:rFonts w:hint="eastAsia"/>
        </w:rPr>
        <w:t>ramework</w:t>
      </w:r>
      <w:r>
        <w:t>/tool/Captcha.class.php</w:t>
      </w:r>
    </w:p>
    <w:p w:rsidR="003E566C" w:rsidRDefault="00DF60F3" w:rsidP="007D5BD5">
      <w:r>
        <w:rPr>
          <w:noProof/>
        </w:rPr>
        <w:lastRenderedPageBreak/>
        <w:drawing>
          <wp:inline distT="0" distB="0" distL="0" distR="0" wp14:anchorId="61CFDB28" wp14:editId="582EF0F8">
            <wp:extent cx="5274310" cy="31686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F3" w:rsidRDefault="00DF60F3" w:rsidP="007D5BD5"/>
    <w:p w:rsidR="00DF60F3" w:rsidRDefault="00DF60F3" w:rsidP="007D5BD5">
      <w:r>
        <w:rPr>
          <w:rFonts w:hint="eastAsia"/>
        </w:rPr>
        <w:t>自动</w:t>
      </w:r>
      <w:r>
        <w:t>加载：</w:t>
      </w:r>
    </w:p>
    <w:p w:rsidR="00DF60F3" w:rsidRDefault="001B5382" w:rsidP="007D5BD5">
      <w:r>
        <w:rPr>
          <w:noProof/>
        </w:rPr>
        <w:drawing>
          <wp:inline distT="0" distB="0" distL="0" distR="0" wp14:anchorId="0175D4C3" wp14:editId="3C1AE052">
            <wp:extent cx="5274310" cy="3346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9D" w:rsidRDefault="00EF0C9D" w:rsidP="007D5BD5"/>
    <w:p w:rsidR="00EF0C9D" w:rsidRDefault="00EF0C9D" w:rsidP="007D5BD5">
      <w:r>
        <w:rPr>
          <w:rFonts w:hint="eastAsia"/>
        </w:rPr>
        <w:t>生成</w:t>
      </w:r>
      <w:r>
        <w:t>验证码图片：</w:t>
      </w:r>
    </w:p>
    <w:p w:rsidR="00B77475" w:rsidRDefault="006E610F" w:rsidP="007D5BD5">
      <w:r>
        <w:rPr>
          <w:noProof/>
        </w:rPr>
        <w:drawing>
          <wp:inline distT="0" distB="0" distL="0" distR="0" wp14:anchorId="49800A49" wp14:editId="78311C32">
            <wp:extent cx="5274310" cy="22707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75" w:rsidRDefault="00B77475" w:rsidP="007D5BD5">
      <w:r>
        <w:t>S</w:t>
      </w:r>
      <w:r>
        <w:rPr>
          <w:rFonts w:hint="eastAsia"/>
        </w:rPr>
        <w:t>ession</w:t>
      </w:r>
      <w:r>
        <w:t>开启重复避免：</w:t>
      </w:r>
    </w:p>
    <w:p w:rsidR="00B77475" w:rsidRDefault="00215EB8" w:rsidP="007D5BD5">
      <w:pPr>
        <w:rPr>
          <w:rFonts w:hint="eastAsia"/>
        </w:rPr>
      </w:pPr>
      <w:r>
        <w:rPr>
          <w:noProof/>
        </w:rPr>
        <w:drawing>
          <wp:inline distT="0" distB="0" distL="0" distR="0" wp14:anchorId="1D728173" wp14:editId="14590505">
            <wp:extent cx="5274310" cy="6762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F9" w:rsidRDefault="003948F9" w:rsidP="007D5BD5"/>
    <w:p w:rsidR="003948F9" w:rsidRDefault="003948F9" w:rsidP="007D5BD5">
      <w:r>
        <w:rPr>
          <w:rFonts w:hint="eastAsia"/>
        </w:rPr>
        <w:t>背景图</w:t>
      </w:r>
      <w:r>
        <w:t>位置：</w:t>
      </w:r>
    </w:p>
    <w:p w:rsidR="003948F9" w:rsidRDefault="003948F9" w:rsidP="007D5B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F059CD" wp14:editId="704FBD86">
            <wp:extent cx="5274310" cy="17119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9D" w:rsidRPr="007D5BD5" w:rsidRDefault="003948F9" w:rsidP="007D5BD5">
      <w:pPr>
        <w:rPr>
          <w:rFonts w:hint="eastAsia"/>
        </w:rPr>
      </w:pPr>
      <w:r>
        <w:rPr>
          <w:noProof/>
        </w:rPr>
        <w:drawing>
          <wp:inline distT="0" distB="0" distL="0" distR="0" wp14:anchorId="6A3F0989" wp14:editId="08B635CB">
            <wp:extent cx="5274310" cy="5429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D5" w:rsidRDefault="007D5BD5" w:rsidP="007D5BD5">
      <w:pPr>
        <w:pStyle w:val="2"/>
      </w:pPr>
      <w:r w:rsidRPr="007D5BD5">
        <w:rPr>
          <w:rFonts w:hint="eastAsia"/>
        </w:rPr>
        <w:t>登录</w:t>
      </w:r>
      <w:r w:rsidRPr="007D5BD5">
        <w:t>表单时展示</w:t>
      </w:r>
    </w:p>
    <w:p w:rsidR="004945C1" w:rsidRDefault="00D624CE" w:rsidP="004945C1">
      <w:r>
        <w:rPr>
          <w:rFonts w:hint="eastAsia"/>
        </w:rPr>
        <w:t>在</w:t>
      </w:r>
      <w:r>
        <w:t>登录表单页面，通过</w:t>
      </w:r>
      <w:r>
        <w:t>IMG</w:t>
      </w:r>
      <w:r>
        <w:rPr>
          <w:rFonts w:hint="eastAsia"/>
        </w:rPr>
        <w:t>标签</w:t>
      </w:r>
      <w:r>
        <w:t>，请求生</w:t>
      </w:r>
      <w:r>
        <w:rPr>
          <w:rFonts w:hint="eastAsia"/>
        </w:rPr>
        <w:t>成</w:t>
      </w:r>
      <w:r>
        <w:t>图片的</w:t>
      </w:r>
      <w:r>
        <w:t>URL</w:t>
      </w:r>
      <w:r>
        <w:t>地址，展示图片。</w:t>
      </w:r>
    </w:p>
    <w:p w:rsidR="00F717D3" w:rsidRDefault="00F717D3" w:rsidP="004945C1">
      <w:r>
        <w:rPr>
          <w:rFonts w:hint="eastAsia"/>
        </w:rPr>
        <w:t>&lt;img src=</w:t>
      </w:r>
      <w:r>
        <w:t>”URL” /&gt;</w:t>
      </w:r>
    </w:p>
    <w:p w:rsidR="00241BCD" w:rsidRDefault="00241BCD" w:rsidP="004945C1">
      <w:r>
        <w:rPr>
          <w:noProof/>
        </w:rPr>
        <w:drawing>
          <wp:inline distT="0" distB="0" distL="0" distR="0" wp14:anchorId="53E23F35" wp14:editId="3A90D460">
            <wp:extent cx="5274310" cy="4502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CD" w:rsidRDefault="00241BCD" w:rsidP="004945C1">
      <w:r>
        <w:rPr>
          <w:rFonts w:hint="eastAsia"/>
        </w:rPr>
        <w:t>增加</w:t>
      </w:r>
      <w:r>
        <w:t>一个动作，用于完成生成后台登录界面的验证码图片：</w:t>
      </w:r>
    </w:p>
    <w:p w:rsidR="00241BCD" w:rsidRDefault="00D74FC8" w:rsidP="004945C1">
      <w:r>
        <w:t>B</w:t>
      </w:r>
      <w:r>
        <w:rPr>
          <w:rFonts w:hint="eastAsia"/>
        </w:rPr>
        <w:t>ack/</w:t>
      </w:r>
      <w:r>
        <w:t>AdminController-&gt;captchaAction();</w:t>
      </w:r>
    </w:p>
    <w:p w:rsidR="00381E4D" w:rsidRDefault="00381E4D" w:rsidP="004945C1">
      <w:r>
        <w:rPr>
          <w:noProof/>
        </w:rPr>
        <w:drawing>
          <wp:inline distT="0" distB="0" distL="0" distR="0" wp14:anchorId="0377AD8D" wp14:editId="5A24A3DB">
            <wp:extent cx="5274310" cy="24460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4D" w:rsidRDefault="00381E4D" w:rsidP="004945C1"/>
    <w:p w:rsidR="00381E4D" w:rsidRDefault="00381E4D" w:rsidP="004945C1">
      <w:r>
        <w:rPr>
          <w:rFonts w:hint="eastAsia"/>
        </w:rPr>
        <w:t>页面</w:t>
      </w:r>
      <w:r>
        <w:t>的</w:t>
      </w:r>
      <w:r>
        <w:t>img</w:t>
      </w:r>
      <w:r>
        <w:t>标签的</w:t>
      </w:r>
      <w:r>
        <w:t>src</w:t>
      </w:r>
      <w:r>
        <w:t>属性，请求该动作：</w:t>
      </w:r>
    </w:p>
    <w:p w:rsidR="00381E4D" w:rsidRDefault="0038776F" w:rsidP="004945C1">
      <w:r>
        <w:rPr>
          <w:noProof/>
        </w:rPr>
        <w:drawing>
          <wp:inline distT="0" distB="0" distL="0" distR="0" wp14:anchorId="76C44676" wp14:editId="1077A671">
            <wp:extent cx="5274310" cy="6845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E9" w:rsidRDefault="000B5EE9" w:rsidP="004945C1"/>
    <w:p w:rsidR="000B5EE9" w:rsidRDefault="000B5EE9" w:rsidP="004945C1">
      <w:r>
        <w:t>T</w:t>
      </w:r>
      <w:r>
        <w:rPr>
          <w:rFonts w:hint="eastAsia"/>
        </w:rPr>
        <w:t>ip</w:t>
      </w:r>
      <w:r>
        <w:t>：如果</w:t>
      </w:r>
      <w:r>
        <w:rPr>
          <w:rFonts w:hint="eastAsia"/>
        </w:rPr>
        <w:t>图片</w:t>
      </w:r>
      <w:r>
        <w:t>显示失败，如何调试？</w:t>
      </w:r>
    </w:p>
    <w:p w:rsidR="000B5EE9" w:rsidRDefault="000B5EE9" w:rsidP="004945C1">
      <w:r>
        <w:rPr>
          <w:rFonts w:hint="eastAsia"/>
        </w:rPr>
        <w:lastRenderedPageBreak/>
        <w:t>应该</w:t>
      </w:r>
      <w:r>
        <w:t>直接请求生成图片的地址</w:t>
      </w:r>
      <w:r>
        <w:rPr>
          <w:rFonts w:hint="eastAsia"/>
        </w:rPr>
        <w:t>，</w:t>
      </w:r>
      <w:r>
        <w:t>而不是在</w:t>
      </w:r>
      <w:r>
        <w:t>img</w:t>
      </w:r>
      <w:r>
        <w:t>标签中查看。</w:t>
      </w:r>
    </w:p>
    <w:p w:rsidR="00076D9F" w:rsidRDefault="00076D9F" w:rsidP="004945C1"/>
    <w:p w:rsidR="00076D9F" w:rsidRDefault="00076D9F" w:rsidP="004945C1">
      <w:r>
        <w:rPr>
          <w:rFonts w:hint="eastAsia"/>
        </w:rPr>
        <w:t>我的</w:t>
      </w:r>
      <w:r>
        <w:t>程序，应该将</w:t>
      </w:r>
      <w:r>
        <w:t>captchaAction()</w:t>
      </w:r>
      <w:r>
        <w:t>也列为登入认证例外：</w:t>
      </w:r>
    </w:p>
    <w:p w:rsidR="00076D9F" w:rsidRDefault="00F30201" w:rsidP="004945C1">
      <w:r>
        <w:rPr>
          <w:rFonts w:hint="eastAsia"/>
        </w:rPr>
        <w:t>后台</w:t>
      </w:r>
      <w:r>
        <w:t>的平台控制器：</w:t>
      </w:r>
    </w:p>
    <w:p w:rsidR="00F30201" w:rsidRDefault="00871ED8" w:rsidP="004945C1">
      <w:r>
        <w:rPr>
          <w:noProof/>
        </w:rPr>
        <w:drawing>
          <wp:inline distT="0" distB="0" distL="0" distR="0" wp14:anchorId="1A9223E4" wp14:editId="0C51E9ED">
            <wp:extent cx="5274310" cy="7385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AA" w:rsidRDefault="009441AA" w:rsidP="004945C1"/>
    <w:p w:rsidR="009441AA" w:rsidRDefault="009441AA" w:rsidP="004945C1">
      <w:pPr>
        <w:rPr>
          <w:rFonts w:hint="eastAsia"/>
        </w:rPr>
      </w:pPr>
      <w:r>
        <w:rPr>
          <w:rFonts w:hint="eastAsia"/>
        </w:rPr>
        <w:t>结果</w:t>
      </w:r>
      <w:r>
        <w:t>：</w:t>
      </w:r>
    </w:p>
    <w:p w:rsidR="001B4280" w:rsidRDefault="001B4280" w:rsidP="004945C1">
      <w:r>
        <w:rPr>
          <w:noProof/>
        </w:rPr>
        <w:drawing>
          <wp:inline distT="0" distB="0" distL="0" distR="0" wp14:anchorId="4D97B716" wp14:editId="34F3FC6D">
            <wp:extent cx="5274310" cy="211074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09" w:rsidRDefault="00522D09" w:rsidP="004945C1"/>
    <w:p w:rsidR="00522D09" w:rsidRDefault="00522D09" w:rsidP="004945C1">
      <w:r>
        <w:rPr>
          <w:rFonts w:hint="eastAsia"/>
        </w:rPr>
        <w:t>点击</w:t>
      </w:r>
      <w:r>
        <w:t>更换：</w:t>
      </w:r>
    </w:p>
    <w:p w:rsidR="00522D09" w:rsidRDefault="00363B3E" w:rsidP="004945C1">
      <w:r>
        <w:rPr>
          <w:rFonts w:hint="eastAsia"/>
        </w:rPr>
        <w:t>通过</w:t>
      </w:r>
      <w:r>
        <w:t>点击事件，对生产验证码图片的地址重新请求，形成新</w:t>
      </w:r>
      <w:r>
        <w:rPr>
          <w:rFonts w:hint="eastAsia"/>
        </w:rPr>
        <w:t>的</w:t>
      </w:r>
      <w:r>
        <w:t>验证码，进行展示！</w:t>
      </w:r>
    </w:p>
    <w:p w:rsidR="00363B3E" w:rsidRDefault="0004202A" w:rsidP="004945C1">
      <w:r>
        <w:rPr>
          <w:rFonts w:hint="eastAsia"/>
        </w:rPr>
        <w:t>如果</w:t>
      </w:r>
      <w:r>
        <w:t>img</w:t>
      </w:r>
      <w:r>
        <w:t>标签的</w:t>
      </w:r>
      <w:r>
        <w:t>src</w:t>
      </w:r>
      <w:r>
        <w:t>属性被更改，则浏览器会对新的</w:t>
      </w:r>
      <w:r>
        <w:t>url</w:t>
      </w:r>
      <w:r>
        <w:t>进行请求，展示在</w:t>
      </w:r>
      <w:r>
        <w:t>img</w:t>
      </w:r>
      <w:r>
        <w:t>图片区域内。</w:t>
      </w:r>
    </w:p>
    <w:p w:rsidR="00F271BE" w:rsidRPr="00363B3E" w:rsidRDefault="00F271BE" w:rsidP="004945C1">
      <w:pPr>
        <w:rPr>
          <w:rFonts w:hint="eastAsia"/>
        </w:rPr>
      </w:pPr>
      <w:r>
        <w:rPr>
          <w:noProof/>
        </w:rPr>
        <w:drawing>
          <wp:inline distT="0" distB="0" distL="0" distR="0" wp14:anchorId="4A514C36" wp14:editId="0AF29D36">
            <wp:extent cx="5274310" cy="64706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D5" w:rsidRDefault="007D5BD5" w:rsidP="007D5BD5">
      <w:pPr>
        <w:pStyle w:val="2"/>
      </w:pPr>
      <w:r w:rsidRPr="007D5BD5">
        <w:rPr>
          <w:rFonts w:hint="eastAsia"/>
        </w:rPr>
        <w:t>验证</w:t>
      </w:r>
      <w:r w:rsidRPr="007D5BD5">
        <w:t>管理</w:t>
      </w:r>
      <w:r w:rsidRPr="007D5BD5">
        <w:rPr>
          <w:rFonts w:hint="eastAsia"/>
        </w:rPr>
        <w:t>员</w:t>
      </w:r>
      <w:r w:rsidRPr="007D5BD5">
        <w:t>信息前验证</w:t>
      </w:r>
    </w:p>
    <w:p w:rsidR="00472C7E" w:rsidRDefault="00472C7E" w:rsidP="00472C7E">
      <w:r>
        <w:rPr>
          <w:rFonts w:hint="eastAsia"/>
        </w:rPr>
        <w:t>在</w:t>
      </w:r>
      <w:r>
        <w:t>验证管理员信息的合法性前，对验证码作出验证：</w:t>
      </w:r>
    </w:p>
    <w:p w:rsidR="00472C7E" w:rsidRDefault="0070113E" w:rsidP="00472C7E">
      <w:r>
        <w:t>Back/AdminController-&gt;checkAction();</w:t>
      </w:r>
    </w:p>
    <w:p w:rsidR="0070113E" w:rsidRDefault="0070113E" w:rsidP="00472C7E"/>
    <w:p w:rsidR="002E3E7D" w:rsidRDefault="002E3E7D" w:rsidP="00472C7E">
      <w:r>
        <w:rPr>
          <w:rFonts w:hint="eastAsia"/>
        </w:rPr>
        <w:t>增加</w:t>
      </w:r>
      <w:r>
        <w:t>验证码工具类</w:t>
      </w:r>
      <w:r>
        <w:t>Captcha</w:t>
      </w:r>
      <w:r>
        <w:t>的方法</w:t>
      </w:r>
    </w:p>
    <w:p w:rsidR="002E3E7D" w:rsidRDefault="002E3E7D" w:rsidP="00472C7E">
      <w:r>
        <w:t>checkCaptcha()</w:t>
      </w:r>
    </w:p>
    <w:p w:rsidR="00BE0B61" w:rsidRDefault="00BE0B61" w:rsidP="00472C7E"/>
    <w:p w:rsidR="00BE0B61" w:rsidRDefault="00BE0B61" w:rsidP="00472C7E"/>
    <w:p w:rsidR="002E3E7D" w:rsidRDefault="002514EC" w:rsidP="00472C7E">
      <w:r>
        <w:rPr>
          <w:noProof/>
        </w:rPr>
        <w:lastRenderedPageBreak/>
        <w:drawing>
          <wp:inline distT="0" distB="0" distL="0" distR="0" wp14:anchorId="5F0124B8" wp14:editId="0ACBCA8B">
            <wp:extent cx="5274310" cy="267652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B4" w:rsidRDefault="00C628B4" w:rsidP="00472C7E"/>
    <w:p w:rsidR="00C628B4" w:rsidRDefault="00C628B4" w:rsidP="00C628B4">
      <w:r>
        <w:t>Back/AdminController-&gt;checkAction();</w:t>
      </w:r>
    </w:p>
    <w:p w:rsidR="00C628B4" w:rsidRDefault="00C628B4" w:rsidP="00472C7E">
      <w:r>
        <w:rPr>
          <w:rFonts w:hint="eastAsia"/>
        </w:rPr>
        <w:t>利用</w:t>
      </w:r>
      <w:r>
        <w:t>上面的方法</w:t>
      </w:r>
      <w:r>
        <w:rPr>
          <w:rFonts w:hint="eastAsia"/>
        </w:rPr>
        <w:t>完成</w:t>
      </w:r>
      <w:r>
        <w:t>验证：</w:t>
      </w:r>
    </w:p>
    <w:p w:rsidR="00C628B4" w:rsidRDefault="007716AF" w:rsidP="00472C7E">
      <w:r>
        <w:rPr>
          <w:noProof/>
        </w:rPr>
        <w:drawing>
          <wp:inline distT="0" distB="0" distL="0" distR="0" wp14:anchorId="23F3C337" wp14:editId="1DB8FAC1">
            <wp:extent cx="5274310" cy="17087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61" w:rsidRDefault="00BE0B61" w:rsidP="00472C7E"/>
    <w:p w:rsidR="00BE0B61" w:rsidRDefault="00BE0B61" w:rsidP="00472C7E"/>
    <w:p w:rsidR="00BE0B61" w:rsidRDefault="00BE0B61" w:rsidP="00BE0B61">
      <w:pPr>
        <w:pStyle w:val="1"/>
        <w:rPr>
          <w:rFonts w:hint="eastAsia"/>
        </w:rPr>
      </w:pPr>
      <w:r>
        <w:t>tip</w:t>
      </w:r>
      <w:r>
        <w:t>：图片程序错误解析</w:t>
      </w:r>
    </w:p>
    <w:p w:rsidR="00BE0B61" w:rsidRDefault="00744260" w:rsidP="00472C7E">
      <w:r w:rsidRPr="00FC4664">
        <w:rPr>
          <w:rFonts w:hint="eastAsia"/>
          <w:highlight w:val="yellow"/>
        </w:rPr>
        <w:t>st</w:t>
      </w:r>
      <w:r w:rsidRPr="00FC4664">
        <w:rPr>
          <w:highlight w:val="yellow"/>
        </w:rPr>
        <w:t>ep1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生成图片的</w:t>
      </w:r>
      <w:r>
        <w:t>URL</w:t>
      </w:r>
    </w:p>
    <w:p w:rsidR="0094660A" w:rsidRDefault="0094660A" w:rsidP="00472C7E">
      <w:pPr>
        <w:rPr>
          <w:rFonts w:hint="eastAsia"/>
        </w:rPr>
      </w:pPr>
      <w:r>
        <w:rPr>
          <w:rFonts w:hint="eastAsia"/>
        </w:rPr>
        <w:t>语法</w:t>
      </w:r>
      <w:r>
        <w:t>错误</w:t>
      </w:r>
      <w:r>
        <w:rPr>
          <w:rFonts w:hint="eastAsia"/>
        </w:rPr>
        <w:t>：</w:t>
      </w:r>
    </w:p>
    <w:p w:rsidR="0094660A" w:rsidRDefault="0094660A" w:rsidP="00472C7E">
      <w:r>
        <w:rPr>
          <w:noProof/>
        </w:rPr>
        <w:drawing>
          <wp:inline distT="0" distB="0" distL="0" distR="0" wp14:anchorId="4B46340F" wp14:editId="71E2CAF7">
            <wp:extent cx="5274310" cy="5600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0A" w:rsidRDefault="0094660A" w:rsidP="00472C7E">
      <w:pPr>
        <w:rPr>
          <w:rFonts w:hint="eastAsia"/>
        </w:rPr>
      </w:pPr>
      <w:r>
        <w:rPr>
          <w:rFonts w:hint="eastAsia"/>
        </w:rPr>
        <w:t>逻辑</w:t>
      </w:r>
      <w:r>
        <w:t>错误：</w:t>
      </w:r>
    </w:p>
    <w:p w:rsidR="00744260" w:rsidRDefault="007C0EF6" w:rsidP="00472C7E">
      <w:r>
        <w:rPr>
          <w:noProof/>
        </w:rPr>
        <w:drawing>
          <wp:inline distT="0" distB="0" distL="0" distR="0" wp14:anchorId="41237763" wp14:editId="4DB150FA">
            <wp:extent cx="5274310" cy="58356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F6" w:rsidRDefault="007C0EF6" w:rsidP="00472C7E"/>
    <w:p w:rsidR="007C0EF6" w:rsidRDefault="007C0EF6" w:rsidP="00472C7E">
      <w:r>
        <w:rPr>
          <w:rFonts w:hint="eastAsia"/>
        </w:rPr>
        <w:t>此时</w:t>
      </w:r>
      <w:r>
        <w:t>，如果出现语法错误，页面会有相应的提示。</w:t>
      </w:r>
    </w:p>
    <w:p w:rsidR="007C0EF6" w:rsidRDefault="007C0EF6" w:rsidP="00472C7E">
      <w:r>
        <w:rPr>
          <w:rFonts w:hint="eastAsia"/>
        </w:rPr>
        <w:t>但是</w:t>
      </w:r>
      <w:r>
        <w:t>没有语法错误，就如上面的结果，提示图片内部错误无法显示：</w:t>
      </w:r>
    </w:p>
    <w:p w:rsidR="007C0EF6" w:rsidRDefault="007C0EF6" w:rsidP="00472C7E"/>
    <w:p w:rsidR="0094660A" w:rsidRDefault="0094660A" w:rsidP="00472C7E">
      <w:r w:rsidRPr="00FC4664">
        <w:rPr>
          <w:highlight w:val="yellow"/>
        </w:rPr>
        <w:t>S</w:t>
      </w:r>
      <w:r w:rsidRPr="00FC4664">
        <w:rPr>
          <w:rFonts w:hint="eastAsia"/>
          <w:highlight w:val="yellow"/>
        </w:rPr>
        <w:t>t</w:t>
      </w:r>
      <w:r w:rsidRPr="00FC4664">
        <w:rPr>
          <w:highlight w:val="yellow"/>
        </w:rPr>
        <w:t>ep2</w:t>
      </w:r>
      <w:r>
        <w:t>：</w:t>
      </w:r>
      <w:r>
        <w:rPr>
          <w:rFonts w:hint="eastAsia"/>
        </w:rPr>
        <w:t>将</w:t>
      </w:r>
      <w:r>
        <w:t>header(‘Content-Type:image/jpeg’)</w:t>
      </w:r>
      <w:r>
        <w:t>注释</w:t>
      </w:r>
    </w:p>
    <w:p w:rsidR="0094660A" w:rsidRDefault="00DA1F0B" w:rsidP="00472C7E">
      <w:r>
        <w:rPr>
          <w:noProof/>
        </w:rPr>
        <w:drawing>
          <wp:inline distT="0" distB="0" distL="0" distR="0" wp14:anchorId="749C4614" wp14:editId="2F416C0E">
            <wp:extent cx="5274310" cy="75565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97" w:rsidRDefault="00C61697" w:rsidP="00472C7E">
      <w:r>
        <w:rPr>
          <w:noProof/>
        </w:rPr>
        <w:drawing>
          <wp:inline distT="0" distB="0" distL="0" distR="0" wp14:anchorId="0A4FB81E" wp14:editId="5D4CB049">
            <wp:extent cx="5274310" cy="6743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85" w:rsidRDefault="00F35485" w:rsidP="00472C7E"/>
    <w:p w:rsidR="00F35485" w:rsidRDefault="00F35485" w:rsidP="00472C7E">
      <w:r>
        <w:rPr>
          <w:rFonts w:hint="eastAsia"/>
        </w:rPr>
        <w:t>解决</w:t>
      </w:r>
      <w:r>
        <w:t>即可！</w:t>
      </w:r>
    </w:p>
    <w:p w:rsidR="00F35485" w:rsidRDefault="00F35485" w:rsidP="00472C7E"/>
    <w:p w:rsidR="00FC4664" w:rsidRDefault="00FC4664" w:rsidP="00472C7E"/>
    <w:p w:rsidR="00FC4664" w:rsidRDefault="00FC4664" w:rsidP="00472C7E">
      <w:r w:rsidRPr="00FC4664">
        <w:rPr>
          <w:rFonts w:hint="eastAsia"/>
          <w:highlight w:val="yellow"/>
        </w:rPr>
        <w:t>图片</w:t>
      </w:r>
      <w:r w:rsidRPr="00FC4664">
        <w:rPr>
          <w:highlight w:val="yellow"/>
        </w:rPr>
        <w:t>不能展示的原因：</w:t>
      </w:r>
      <w:r w:rsidRPr="00FC4664">
        <w:rPr>
          <w:rFonts w:hint="eastAsia"/>
          <w:highlight w:val="yellow"/>
        </w:rPr>
        <w:t>额外</w:t>
      </w:r>
      <w:r w:rsidRPr="00FC4664">
        <w:rPr>
          <w:highlight w:val="yellow"/>
        </w:rPr>
        <w:t>输出</w:t>
      </w:r>
    </w:p>
    <w:p w:rsidR="00FC4664" w:rsidRDefault="00145204" w:rsidP="00472C7E">
      <w:r>
        <w:rPr>
          <w:noProof/>
        </w:rPr>
        <w:drawing>
          <wp:inline distT="0" distB="0" distL="0" distR="0" wp14:anchorId="7CC7B9FD" wp14:editId="2C22AB60">
            <wp:extent cx="5274310" cy="646430"/>
            <wp:effectExtent l="0" t="0" r="254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04" w:rsidRDefault="00145204" w:rsidP="00472C7E"/>
    <w:p w:rsidR="00145204" w:rsidRDefault="00145204" w:rsidP="00472C7E"/>
    <w:p w:rsidR="00145204" w:rsidRPr="00FC4664" w:rsidRDefault="00145204" w:rsidP="00472C7E">
      <w:pPr>
        <w:rPr>
          <w:rFonts w:hint="eastAsia"/>
        </w:rPr>
      </w:pPr>
      <w:r>
        <w:rPr>
          <w:rFonts w:hint="eastAsia"/>
        </w:rPr>
        <w:t>BOM</w:t>
      </w:r>
      <w:r>
        <w:rPr>
          <w:rFonts w:hint="eastAsia"/>
        </w:rPr>
        <w:t>：</w:t>
      </w:r>
      <w:r>
        <w:t>utf-8</w:t>
      </w:r>
      <w:r>
        <w:t>编码文件的</w:t>
      </w:r>
      <w:r>
        <w:rPr>
          <w:rFonts w:hint="eastAsia"/>
        </w:rPr>
        <w:t>签名</w:t>
      </w:r>
      <w:r>
        <w:t>，三个字节的隐藏字符。</w:t>
      </w:r>
      <w:r w:rsidR="005E7748">
        <w:rPr>
          <w:rFonts w:hint="eastAsia"/>
        </w:rPr>
        <w:t>也是</w:t>
      </w:r>
      <w:r w:rsidR="005E7748">
        <w:t>输出的！</w:t>
      </w:r>
      <w:bookmarkStart w:id="0" w:name="_GoBack"/>
      <w:bookmarkEnd w:id="0"/>
    </w:p>
    <w:sectPr w:rsidR="00145204" w:rsidRPr="00FC4664">
      <w:head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74E" w:rsidRDefault="008F774E" w:rsidP="00A2271F">
      <w:r>
        <w:separator/>
      </w:r>
    </w:p>
  </w:endnote>
  <w:endnote w:type="continuationSeparator" w:id="0">
    <w:p w:rsidR="008F774E" w:rsidRDefault="008F774E" w:rsidP="00A2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74E" w:rsidRDefault="008F774E" w:rsidP="00A2271F">
      <w:r>
        <w:separator/>
      </w:r>
    </w:p>
  </w:footnote>
  <w:footnote w:type="continuationSeparator" w:id="0">
    <w:p w:rsidR="008F774E" w:rsidRDefault="008F774E" w:rsidP="00A22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71F" w:rsidRDefault="00A2271F" w:rsidP="00A2271F">
    <w:pPr>
      <w:pStyle w:val="a3"/>
      <w:pBdr>
        <w:bottom w:val="single" w:sz="6" w:space="0" w:color="auto"/>
      </w:pBdr>
    </w:pPr>
    <w:r>
      <w:rPr>
        <w:rFonts w:hint="eastAsia"/>
      </w:rPr>
      <w:t>课堂笔记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>
          <wp:extent cx="356410" cy="352810"/>
          <wp:effectExtent l="0" t="0" r="571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牛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121" cy="369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1D"/>
    <w:rsid w:val="0003565D"/>
    <w:rsid w:val="0004202A"/>
    <w:rsid w:val="00076D9F"/>
    <w:rsid w:val="000A3F7C"/>
    <w:rsid w:val="000B5EE9"/>
    <w:rsid w:val="00145204"/>
    <w:rsid w:val="00147333"/>
    <w:rsid w:val="001B4280"/>
    <w:rsid w:val="001B5382"/>
    <w:rsid w:val="00215EB8"/>
    <w:rsid w:val="002168E0"/>
    <w:rsid w:val="00232582"/>
    <w:rsid w:val="00241BCD"/>
    <w:rsid w:val="002514EC"/>
    <w:rsid w:val="002562A2"/>
    <w:rsid w:val="002E3E7D"/>
    <w:rsid w:val="002F599A"/>
    <w:rsid w:val="00363B3E"/>
    <w:rsid w:val="00381E4D"/>
    <w:rsid w:val="0038776F"/>
    <w:rsid w:val="003948F9"/>
    <w:rsid w:val="003E566C"/>
    <w:rsid w:val="00414359"/>
    <w:rsid w:val="00452F5C"/>
    <w:rsid w:val="00472C7E"/>
    <w:rsid w:val="004945C1"/>
    <w:rsid w:val="004F667F"/>
    <w:rsid w:val="00521B33"/>
    <w:rsid w:val="00522D09"/>
    <w:rsid w:val="005E231D"/>
    <w:rsid w:val="005E7748"/>
    <w:rsid w:val="00627B3C"/>
    <w:rsid w:val="00635B4D"/>
    <w:rsid w:val="006E0733"/>
    <w:rsid w:val="006E231D"/>
    <w:rsid w:val="006E610F"/>
    <w:rsid w:val="0070113E"/>
    <w:rsid w:val="00744260"/>
    <w:rsid w:val="007716AF"/>
    <w:rsid w:val="007C0EF6"/>
    <w:rsid w:val="007D5BD5"/>
    <w:rsid w:val="007F404E"/>
    <w:rsid w:val="008128EF"/>
    <w:rsid w:val="00871ED8"/>
    <w:rsid w:val="008F774E"/>
    <w:rsid w:val="009441AA"/>
    <w:rsid w:val="0094660A"/>
    <w:rsid w:val="00991D03"/>
    <w:rsid w:val="009E600A"/>
    <w:rsid w:val="00A2271F"/>
    <w:rsid w:val="00A73552"/>
    <w:rsid w:val="00AA7305"/>
    <w:rsid w:val="00AB2CEA"/>
    <w:rsid w:val="00AE3439"/>
    <w:rsid w:val="00B05C6A"/>
    <w:rsid w:val="00B15422"/>
    <w:rsid w:val="00B77475"/>
    <w:rsid w:val="00BE0B61"/>
    <w:rsid w:val="00BF0D8F"/>
    <w:rsid w:val="00C54C47"/>
    <w:rsid w:val="00C61697"/>
    <w:rsid w:val="00C628B4"/>
    <w:rsid w:val="00D624CE"/>
    <w:rsid w:val="00D74FC8"/>
    <w:rsid w:val="00DA1F0B"/>
    <w:rsid w:val="00DB13D0"/>
    <w:rsid w:val="00DC136D"/>
    <w:rsid w:val="00DF60F3"/>
    <w:rsid w:val="00E325C8"/>
    <w:rsid w:val="00EF0C9D"/>
    <w:rsid w:val="00F209D5"/>
    <w:rsid w:val="00F271BE"/>
    <w:rsid w:val="00F30201"/>
    <w:rsid w:val="00F35485"/>
    <w:rsid w:val="00F65A07"/>
    <w:rsid w:val="00F717D3"/>
    <w:rsid w:val="00FC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388FC1-0E19-4B70-A2BE-F9376562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3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B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7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3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2562A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D5B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g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160</TotalTime>
  <Pages>9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72</cp:revision>
  <dcterms:created xsi:type="dcterms:W3CDTF">2015-02-08T01:43:00Z</dcterms:created>
  <dcterms:modified xsi:type="dcterms:W3CDTF">2015-02-08T04:23:00Z</dcterms:modified>
</cp:coreProperties>
</file>